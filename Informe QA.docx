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ED272" w14:textId="48119C71" w:rsidR="00D077E9" w:rsidRDefault="00AB02A7" w:rsidP="00D70D02">
      <w:r>
        <w:rPr>
          <w:lang w:bidi="es-ES"/>
        </w:rPr>
        <mc:AlternateContent>
          <mc:Choice Requires="wps">
            <w:drawing>
              <wp:anchor distT="0" distB="0" distL="114300" distR="114300" simplePos="0" relativeHeight="251660288" behindDoc="1" locked="0" layoutInCell="1" allowOverlap="1" wp14:anchorId="724CDEB7" wp14:editId="39B5725C">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8987A"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" fillcolor="#f2f2f2 [3052]" stroked="f" strokeweight="2pt">
                <w10:wrap anchory="page"/>
              </v:rect>
            </w:pict>
          </mc:Fallback>
        </mc:AlternateContent>
      </w:r>
      <w:r w:rsidR="00C957A5">
        <w:t>.</w: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25"/>
      </w:tblGrid>
      <w:tr w:rsidR="00D077E9" w14:paraId="2BD175D3" w14:textId="77777777" w:rsidTr="00AB02A7">
        <w:trPr>
          <w:trHeight w:val="1894"/>
        </w:trPr>
        <w:tc>
          <w:tcPr>
            <w:tcW w:w="5580" w:type="dxa"/>
            <w:tcBorders>
              <w:top w:val="nil"/>
              <w:left w:val="nil"/>
              <w:bottom w:val="nil"/>
              <w:right w:val="nil"/>
            </w:tcBorders>
          </w:tcPr>
          <w:p w14:paraId="025C2780" w14:textId="77777777" w:rsidR="00D077E9" w:rsidRDefault="00D077E9" w:rsidP="00AB02A7">
            <w:r>
              <w:rPr>
                <w:lang w:bidi="es-ES"/>
              </w:rPr>
              <mc:AlternateContent>
                <mc:Choice Requires="wps">
                  <w:drawing>
                    <wp:inline distT="0" distB="0" distL="0" distR="0" wp14:anchorId="3337E886" wp14:editId="03673575">
                      <wp:extent cx="3528695" cy="171450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714500"/>
                              </a:xfrm>
                              <a:prstGeom prst="rect">
                                <a:avLst/>
                              </a:prstGeom>
                              <a:noFill/>
                              <a:ln w="6350">
                                <a:noFill/>
                              </a:ln>
                            </wps:spPr>
                            <wps:txbx>
                              <w:txbxContent>
                                <w:p w14:paraId="7DF38775" w14:textId="61E5404C" w:rsidR="00D077E9" w:rsidRPr="00192EBF" w:rsidRDefault="0072536F" w:rsidP="006A7284">
                                  <w:pPr>
                                    <w:pStyle w:val="Ttulo"/>
                                    <w:spacing w:after="0"/>
                                    <w:rPr>
                                      <w:b/>
                                      <w:bCs w:val="0"/>
                                      <w:lang w:bidi="es-ES"/>
                                    </w:rPr>
                                  </w:pPr>
                                  <w:r w:rsidRPr="00192EBF">
                                    <w:rPr>
                                      <w:b/>
                                      <w:bCs w:val="0"/>
                                      <w:lang w:bidi="es-ES"/>
                                    </w:rPr>
                                    <w:t>PROYECTO WEB SCRAPER</w:t>
                                  </w:r>
                                </w:p>
                                <w:p w14:paraId="011FF510" w14:textId="77777777" w:rsidR="00EB0A5D" w:rsidRPr="00D86945" w:rsidRDefault="00EB0A5D" w:rsidP="006A7284">
                                  <w:pPr>
                                    <w:pStyle w:val="Ttulo"/>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337E886" id="_x0000_t202" coordsize="21600,21600" o:spt="202" path="m,l,21600r21600,l21600,xe">
                      <v:stroke joinstyle="miter"/>
                      <v:path gradientshapeok="t" o:connecttype="rect"/>
                    </v:shapetype>
                    <v:shape id="Cuadro de texto 8" o:spid="_x0000_s1026" type="#_x0000_t202" style="width:277.8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" filled="f" stroked="f" strokeweight=".5pt">
                      <v:textbox>
                        <w:txbxContent>
                          <w:p w14:paraId="7DF38775" w14:textId="61E5404C" w:rsidR="00D077E9" w:rsidRPr="00192EBF" w:rsidRDefault="0072536F" w:rsidP="006A7284">
                            <w:pPr>
                              <w:pStyle w:val="Ttulo"/>
                              <w:spacing w:after="0"/>
                              <w:rPr>
                                <w:b/>
                                <w:bCs w:val="0"/>
                                <w:lang w:bidi="es-ES"/>
                              </w:rPr>
                            </w:pPr>
                            <w:r w:rsidRPr="00192EBF">
                              <w:rPr>
                                <w:b/>
                                <w:bCs w:val="0"/>
                                <w:lang w:bidi="es-ES"/>
                              </w:rPr>
                              <w:t>PROYECTO WEB SCRAPER</w:t>
                            </w:r>
                          </w:p>
                          <w:p w14:paraId="011FF510" w14:textId="77777777" w:rsidR="00EB0A5D" w:rsidRPr="00D86945" w:rsidRDefault="00EB0A5D" w:rsidP="006A7284">
                            <w:pPr>
                              <w:pStyle w:val="Ttulo"/>
                              <w:spacing w:after="0"/>
                            </w:pPr>
                          </w:p>
                        </w:txbxContent>
                      </v:textbox>
                      <w10:anchorlock/>
                    </v:shape>
                  </w:pict>
                </mc:Fallback>
              </mc:AlternateContent>
            </w:r>
          </w:p>
          <w:p w14:paraId="246402F0" w14:textId="77777777" w:rsidR="00D077E9" w:rsidRDefault="00D077E9" w:rsidP="00AB02A7">
            <w:r>
              <w:rPr>
                <w:lang w:bidi="es-ES"/>
              </w:rPr>
              <mc:AlternateContent>
                <mc:Choice Requires="wps">
                  <w:drawing>
                    <wp:inline distT="0" distB="0" distL="0" distR="0" wp14:anchorId="6A34708D" wp14:editId="1021E015">
                      <wp:extent cx="3238500" cy="11430"/>
                      <wp:effectExtent l="19050" t="19050" r="19050" b="26670"/>
                      <wp:docPr id="5" name="Conector recto 5" descr="divisor de texto"/>
                      <wp:cNvGraphicFramePr/>
                      <a:graphic xmlns:a="http://schemas.openxmlformats.org/drawingml/2006/main">
                        <a:graphicData uri="http://schemas.microsoft.com/office/word/2010/wordprocessingShape">
                          <wps:wsp>
                            <wps:cNvCnPr/>
                            <wps:spPr>
                              <a:xfrm>
                                <a:off x="0" y="0"/>
                                <a:ext cx="3238500" cy="1143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4CAAE14"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25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" strokecolor="#082a75 [3215]" strokeweight="3pt">
                      <w10:anchorlock/>
                    </v:line>
                  </w:pict>
                </mc:Fallback>
              </mc:AlternateContent>
            </w:r>
          </w:p>
        </w:tc>
      </w:tr>
      <w:tr w:rsidR="00D077E9" w14:paraId="69D3499B" w14:textId="77777777" w:rsidTr="004E5FEE">
        <w:trPr>
          <w:trHeight w:val="7303"/>
        </w:trPr>
        <w:tc>
          <w:tcPr>
            <w:tcW w:w="5580" w:type="dxa"/>
            <w:tcBorders>
              <w:top w:val="nil"/>
              <w:left w:val="nil"/>
              <w:bottom w:val="nil"/>
              <w:right w:val="nil"/>
            </w:tcBorders>
          </w:tcPr>
          <w:p w14:paraId="1DA1F8D2" w14:textId="2F7E74A6" w:rsidR="00D077E9" w:rsidRDefault="00F26734" w:rsidP="00AB02A7">
            <w:r>
              <w:rPr>
                <w:lang w:bidi="es-ES"/>
              </w:rPr>
              <mc:AlternateContent>
                <mc:Choice Requires="wps">
                  <w:drawing>
                    <wp:anchor distT="0" distB="0" distL="114300" distR="114300" simplePos="0" relativeHeight="251662336" behindDoc="1" locked="0" layoutInCell="1" allowOverlap="1" wp14:anchorId="28984AC9" wp14:editId="2BA0C887">
                      <wp:simplePos x="0" y="0"/>
                      <wp:positionH relativeFrom="column">
                        <wp:posOffset>0</wp:posOffset>
                      </wp:positionH>
                      <wp:positionV relativeFrom="paragraph">
                        <wp:posOffset>1649730</wp:posOffset>
                      </wp:positionV>
                      <wp:extent cx="3571875" cy="1876425"/>
                      <wp:effectExtent l="0" t="0" r="0" b="0"/>
                      <wp:wrapTight wrapText="bothSides">
                        <wp:wrapPolygon edited="0">
                          <wp:start x="346" y="0"/>
                          <wp:lineTo x="346" y="21271"/>
                          <wp:lineTo x="21197" y="21271"/>
                          <wp:lineTo x="21197" y="0"/>
                          <wp:lineTo x="346" y="0"/>
                        </wp:wrapPolygon>
                      </wp:wrapTight>
                      <wp:docPr id="9" name="Cuadro de texto 9"/>
                      <wp:cNvGraphicFramePr/>
                      <a:graphic xmlns:a="http://schemas.openxmlformats.org/drawingml/2006/main">
                        <a:graphicData uri="http://schemas.microsoft.com/office/word/2010/wordprocessingShape">
                          <wps:wsp>
                            <wps:cNvSpPr txBox="1"/>
                            <wps:spPr>
                              <a:xfrm>
                                <a:off x="0" y="0"/>
                                <a:ext cx="3571875" cy="1876425"/>
                              </a:xfrm>
                              <a:prstGeom prst="rect">
                                <a:avLst/>
                              </a:prstGeom>
                              <a:noFill/>
                              <a:ln w="6350">
                                <a:noFill/>
                              </a:ln>
                            </wps:spPr>
                            <wps:txbx>
                              <w:txbxContent>
                                <w:p w14:paraId="6C69D1B8" w14:textId="441F7D55" w:rsidR="0072536F" w:rsidRPr="00192EBF" w:rsidRDefault="00F26734" w:rsidP="00F26734">
                                  <w:pPr>
                                    <w:pStyle w:val="Ttulo"/>
                                    <w:spacing w:after="0"/>
                                    <w:rPr>
                                      <w:b/>
                                      <w:bCs w:val="0"/>
                                      <w:i/>
                                      <w:iCs/>
                                      <w:sz w:val="56"/>
                                      <w:szCs w:val="48"/>
                                      <w:lang w:bidi="es-ES"/>
                                    </w:rPr>
                                  </w:pPr>
                                  <w:r w:rsidRPr="00192EBF">
                                    <w:rPr>
                                      <w:b/>
                                      <w:bCs w:val="0"/>
                                      <w:i/>
                                      <w:iCs/>
                                      <w:sz w:val="56"/>
                                      <w:szCs w:val="48"/>
                                      <w:lang w:bidi="es-ES"/>
                                    </w:rPr>
                                    <w:t>Resultados de pruebas</w:t>
                                  </w:r>
                                  <w:r w:rsidR="00EB0A5D" w:rsidRPr="00192EBF">
                                    <w:rPr>
                                      <w:b/>
                                      <w:bCs w:val="0"/>
                                      <w:i/>
                                      <w:iCs/>
                                      <w:sz w:val="56"/>
                                      <w:szCs w:val="48"/>
                                      <w:lang w:bidi="es-ES"/>
                                    </w:rPr>
                                    <w:t xml:space="preserve"> Pytest</w:t>
                                  </w:r>
                                </w:p>
                                <w:p w14:paraId="0717EBF1" w14:textId="77777777" w:rsidR="0072536F" w:rsidRDefault="0072536F" w:rsidP="00F26734">
                                  <w:pPr>
                                    <w:pStyle w:val="Ttulo"/>
                                    <w:spacing w:after="0"/>
                                    <w:rPr>
                                      <w:i/>
                                      <w:iCs/>
                                      <w:sz w:val="56"/>
                                      <w:szCs w:val="48"/>
                                      <w:lang w:bidi="es-ES"/>
                                    </w:rPr>
                                  </w:pPr>
                                </w:p>
                                <w:p w14:paraId="01B51CF1" w14:textId="38F8C668" w:rsidR="00F26734" w:rsidRPr="0072536F" w:rsidRDefault="0072536F" w:rsidP="0072536F">
                                  <w:pPr>
                                    <w:pStyle w:val="Ttulo"/>
                                    <w:spacing w:after="0"/>
                                    <w:jc w:val="center"/>
                                    <w:rPr>
                                      <w:sz w:val="44"/>
                                      <w:szCs w:val="36"/>
                                      <w:lang w:bidi="es-ES"/>
                                    </w:rPr>
                                  </w:pPr>
                                  <w:r w:rsidRPr="0072536F">
                                    <w:rPr>
                                      <w:sz w:val="44"/>
                                      <w:szCs w:val="36"/>
                                      <w:lang w:bidi="es-ES"/>
                                    </w:rPr>
                                    <w:t>(pytest report)</w:t>
                                  </w:r>
                                  <w:r w:rsidR="00F26734" w:rsidRPr="0072536F">
                                    <w:rPr>
                                      <w:sz w:val="44"/>
                                      <w:szCs w:val="36"/>
                                      <w:lang w:bidi="es-E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84AC9" id="Cuadro de texto 9" o:spid="_x0000_s1027" type="#_x0000_t202" style="position:absolute;margin-left:0;margin-top:129.9pt;width:281.25pt;height:147.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" filled="f" stroked="f" strokeweight=".5pt">
                      <v:textbox>
                        <w:txbxContent>
                          <w:p w14:paraId="6C69D1B8" w14:textId="441F7D55" w:rsidR="0072536F" w:rsidRPr="00192EBF" w:rsidRDefault="00F26734" w:rsidP="00F26734">
                            <w:pPr>
                              <w:pStyle w:val="Ttulo"/>
                              <w:spacing w:after="0"/>
                              <w:rPr>
                                <w:b/>
                                <w:bCs w:val="0"/>
                                <w:i/>
                                <w:iCs/>
                                <w:sz w:val="56"/>
                                <w:szCs w:val="48"/>
                                <w:lang w:bidi="es-ES"/>
                              </w:rPr>
                            </w:pPr>
                            <w:r w:rsidRPr="00192EBF">
                              <w:rPr>
                                <w:b/>
                                <w:bCs w:val="0"/>
                                <w:i/>
                                <w:iCs/>
                                <w:sz w:val="56"/>
                                <w:szCs w:val="48"/>
                                <w:lang w:bidi="es-ES"/>
                              </w:rPr>
                              <w:t>Resultados de pruebas</w:t>
                            </w:r>
                            <w:r w:rsidR="00EB0A5D" w:rsidRPr="00192EBF">
                              <w:rPr>
                                <w:b/>
                                <w:bCs w:val="0"/>
                                <w:i/>
                                <w:iCs/>
                                <w:sz w:val="56"/>
                                <w:szCs w:val="48"/>
                                <w:lang w:bidi="es-ES"/>
                              </w:rPr>
                              <w:t xml:space="preserve"> Pytest</w:t>
                            </w:r>
                          </w:p>
                          <w:p w14:paraId="0717EBF1" w14:textId="77777777" w:rsidR="0072536F" w:rsidRDefault="0072536F" w:rsidP="00F26734">
                            <w:pPr>
                              <w:pStyle w:val="Ttulo"/>
                              <w:spacing w:after="0"/>
                              <w:rPr>
                                <w:i/>
                                <w:iCs/>
                                <w:sz w:val="56"/>
                                <w:szCs w:val="48"/>
                                <w:lang w:bidi="es-ES"/>
                              </w:rPr>
                            </w:pPr>
                          </w:p>
                          <w:p w14:paraId="01B51CF1" w14:textId="38F8C668" w:rsidR="00F26734" w:rsidRPr="0072536F" w:rsidRDefault="0072536F" w:rsidP="0072536F">
                            <w:pPr>
                              <w:pStyle w:val="Ttulo"/>
                              <w:spacing w:after="0"/>
                              <w:jc w:val="center"/>
                              <w:rPr>
                                <w:sz w:val="44"/>
                                <w:szCs w:val="36"/>
                                <w:lang w:bidi="es-ES"/>
                              </w:rPr>
                            </w:pPr>
                            <w:r w:rsidRPr="0072536F">
                              <w:rPr>
                                <w:sz w:val="44"/>
                                <w:szCs w:val="36"/>
                                <w:lang w:bidi="es-ES"/>
                              </w:rPr>
                              <w:t>(pytest report)</w:t>
                            </w:r>
                            <w:r w:rsidR="00F26734" w:rsidRPr="0072536F">
                              <w:rPr>
                                <w:sz w:val="44"/>
                                <w:szCs w:val="36"/>
                                <w:lang w:bidi="es-ES"/>
                              </w:rPr>
                              <w:br/>
                            </w:r>
                          </w:p>
                        </w:txbxContent>
                      </v:textbox>
                      <w10:wrap type="tight"/>
                    </v:shape>
                  </w:pict>
                </mc:Fallback>
              </mc:AlternateContent>
            </w:r>
          </w:p>
        </w:tc>
      </w:tr>
      <w:tr w:rsidR="00D077E9" w14:paraId="5A970F05" w14:textId="77777777" w:rsidTr="00AB02A7">
        <w:trPr>
          <w:trHeight w:val="2438"/>
        </w:trPr>
        <w:tc>
          <w:tcPr>
            <w:tcW w:w="5580" w:type="dxa"/>
            <w:tcBorders>
              <w:top w:val="nil"/>
              <w:left w:val="nil"/>
              <w:bottom w:val="nil"/>
              <w:right w:val="nil"/>
            </w:tcBorders>
          </w:tcPr>
          <w:sdt>
            <w:sdtPr>
              <w:rPr>
                <w:sz w:val="32"/>
                <w:szCs w:val="24"/>
              </w:rPr>
              <w:id w:val="1080870105"/>
              <w:placeholder>
                <w:docPart w:val="7D376AE0DB564FA8BDAD6237460EDFA0"/>
              </w:placeholder>
              <w15:appearance w15:val="hidden"/>
            </w:sdtPr>
            <w:sdtContent>
              <w:p w14:paraId="69BBBDC9" w14:textId="30B2D4EB" w:rsidR="00D077E9" w:rsidRPr="00EB0A5D" w:rsidRDefault="00A70A2F" w:rsidP="00AB02A7">
                <w:pPr>
                  <w:rPr>
                    <w:rStyle w:val="SubttuloCar"/>
                    <w:sz w:val="36"/>
                    <w:szCs w:val="36"/>
                    <w:lang w:bidi="es-ES"/>
                  </w:rPr>
                </w:pPr>
                <w:r w:rsidRPr="00EB0A5D">
                  <w:rPr>
                    <w:sz w:val="36"/>
                    <w:szCs w:val="36"/>
                  </w:rPr>
                  <w:t xml:space="preserve">Fecha de informe: </w:t>
                </w:r>
                <w:r w:rsidR="000747A0" w:rsidRPr="00EB0A5D">
                  <w:rPr>
                    <w:rStyle w:val="SubttuloCar"/>
                    <w:b/>
                    <w:bCs/>
                    <w:sz w:val="36"/>
                    <w:szCs w:val="36"/>
                    <w:lang w:bidi="es-ES"/>
                  </w:rPr>
                  <w:fldChar w:fldCharType="begin"/>
                </w:r>
                <w:r w:rsidR="000747A0" w:rsidRPr="00EB0A5D">
                  <w:rPr>
                    <w:rStyle w:val="SubttuloCar"/>
                    <w:b/>
                    <w:bCs/>
                    <w:sz w:val="36"/>
                    <w:szCs w:val="36"/>
                    <w:lang w:bidi="es-ES"/>
                  </w:rPr>
                  <w:instrText xml:space="preserve"> DATE  \@ "d MMMM"  \* MERGEFORMAT </w:instrText>
                </w:r>
                <w:r w:rsidR="000747A0" w:rsidRPr="00EB0A5D">
                  <w:rPr>
                    <w:rStyle w:val="SubttuloCar"/>
                    <w:b/>
                    <w:bCs/>
                    <w:sz w:val="36"/>
                    <w:szCs w:val="36"/>
                    <w:lang w:bidi="es-ES"/>
                  </w:rPr>
                  <w:fldChar w:fldCharType="separate"/>
                </w:r>
                <w:r w:rsidR="00EE288C">
                  <w:rPr>
                    <w:rStyle w:val="SubttuloCar"/>
                    <w:b/>
                    <w:bCs/>
                    <w:sz w:val="36"/>
                    <w:szCs w:val="36"/>
                    <w:lang w:bidi="es-ES"/>
                  </w:rPr>
                  <w:t>28 marzo</w:t>
                </w:r>
                <w:r w:rsidR="000747A0" w:rsidRPr="00EB0A5D">
                  <w:rPr>
                    <w:rStyle w:val="SubttuloCar"/>
                    <w:b/>
                    <w:bCs/>
                    <w:sz w:val="36"/>
                    <w:szCs w:val="36"/>
                    <w:lang w:bidi="es-ES"/>
                  </w:rPr>
                  <w:fldChar w:fldCharType="end"/>
                </w:r>
              </w:p>
              <w:p w14:paraId="560FD8CD" w14:textId="77777777" w:rsidR="00EB0A5D" w:rsidRPr="00A70A2F" w:rsidRDefault="00000000" w:rsidP="00AB02A7">
                <w:pPr>
                  <w:rPr>
                    <w:sz w:val="32"/>
                    <w:szCs w:val="24"/>
                  </w:rPr>
                </w:pPr>
              </w:p>
            </w:sdtContent>
          </w:sdt>
          <w:p w14:paraId="626CB93C" w14:textId="77777777" w:rsidR="00D077E9" w:rsidRDefault="00D077E9" w:rsidP="00AB02A7">
            <w:pPr>
              <w:rPr>
                <w:sz w:val="10"/>
                <w:szCs w:val="10"/>
              </w:rPr>
            </w:pPr>
            <w:r w:rsidRPr="00D86945">
              <w:rPr>
                <w:sz w:val="10"/>
                <w:szCs w:val="10"/>
                <w:lang w:bidi="es-ES"/>
              </w:rPr>
              <mc:AlternateContent>
                <mc:Choice Requires="wps">
                  <w:drawing>
                    <wp:inline distT="0" distB="0" distL="0" distR="0" wp14:anchorId="3136CBEC" wp14:editId="25FC9897">
                      <wp:extent cx="1724025" cy="0"/>
                      <wp:effectExtent l="0" t="19050" r="28575" b="19050"/>
                      <wp:docPr id="6" name="Conector recto 6" descr="divisor de texto"/>
                      <wp:cNvGraphicFramePr/>
                      <a:graphic xmlns:a="http://schemas.openxmlformats.org/drawingml/2006/main">
                        <a:graphicData uri="http://schemas.microsoft.com/office/word/2010/wordprocessingShape">
                          <wps:wsp>
                            <wps:cNvCnPr/>
                            <wps:spPr>
                              <a:xfrm>
                                <a:off x="0" y="0"/>
                                <a:ext cx="1724025"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A394DE2"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35.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" strokecolor="#082a75 [3215]" strokeweight="3pt">
                      <w10:anchorlock/>
                    </v:line>
                  </w:pict>
                </mc:Fallback>
              </mc:AlternateContent>
            </w:r>
          </w:p>
          <w:p w14:paraId="000B1E40" w14:textId="77777777" w:rsidR="00D077E9" w:rsidRDefault="00D077E9" w:rsidP="00AB02A7">
            <w:pPr>
              <w:rPr>
                <w:sz w:val="10"/>
                <w:szCs w:val="10"/>
              </w:rPr>
            </w:pPr>
          </w:p>
          <w:p w14:paraId="45941C7F" w14:textId="77777777" w:rsidR="00D077E9" w:rsidRPr="0072536F" w:rsidRDefault="00D077E9" w:rsidP="00AB02A7">
            <w:pPr>
              <w:rPr>
                <w:sz w:val="24"/>
                <w:szCs w:val="24"/>
              </w:rPr>
            </w:pPr>
          </w:p>
          <w:p w14:paraId="0DAA8013" w14:textId="58B6FCA3" w:rsidR="00D077E9" w:rsidRPr="00EB0A5D" w:rsidRDefault="00A70A2F" w:rsidP="00AB02A7">
            <w:pPr>
              <w:rPr>
                <w:b/>
                <w:bCs/>
                <w:sz w:val="36"/>
                <w:szCs w:val="28"/>
              </w:rPr>
            </w:pPr>
            <w:r w:rsidRPr="00EB0A5D">
              <w:rPr>
                <w:sz w:val="36"/>
                <w:szCs w:val="28"/>
                <w:lang w:bidi="es-ES"/>
              </w:rPr>
              <w:t>Desarrollado por</w:t>
            </w:r>
            <w:r w:rsidR="00D077E9" w:rsidRPr="00EB0A5D">
              <w:rPr>
                <w:sz w:val="36"/>
                <w:szCs w:val="28"/>
                <w:lang w:bidi="es-ES"/>
              </w:rPr>
              <w:t xml:space="preserve">: </w:t>
            </w:r>
            <w:sdt>
              <w:sdtPr>
                <w:rPr>
                  <w:b/>
                  <w:bCs/>
                  <w:color w:val="061F57" w:themeColor="text2" w:themeShade="BF"/>
                  <w:sz w:val="36"/>
                  <w:szCs w:val="28"/>
                </w:rPr>
                <w:alias w:val="Su nombre"/>
                <w:tag w:val="Su nombre"/>
                <w:id w:val="-180584491"/>
                <w:placeholder>
                  <w:docPart w:val="226CB74B01B3435CB17450D94820105F"/>
                </w:placeholder>
                <w:dataBinding w:prefixMappings="xmlns:ns0='http://schemas.microsoft.com/office/2006/coverPageProps' " w:xpath="/ns0:CoverPageProperties[1]/ns0:CompanyFax[1]" w:storeItemID="{55AF091B-3C7A-41E3-B477-F2FDAA23CFDA}"/>
                <w15:appearance w15:val="hidden"/>
                <w:text w:multiLine="1"/>
              </w:sdtPr>
              <w:sdtContent>
                <w:r w:rsidR="00C05AA2" w:rsidRPr="007D4901">
                  <w:rPr>
                    <w:b/>
                    <w:bCs/>
                    <w:color w:val="061F57" w:themeColor="text2" w:themeShade="BF"/>
                    <w:sz w:val="36"/>
                    <w:szCs w:val="28"/>
                  </w:rPr>
                  <w:t>Josue Vallejo</w:t>
                </w:r>
              </w:sdtContent>
            </w:sdt>
          </w:p>
          <w:p w14:paraId="610010F2" w14:textId="385B18FF" w:rsidR="00D077E9" w:rsidRPr="00D86945" w:rsidRDefault="00D077E9" w:rsidP="00AB02A7">
            <w:pPr>
              <w:rPr>
                <w:sz w:val="10"/>
                <w:szCs w:val="10"/>
              </w:rPr>
            </w:pPr>
          </w:p>
        </w:tc>
      </w:tr>
    </w:tbl>
    <w:p w14:paraId="70281D5D" w14:textId="48138267" w:rsidR="00D077E9" w:rsidRDefault="00AB02A7" w:rsidP="006A7284">
      <w:pPr>
        <w:spacing w:after="200"/>
      </w:pPr>
      <w:r w:rsidRPr="00D967AC">
        <w:rPr>
          <w:lang w:bidi="es-ES"/>
        </w:rPr>
        <w:drawing>
          <wp:anchor distT="0" distB="0" distL="114300" distR="114300" simplePos="0" relativeHeight="251661312" behindDoc="0" locked="0" layoutInCell="1" allowOverlap="1" wp14:anchorId="2C9EE626" wp14:editId="63DFDFF9">
            <wp:simplePos x="0" y="0"/>
            <wp:positionH relativeFrom="column">
              <wp:posOffset>5132510</wp:posOffset>
            </wp:positionH>
            <wp:positionV relativeFrom="paragraph">
              <wp:posOffset>7833360</wp:posOffset>
            </wp:positionV>
            <wp:extent cx="1420264" cy="561975"/>
            <wp:effectExtent l="0" t="0" r="8890" b="0"/>
            <wp:wrapNone/>
            <wp:docPr id="12" name="Gráfico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áfico 201">
                      <a:extLst>
                        <a:ext uri="{FF2B5EF4-FFF2-40B4-BE49-F238E27FC236}">
                          <a16:creationId xmlns:a16="http://schemas.microsoft.com/office/drawing/2014/main" id="{F3D65186-AB5A-4584-87C3-0FAA2992263B}"/>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1420264" cy="561975"/>
                    </a:xfrm>
                    <a:prstGeom prst="rect">
                      <a:avLst/>
                    </a:prstGeom>
                  </pic:spPr>
                </pic:pic>
              </a:graphicData>
            </a:graphic>
            <wp14:sizeRelH relativeFrom="margin">
              <wp14:pctWidth>0</wp14:pctWidth>
            </wp14:sizeRelH>
            <wp14:sizeRelV relativeFrom="margin">
              <wp14:pctHeight>0</wp14:pctHeight>
            </wp14:sizeRelV>
          </wp:anchor>
        </w:drawing>
      </w:r>
      <w:r>
        <w:rPr>
          <w:lang w:bidi="es-ES"/>
        </w:rPr>
        <mc:AlternateContent>
          <mc:Choice Requires="wps">
            <w:drawing>
              <wp:anchor distT="0" distB="0" distL="114300" distR="114300" simplePos="0" relativeHeight="251659264" behindDoc="1" locked="0" layoutInCell="1" allowOverlap="1" wp14:anchorId="2498DAAB" wp14:editId="17098766">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56E2A3"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sidR="00D077E9">
        <w:rPr>
          <w:lang w:bidi="es-ES"/>
        </w:rPr>
        <w:br w:type="page"/>
      </w:r>
    </w:p>
    <w:sdt>
      <w:sdtPr>
        <w:rPr>
          <w:rFonts w:ascii="Arial" w:eastAsiaTheme="minorEastAsia" w:hAnsi="Arial" w:cstheme="minorBidi"/>
          <w:b/>
          <w:bCs/>
          <w:color w:val="0F0D29" w:themeColor="text1"/>
          <w:sz w:val="28"/>
          <w:szCs w:val="22"/>
          <w:lang w:val="es-ES" w:eastAsia="en-US"/>
        </w:rPr>
        <w:id w:val="-1184038820"/>
        <w:docPartObj>
          <w:docPartGallery w:val="Table of Contents"/>
          <w:docPartUnique/>
        </w:docPartObj>
      </w:sdtPr>
      <w:sdtEndPr>
        <w:rPr>
          <w:b w:val="0"/>
          <w:lang w:val="es-CO"/>
        </w:rPr>
      </w:sdtEndPr>
      <w:sdtContent>
        <w:p w14:paraId="060F8060" w14:textId="60A1CD02" w:rsidR="00F508C8" w:rsidRPr="001C5ED2" w:rsidRDefault="00F508C8">
          <w:pPr>
            <w:pStyle w:val="TtuloTDC"/>
            <w:rPr>
              <w:b/>
              <w:bCs/>
              <w:sz w:val="40"/>
              <w:szCs w:val="40"/>
              <w:lang w:val="es-ES"/>
            </w:rPr>
          </w:pPr>
          <w:r w:rsidRPr="001C5ED2">
            <w:rPr>
              <w:b/>
              <w:bCs/>
              <w:sz w:val="40"/>
              <w:szCs w:val="40"/>
              <w:lang w:val="es-ES"/>
            </w:rPr>
            <w:t>Contenido</w:t>
          </w:r>
        </w:p>
        <w:p w14:paraId="3A42AE54" w14:textId="77777777" w:rsidR="00F370C8" w:rsidRPr="00F370C8" w:rsidRDefault="00F370C8" w:rsidP="00F370C8">
          <w:pPr>
            <w:rPr>
              <w:lang w:eastAsia="es-CO"/>
            </w:rPr>
          </w:pPr>
        </w:p>
        <w:p w14:paraId="394BAB5D" w14:textId="4BC53967" w:rsidR="007359CF" w:rsidRDefault="00F508C8">
          <w:pPr>
            <w:pStyle w:val="TDC1"/>
            <w:tabs>
              <w:tab w:val="right" w:leader="dot" w:pos="10024"/>
            </w:tabs>
            <w:rPr>
              <w:rFonts w:asciiTheme="minorHAnsi" w:hAnsiTheme="minorHAnsi"/>
              <w:color w:val="auto"/>
              <w:sz w:val="22"/>
              <w:lang w:eastAsia="es-CO"/>
            </w:rPr>
          </w:pPr>
          <w:r w:rsidRPr="001C5ED2">
            <w:rPr>
              <w:i/>
              <w:iCs/>
            </w:rPr>
            <w:fldChar w:fldCharType="begin"/>
          </w:r>
          <w:r w:rsidRPr="001C5ED2">
            <w:rPr>
              <w:i/>
              <w:iCs/>
            </w:rPr>
            <w:instrText xml:space="preserve"> TOC \o "1-3" \h \z \u </w:instrText>
          </w:r>
          <w:r w:rsidRPr="001C5ED2">
            <w:rPr>
              <w:i/>
              <w:iCs/>
            </w:rPr>
            <w:fldChar w:fldCharType="separate"/>
          </w:r>
          <w:hyperlink w:anchor="_Toc130872432" w:history="1">
            <w:r w:rsidR="007359CF" w:rsidRPr="00535FD1">
              <w:rPr>
                <w:rStyle w:val="Hipervnculo"/>
              </w:rPr>
              <w:t>1. Introducción</w:t>
            </w:r>
            <w:r w:rsidR="007359CF">
              <w:rPr>
                <w:webHidden/>
              </w:rPr>
              <w:tab/>
            </w:r>
            <w:r w:rsidR="007359CF">
              <w:rPr>
                <w:webHidden/>
              </w:rPr>
              <w:fldChar w:fldCharType="begin"/>
            </w:r>
            <w:r w:rsidR="007359CF">
              <w:rPr>
                <w:webHidden/>
              </w:rPr>
              <w:instrText xml:space="preserve"> PAGEREF _Toc130872432 \h </w:instrText>
            </w:r>
            <w:r w:rsidR="007359CF">
              <w:rPr>
                <w:webHidden/>
              </w:rPr>
            </w:r>
            <w:r w:rsidR="007359CF">
              <w:rPr>
                <w:webHidden/>
              </w:rPr>
              <w:fldChar w:fldCharType="separate"/>
            </w:r>
            <w:r w:rsidR="007359CF">
              <w:rPr>
                <w:webHidden/>
              </w:rPr>
              <w:t>3</w:t>
            </w:r>
            <w:r w:rsidR="007359CF">
              <w:rPr>
                <w:webHidden/>
              </w:rPr>
              <w:fldChar w:fldCharType="end"/>
            </w:r>
          </w:hyperlink>
        </w:p>
        <w:p w14:paraId="26F9E21B" w14:textId="268A69C9" w:rsidR="007359CF" w:rsidRDefault="00000000">
          <w:pPr>
            <w:pStyle w:val="TDC1"/>
            <w:tabs>
              <w:tab w:val="right" w:leader="dot" w:pos="10024"/>
            </w:tabs>
            <w:rPr>
              <w:rFonts w:asciiTheme="minorHAnsi" w:hAnsiTheme="minorHAnsi"/>
              <w:color w:val="auto"/>
              <w:sz w:val="22"/>
              <w:lang w:eastAsia="es-CO"/>
            </w:rPr>
          </w:pPr>
          <w:hyperlink w:anchor="_Toc130872433" w:history="1">
            <w:r w:rsidR="007359CF" w:rsidRPr="00535FD1">
              <w:rPr>
                <w:rStyle w:val="Hipervnculo"/>
              </w:rPr>
              <w:t>2. Ambiente de prueba</w:t>
            </w:r>
            <w:r w:rsidR="007359CF">
              <w:rPr>
                <w:webHidden/>
              </w:rPr>
              <w:tab/>
            </w:r>
            <w:r w:rsidR="007359CF">
              <w:rPr>
                <w:webHidden/>
              </w:rPr>
              <w:fldChar w:fldCharType="begin"/>
            </w:r>
            <w:r w:rsidR="007359CF">
              <w:rPr>
                <w:webHidden/>
              </w:rPr>
              <w:instrText xml:space="preserve"> PAGEREF _Toc130872433 \h </w:instrText>
            </w:r>
            <w:r w:rsidR="007359CF">
              <w:rPr>
                <w:webHidden/>
              </w:rPr>
            </w:r>
            <w:r w:rsidR="007359CF">
              <w:rPr>
                <w:webHidden/>
              </w:rPr>
              <w:fldChar w:fldCharType="separate"/>
            </w:r>
            <w:r w:rsidR="007359CF">
              <w:rPr>
                <w:webHidden/>
              </w:rPr>
              <w:t>3</w:t>
            </w:r>
            <w:r w:rsidR="007359CF">
              <w:rPr>
                <w:webHidden/>
              </w:rPr>
              <w:fldChar w:fldCharType="end"/>
            </w:r>
          </w:hyperlink>
        </w:p>
        <w:p w14:paraId="5B63FF0C" w14:textId="2B037AF2" w:rsidR="007359CF" w:rsidRDefault="00000000">
          <w:pPr>
            <w:pStyle w:val="TDC1"/>
            <w:tabs>
              <w:tab w:val="right" w:leader="dot" w:pos="10024"/>
            </w:tabs>
            <w:rPr>
              <w:rFonts w:asciiTheme="minorHAnsi" w:hAnsiTheme="minorHAnsi"/>
              <w:color w:val="auto"/>
              <w:sz w:val="22"/>
              <w:lang w:eastAsia="es-CO"/>
            </w:rPr>
          </w:pPr>
          <w:hyperlink w:anchor="_Toc130872434" w:history="1">
            <w:r w:rsidR="007359CF" w:rsidRPr="00535FD1">
              <w:rPr>
                <w:rStyle w:val="Hipervnculo"/>
                <w:lang w:bidi="es-ES"/>
              </w:rPr>
              <w:t>3. Resultados de las pruebas</w:t>
            </w:r>
            <w:r w:rsidR="007359CF">
              <w:rPr>
                <w:webHidden/>
              </w:rPr>
              <w:tab/>
            </w:r>
            <w:r w:rsidR="007359CF">
              <w:rPr>
                <w:webHidden/>
              </w:rPr>
              <w:fldChar w:fldCharType="begin"/>
            </w:r>
            <w:r w:rsidR="007359CF">
              <w:rPr>
                <w:webHidden/>
              </w:rPr>
              <w:instrText xml:space="preserve"> PAGEREF _Toc130872434 \h </w:instrText>
            </w:r>
            <w:r w:rsidR="007359CF">
              <w:rPr>
                <w:webHidden/>
              </w:rPr>
            </w:r>
            <w:r w:rsidR="007359CF">
              <w:rPr>
                <w:webHidden/>
              </w:rPr>
              <w:fldChar w:fldCharType="separate"/>
            </w:r>
            <w:r w:rsidR="007359CF">
              <w:rPr>
                <w:webHidden/>
              </w:rPr>
              <w:t>3</w:t>
            </w:r>
            <w:r w:rsidR="007359CF">
              <w:rPr>
                <w:webHidden/>
              </w:rPr>
              <w:fldChar w:fldCharType="end"/>
            </w:r>
          </w:hyperlink>
        </w:p>
        <w:p w14:paraId="263C5603" w14:textId="3FF58D14" w:rsidR="007359CF" w:rsidRDefault="00000000">
          <w:pPr>
            <w:pStyle w:val="TDC2"/>
            <w:tabs>
              <w:tab w:val="right" w:leader="dot" w:pos="10024"/>
            </w:tabs>
            <w:rPr>
              <w:rFonts w:asciiTheme="minorHAnsi" w:hAnsiTheme="minorHAnsi"/>
              <w:color w:val="auto"/>
              <w:sz w:val="22"/>
              <w:lang w:eastAsia="es-CO"/>
            </w:rPr>
          </w:pPr>
          <w:hyperlink w:anchor="_Toc130872435" w:history="1">
            <w:r w:rsidR="007359CF" w:rsidRPr="00535FD1">
              <w:rPr>
                <w:rStyle w:val="Hipervnculo"/>
                <w:b/>
                <w:bCs/>
                <w:lang w:bidi="es-ES"/>
              </w:rPr>
              <w:t>3.1 Pruebas: menú de navegación</w:t>
            </w:r>
            <w:r w:rsidR="007359CF">
              <w:rPr>
                <w:webHidden/>
              </w:rPr>
              <w:tab/>
            </w:r>
            <w:r w:rsidR="007359CF">
              <w:rPr>
                <w:webHidden/>
              </w:rPr>
              <w:fldChar w:fldCharType="begin"/>
            </w:r>
            <w:r w:rsidR="007359CF">
              <w:rPr>
                <w:webHidden/>
              </w:rPr>
              <w:instrText xml:space="preserve"> PAGEREF _Toc130872435 \h </w:instrText>
            </w:r>
            <w:r w:rsidR="007359CF">
              <w:rPr>
                <w:webHidden/>
              </w:rPr>
            </w:r>
            <w:r w:rsidR="007359CF">
              <w:rPr>
                <w:webHidden/>
              </w:rPr>
              <w:fldChar w:fldCharType="separate"/>
            </w:r>
            <w:r w:rsidR="007359CF">
              <w:rPr>
                <w:webHidden/>
              </w:rPr>
              <w:t>3</w:t>
            </w:r>
            <w:r w:rsidR="007359CF">
              <w:rPr>
                <w:webHidden/>
              </w:rPr>
              <w:fldChar w:fldCharType="end"/>
            </w:r>
          </w:hyperlink>
        </w:p>
        <w:p w14:paraId="73BC8515" w14:textId="7DF53562" w:rsidR="007359CF" w:rsidRDefault="00000000">
          <w:pPr>
            <w:pStyle w:val="TDC2"/>
            <w:tabs>
              <w:tab w:val="right" w:leader="dot" w:pos="10024"/>
            </w:tabs>
            <w:rPr>
              <w:rFonts w:asciiTheme="minorHAnsi" w:hAnsiTheme="minorHAnsi"/>
              <w:color w:val="auto"/>
              <w:sz w:val="22"/>
              <w:lang w:eastAsia="es-CO"/>
            </w:rPr>
          </w:pPr>
          <w:hyperlink w:anchor="_Toc130872436" w:history="1">
            <w:r w:rsidR="007359CF" w:rsidRPr="00535FD1">
              <w:rPr>
                <w:rStyle w:val="Hipervnculo"/>
                <w:b/>
                <w:bCs/>
                <w:lang w:bidi="es-ES"/>
              </w:rPr>
              <w:t>3.2 Pruebas: Tarjetas de productos</w:t>
            </w:r>
            <w:r w:rsidR="007359CF">
              <w:rPr>
                <w:webHidden/>
              </w:rPr>
              <w:tab/>
            </w:r>
            <w:r w:rsidR="007359CF">
              <w:rPr>
                <w:webHidden/>
              </w:rPr>
              <w:fldChar w:fldCharType="begin"/>
            </w:r>
            <w:r w:rsidR="007359CF">
              <w:rPr>
                <w:webHidden/>
              </w:rPr>
              <w:instrText xml:space="preserve"> PAGEREF _Toc130872436 \h </w:instrText>
            </w:r>
            <w:r w:rsidR="007359CF">
              <w:rPr>
                <w:webHidden/>
              </w:rPr>
            </w:r>
            <w:r w:rsidR="007359CF">
              <w:rPr>
                <w:webHidden/>
              </w:rPr>
              <w:fldChar w:fldCharType="separate"/>
            </w:r>
            <w:r w:rsidR="007359CF">
              <w:rPr>
                <w:webHidden/>
              </w:rPr>
              <w:t>5</w:t>
            </w:r>
            <w:r w:rsidR="007359CF">
              <w:rPr>
                <w:webHidden/>
              </w:rPr>
              <w:fldChar w:fldCharType="end"/>
            </w:r>
          </w:hyperlink>
        </w:p>
        <w:p w14:paraId="224A6839" w14:textId="1F6B6CE6" w:rsidR="007359CF" w:rsidRDefault="00000000">
          <w:pPr>
            <w:pStyle w:val="TDC2"/>
            <w:tabs>
              <w:tab w:val="right" w:leader="dot" w:pos="10024"/>
            </w:tabs>
            <w:rPr>
              <w:rFonts w:asciiTheme="minorHAnsi" w:hAnsiTheme="minorHAnsi"/>
              <w:color w:val="auto"/>
              <w:sz w:val="22"/>
              <w:lang w:eastAsia="es-CO"/>
            </w:rPr>
          </w:pPr>
          <w:hyperlink w:anchor="_Toc130872437" w:history="1">
            <w:r w:rsidR="007359CF" w:rsidRPr="00535FD1">
              <w:rPr>
                <w:rStyle w:val="Hipervnculo"/>
                <w:b/>
                <w:bCs/>
                <w:lang w:bidi="es-ES"/>
              </w:rPr>
              <w:t>3.3 Pruebas: Barra de busqueda</w:t>
            </w:r>
            <w:r w:rsidR="007359CF">
              <w:rPr>
                <w:webHidden/>
              </w:rPr>
              <w:tab/>
            </w:r>
            <w:r w:rsidR="007359CF">
              <w:rPr>
                <w:webHidden/>
              </w:rPr>
              <w:fldChar w:fldCharType="begin"/>
            </w:r>
            <w:r w:rsidR="007359CF">
              <w:rPr>
                <w:webHidden/>
              </w:rPr>
              <w:instrText xml:space="preserve"> PAGEREF _Toc130872437 \h </w:instrText>
            </w:r>
            <w:r w:rsidR="007359CF">
              <w:rPr>
                <w:webHidden/>
              </w:rPr>
            </w:r>
            <w:r w:rsidR="007359CF">
              <w:rPr>
                <w:webHidden/>
              </w:rPr>
              <w:fldChar w:fldCharType="separate"/>
            </w:r>
            <w:r w:rsidR="007359CF">
              <w:rPr>
                <w:webHidden/>
              </w:rPr>
              <w:t>6</w:t>
            </w:r>
            <w:r w:rsidR="007359CF">
              <w:rPr>
                <w:webHidden/>
              </w:rPr>
              <w:fldChar w:fldCharType="end"/>
            </w:r>
          </w:hyperlink>
        </w:p>
        <w:p w14:paraId="1B8D1446" w14:textId="2917B752" w:rsidR="007359CF" w:rsidRDefault="00000000">
          <w:pPr>
            <w:pStyle w:val="TDC2"/>
            <w:tabs>
              <w:tab w:val="right" w:leader="dot" w:pos="10024"/>
            </w:tabs>
            <w:rPr>
              <w:rFonts w:asciiTheme="minorHAnsi" w:hAnsiTheme="minorHAnsi"/>
              <w:color w:val="auto"/>
              <w:sz w:val="22"/>
              <w:lang w:eastAsia="es-CO"/>
            </w:rPr>
          </w:pPr>
          <w:hyperlink w:anchor="_Toc130872438" w:history="1">
            <w:r w:rsidR="007359CF" w:rsidRPr="00535FD1">
              <w:rPr>
                <w:rStyle w:val="Hipervnculo"/>
                <w:b/>
                <w:bCs/>
                <w:lang w:bidi="es-ES"/>
              </w:rPr>
              <w:t>3.4 Pruebas: Información del precio en tarjetas de productos</w:t>
            </w:r>
            <w:r w:rsidR="007359CF">
              <w:rPr>
                <w:webHidden/>
              </w:rPr>
              <w:tab/>
            </w:r>
            <w:r w:rsidR="007359CF">
              <w:rPr>
                <w:webHidden/>
              </w:rPr>
              <w:fldChar w:fldCharType="begin"/>
            </w:r>
            <w:r w:rsidR="007359CF">
              <w:rPr>
                <w:webHidden/>
              </w:rPr>
              <w:instrText xml:space="preserve"> PAGEREF _Toc130872438 \h </w:instrText>
            </w:r>
            <w:r w:rsidR="007359CF">
              <w:rPr>
                <w:webHidden/>
              </w:rPr>
            </w:r>
            <w:r w:rsidR="007359CF">
              <w:rPr>
                <w:webHidden/>
              </w:rPr>
              <w:fldChar w:fldCharType="separate"/>
            </w:r>
            <w:r w:rsidR="007359CF">
              <w:rPr>
                <w:webHidden/>
              </w:rPr>
              <w:t>7</w:t>
            </w:r>
            <w:r w:rsidR="007359CF">
              <w:rPr>
                <w:webHidden/>
              </w:rPr>
              <w:fldChar w:fldCharType="end"/>
            </w:r>
          </w:hyperlink>
        </w:p>
        <w:p w14:paraId="0E4F7270" w14:textId="6EBA79E0" w:rsidR="007359CF" w:rsidRDefault="00000000">
          <w:pPr>
            <w:pStyle w:val="TDC2"/>
            <w:tabs>
              <w:tab w:val="right" w:leader="dot" w:pos="10024"/>
            </w:tabs>
            <w:rPr>
              <w:rFonts w:asciiTheme="minorHAnsi" w:hAnsiTheme="minorHAnsi"/>
              <w:color w:val="auto"/>
              <w:sz w:val="22"/>
              <w:lang w:eastAsia="es-CO"/>
            </w:rPr>
          </w:pPr>
          <w:hyperlink w:anchor="_Toc130872439" w:history="1">
            <w:r w:rsidR="007359CF" w:rsidRPr="00535FD1">
              <w:rPr>
                <w:rStyle w:val="Hipervnculo"/>
                <w:b/>
                <w:bCs/>
                <w:lang w:bidi="es-ES"/>
              </w:rPr>
              <w:t>3.5 Pruebas: Vista de detalle de los productos</w:t>
            </w:r>
            <w:r w:rsidR="007359CF">
              <w:rPr>
                <w:webHidden/>
              </w:rPr>
              <w:tab/>
            </w:r>
            <w:r w:rsidR="007359CF">
              <w:rPr>
                <w:webHidden/>
              </w:rPr>
              <w:fldChar w:fldCharType="begin"/>
            </w:r>
            <w:r w:rsidR="007359CF">
              <w:rPr>
                <w:webHidden/>
              </w:rPr>
              <w:instrText xml:space="preserve"> PAGEREF _Toc130872439 \h </w:instrText>
            </w:r>
            <w:r w:rsidR="007359CF">
              <w:rPr>
                <w:webHidden/>
              </w:rPr>
            </w:r>
            <w:r w:rsidR="007359CF">
              <w:rPr>
                <w:webHidden/>
              </w:rPr>
              <w:fldChar w:fldCharType="separate"/>
            </w:r>
            <w:r w:rsidR="007359CF">
              <w:rPr>
                <w:webHidden/>
              </w:rPr>
              <w:t>8</w:t>
            </w:r>
            <w:r w:rsidR="007359CF">
              <w:rPr>
                <w:webHidden/>
              </w:rPr>
              <w:fldChar w:fldCharType="end"/>
            </w:r>
          </w:hyperlink>
        </w:p>
        <w:p w14:paraId="18E5DE39" w14:textId="6EAAEFF1" w:rsidR="007359CF" w:rsidRDefault="00000000">
          <w:pPr>
            <w:pStyle w:val="TDC1"/>
            <w:tabs>
              <w:tab w:val="right" w:leader="dot" w:pos="10024"/>
            </w:tabs>
            <w:rPr>
              <w:rFonts w:asciiTheme="minorHAnsi" w:hAnsiTheme="minorHAnsi"/>
              <w:color w:val="auto"/>
              <w:sz w:val="22"/>
              <w:lang w:eastAsia="es-CO"/>
            </w:rPr>
          </w:pPr>
          <w:hyperlink w:anchor="_Toc130872440" w:history="1">
            <w:r w:rsidR="007359CF" w:rsidRPr="00535FD1">
              <w:rPr>
                <w:rStyle w:val="Hipervnculo"/>
                <w:lang w:bidi="es-ES"/>
              </w:rPr>
              <w:t>4. Conclusiones</w:t>
            </w:r>
            <w:r w:rsidR="007359CF">
              <w:rPr>
                <w:webHidden/>
              </w:rPr>
              <w:tab/>
            </w:r>
            <w:r w:rsidR="007359CF">
              <w:rPr>
                <w:webHidden/>
              </w:rPr>
              <w:fldChar w:fldCharType="begin"/>
            </w:r>
            <w:r w:rsidR="007359CF">
              <w:rPr>
                <w:webHidden/>
              </w:rPr>
              <w:instrText xml:space="preserve"> PAGEREF _Toc130872440 \h </w:instrText>
            </w:r>
            <w:r w:rsidR="007359CF">
              <w:rPr>
                <w:webHidden/>
              </w:rPr>
            </w:r>
            <w:r w:rsidR="007359CF">
              <w:rPr>
                <w:webHidden/>
              </w:rPr>
              <w:fldChar w:fldCharType="separate"/>
            </w:r>
            <w:r w:rsidR="007359CF">
              <w:rPr>
                <w:webHidden/>
              </w:rPr>
              <w:t>9</w:t>
            </w:r>
            <w:r w:rsidR="007359CF">
              <w:rPr>
                <w:webHidden/>
              </w:rPr>
              <w:fldChar w:fldCharType="end"/>
            </w:r>
          </w:hyperlink>
        </w:p>
        <w:p w14:paraId="458AF8A3" w14:textId="68DEE1C9" w:rsidR="007359CF" w:rsidRDefault="00000000">
          <w:pPr>
            <w:pStyle w:val="TDC1"/>
            <w:tabs>
              <w:tab w:val="right" w:leader="dot" w:pos="10024"/>
            </w:tabs>
            <w:rPr>
              <w:rFonts w:asciiTheme="minorHAnsi" w:hAnsiTheme="minorHAnsi"/>
              <w:color w:val="auto"/>
              <w:sz w:val="22"/>
              <w:lang w:eastAsia="es-CO"/>
            </w:rPr>
          </w:pPr>
          <w:hyperlink w:anchor="_Toc130872441" w:history="1">
            <w:r w:rsidR="007359CF" w:rsidRPr="00535FD1">
              <w:rPr>
                <w:rStyle w:val="Hipervnculo"/>
                <w:lang w:bidi="es-ES"/>
              </w:rPr>
              <w:t>5. Recomendaciones</w:t>
            </w:r>
            <w:r w:rsidR="007359CF">
              <w:rPr>
                <w:webHidden/>
              </w:rPr>
              <w:tab/>
            </w:r>
            <w:r w:rsidR="007359CF">
              <w:rPr>
                <w:webHidden/>
              </w:rPr>
              <w:fldChar w:fldCharType="begin"/>
            </w:r>
            <w:r w:rsidR="007359CF">
              <w:rPr>
                <w:webHidden/>
              </w:rPr>
              <w:instrText xml:space="preserve"> PAGEREF _Toc130872441 \h </w:instrText>
            </w:r>
            <w:r w:rsidR="007359CF">
              <w:rPr>
                <w:webHidden/>
              </w:rPr>
            </w:r>
            <w:r w:rsidR="007359CF">
              <w:rPr>
                <w:webHidden/>
              </w:rPr>
              <w:fldChar w:fldCharType="separate"/>
            </w:r>
            <w:r w:rsidR="007359CF">
              <w:rPr>
                <w:webHidden/>
              </w:rPr>
              <w:t>10</w:t>
            </w:r>
            <w:r w:rsidR="007359CF">
              <w:rPr>
                <w:webHidden/>
              </w:rPr>
              <w:fldChar w:fldCharType="end"/>
            </w:r>
          </w:hyperlink>
        </w:p>
        <w:p w14:paraId="728937D1" w14:textId="7F716D70" w:rsidR="00507523" w:rsidRPr="001C5ED2" w:rsidRDefault="00F508C8" w:rsidP="007D4901">
          <w:pPr>
            <w:rPr>
              <w:b/>
              <w:bCs/>
            </w:rPr>
          </w:pPr>
          <w:r w:rsidRPr="001C5ED2">
            <w:rPr>
              <w:i/>
              <w:iCs/>
            </w:rPr>
            <w:fldChar w:fldCharType="end"/>
          </w:r>
        </w:p>
        <w:p w14:paraId="507E35E1" w14:textId="77777777" w:rsidR="00507523" w:rsidRDefault="00507523" w:rsidP="007D4901">
          <w:pPr>
            <w:rPr>
              <w:b/>
              <w:bCs/>
            </w:rPr>
          </w:pPr>
        </w:p>
        <w:p w14:paraId="4F6D6DB4" w14:textId="77777777" w:rsidR="00507523" w:rsidRDefault="00507523" w:rsidP="007D4901">
          <w:pPr>
            <w:rPr>
              <w:b/>
              <w:bCs/>
            </w:rPr>
          </w:pPr>
        </w:p>
        <w:p w14:paraId="5E53A1CC" w14:textId="77777777" w:rsidR="00507523" w:rsidRDefault="00507523" w:rsidP="007D4901">
          <w:pPr>
            <w:rPr>
              <w:b/>
              <w:bCs/>
            </w:rPr>
          </w:pPr>
        </w:p>
        <w:p w14:paraId="5C2DF81B" w14:textId="77777777" w:rsidR="00507523" w:rsidRDefault="00507523" w:rsidP="007D4901">
          <w:pPr>
            <w:rPr>
              <w:b/>
              <w:bCs/>
            </w:rPr>
          </w:pPr>
        </w:p>
        <w:p w14:paraId="4DC0D515" w14:textId="77777777" w:rsidR="00507523" w:rsidRDefault="00507523" w:rsidP="007D4901">
          <w:pPr>
            <w:rPr>
              <w:b/>
              <w:bCs/>
            </w:rPr>
          </w:pPr>
        </w:p>
        <w:p w14:paraId="2764AB41" w14:textId="77777777" w:rsidR="00507523" w:rsidRDefault="00507523" w:rsidP="007D4901">
          <w:pPr>
            <w:rPr>
              <w:b/>
              <w:bCs/>
            </w:rPr>
          </w:pPr>
        </w:p>
        <w:p w14:paraId="20852325" w14:textId="77777777" w:rsidR="00507523" w:rsidRDefault="00507523" w:rsidP="007D4901">
          <w:pPr>
            <w:rPr>
              <w:b/>
              <w:bCs/>
            </w:rPr>
          </w:pPr>
        </w:p>
        <w:p w14:paraId="189770B3" w14:textId="77777777" w:rsidR="00507523" w:rsidRDefault="00507523" w:rsidP="007D4901">
          <w:pPr>
            <w:rPr>
              <w:b/>
              <w:bCs/>
            </w:rPr>
          </w:pPr>
        </w:p>
        <w:p w14:paraId="029508F0" w14:textId="77777777" w:rsidR="00507523" w:rsidRDefault="00507523" w:rsidP="007D4901">
          <w:pPr>
            <w:rPr>
              <w:b/>
              <w:bCs/>
            </w:rPr>
          </w:pPr>
        </w:p>
        <w:p w14:paraId="38EA6D3B" w14:textId="77777777" w:rsidR="00507523" w:rsidRDefault="00507523" w:rsidP="007D4901">
          <w:pPr>
            <w:rPr>
              <w:b/>
              <w:bCs/>
            </w:rPr>
          </w:pPr>
        </w:p>
        <w:p w14:paraId="3C0FBBE9" w14:textId="77777777" w:rsidR="00507523" w:rsidRDefault="00507523" w:rsidP="007D4901">
          <w:pPr>
            <w:rPr>
              <w:b/>
              <w:bCs/>
            </w:rPr>
          </w:pPr>
        </w:p>
        <w:p w14:paraId="5A5CABDA" w14:textId="77777777" w:rsidR="00507523" w:rsidRDefault="00507523" w:rsidP="007D4901">
          <w:pPr>
            <w:rPr>
              <w:b/>
              <w:bCs/>
            </w:rPr>
          </w:pPr>
        </w:p>
        <w:p w14:paraId="2E709DC7" w14:textId="77777777" w:rsidR="00507523" w:rsidRDefault="00507523" w:rsidP="007D4901">
          <w:pPr>
            <w:rPr>
              <w:b/>
              <w:bCs/>
            </w:rPr>
          </w:pPr>
        </w:p>
        <w:p w14:paraId="0C8E499B" w14:textId="77777777" w:rsidR="00507523" w:rsidRDefault="00507523" w:rsidP="007D4901">
          <w:pPr>
            <w:rPr>
              <w:b/>
              <w:bCs/>
            </w:rPr>
          </w:pPr>
        </w:p>
        <w:p w14:paraId="29E5C77F" w14:textId="77777777" w:rsidR="00507523" w:rsidRDefault="00507523" w:rsidP="007D4901">
          <w:pPr>
            <w:rPr>
              <w:b/>
              <w:bCs/>
            </w:rPr>
          </w:pPr>
        </w:p>
        <w:p w14:paraId="31567D74" w14:textId="77777777" w:rsidR="00507523" w:rsidRDefault="00507523" w:rsidP="007D4901">
          <w:pPr>
            <w:rPr>
              <w:b/>
              <w:bCs/>
            </w:rPr>
          </w:pPr>
        </w:p>
        <w:p w14:paraId="4A88D538" w14:textId="77777777" w:rsidR="00507523" w:rsidRDefault="00507523" w:rsidP="007D4901">
          <w:pPr>
            <w:rPr>
              <w:b/>
              <w:bCs/>
            </w:rPr>
          </w:pPr>
        </w:p>
        <w:p w14:paraId="690877E7" w14:textId="77777777" w:rsidR="00507523" w:rsidRDefault="00507523" w:rsidP="007D4901">
          <w:pPr>
            <w:rPr>
              <w:b/>
              <w:bCs/>
            </w:rPr>
          </w:pPr>
        </w:p>
        <w:p w14:paraId="4A01C9E8" w14:textId="30B63313" w:rsidR="00507523" w:rsidRPr="00507523" w:rsidRDefault="00000000" w:rsidP="00507523"/>
      </w:sdtContent>
    </w:sdt>
    <w:p w14:paraId="1448BC56" w14:textId="0C2959F1" w:rsidR="00507523" w:rsidRPr="001265F6" w:rsidRDefault="001265F6" w:rsidP="004C0D7B">
      <w:pPr>
        <w:pStyle w:val="Ttulo1"/>
        <w:spacing w:line="360" w:lineRule="auto"/>
        <w:ind w:left="360"/>
        <w:rPr>
          <w:u w:val="single"/>
        </w:rPr>
      </w:pPr>
      <w:bookmarkStart w:id="0" w:name="_Toc130872432"/>
      <w:r w:rsidRPr="001265F6">
        <w:rPr>
          <w:u w:val="single"/>
        </w:rPr>
        <w:lastRenderedPageBreak/>
        <w:t xml:space="preserve">1. </w:t>
      </w:r>
      <w:r w:rsidR="00176013" w:rsidRPr="001265F6">
        <w:rPr>
          <w:u w:val="single"/>
        </w:rPr>
        <w:t>Introducción</w:t>
      </w:r>
      <w:bookmarkEnd w:id="0"/>
    </w:p>
    <w:tbl>
      <w:tblPr>
        <w:tblW w:w="9999" w:type="dxa"/>
        <w:tblInd w:w="40" w:type="dxa"/>
        <w:tblCellMar>
          <w:left w:w="0" w:type="dxa"/>
          <w:right w:w="0" w:type="dxa"/>
        </w:tblCellMar>
        <w:tblLook w:val="0000" w:firstRow="0" w:lastRow="0" w:firstColumn="0" w:lastColumn="0" w:noHBand="0" w:noVBand="0"/>
      </w:tblPr>
      <w:tblGrid>
        <w:gridCol w:w="9999"/>
      </w:tblGrid>
      <w:tr w:rsidR="00275AA1" w:rsidRPr="00F22471" w14:paraId="3E755DFD" w14:textId="77777777" w:rsidTr="00DF027C">
        <w:trPr>
          <w:trHeight w:val="3546"/>
        </w:trPr>
        <w:tc>
          <w:tcPr>
            <w:tcW w:w="9999" w:type="dxa"/>
          </w:tcPr>
          <w:p w14:paraId="48E2B7AA" w14:textId="4199D7FA" w:rsidR="009B6BBF" w:rsidRDefault="009B6BBF" w:rsidP="009B6BBF">
            <w:pPr>
              <w:jc w:val="both"/>
            </w:pPr>
            <w:r>
              <w:t xml:space="preserve">En el presente informe se presentan los resultados de las pruebas realizadas a la funcionalidad del menú de navegación, carga de las tarjetas de productos, barra de búsqueda, precios en las tarjetas de los productos y la vista de detalle de cada producto de las distintas categorías del sitio web: </w:t>
            </w:r>
            <w:r w:rsidRPr="009B6BBF">
              <w:t>https://webscraper.io/test-sites/e-commerce/scroll</w:t>
            </w:r>
            <w:r w:rsidRPr="009B6BBF">
              <w:t xml:space="preserve"> </w:t>
            </w:r>
            <w:r>
              <w:t>utilizando pytest.</w:t>
            </w:r>
          </w:p>
          <w:p w14:paraId="3CACC1EF" w14:textId="77777777" w:rsidR="009B6BBF" w:rsidRDefault="009B6BBF" w:rsidP="009B6BBF">
            <w:pPr>
              <w:jc w:val="both"/>
            </w:pPr>
          </w:p>
          <w:p w14:paraId="1E801AE4" w14:textId="4A98CB1C" w:rsidR="00E1724F" w:rsidRDefault="009B6BBF" w:rsidP="009B6BBF">
            <w:pPr>
              <w:jc w:val="both"/>
            </w:pPr>
            <w:r>
              <w:t>El objetivo de las pruebas fue verificar que funcionen correctamente cada una de las funciones mencionadas y que los enlaces y botones redirijan al usuario a la página correspondiente.</w:t>
            </w:r>
          </w:p>
          <w:p w14:paraId="5B29F0BF" w14:textId="4988C033" w:rsidR="00EF7A67" w:rsidRDefault="00EF7A67" w:rsidP="00EF7A67">
            <w:pPr>
              <w:jc w:val="both"/>
            </w:pPr>
          </w:p>
          <w:p w14:paraId="1E4238C0" w14:textId="77777777" w:rsidR="007359CF" w:rsidRDefault="007359CF" w:rsidP="00EF7A67">
            <w:pPr>
              <w:jc w:val="both"/>
            </w:pPr>
          </w:p>
          <w:p w14:paraId="6DD4C188" w14:textId="77777777" w:rsidR="001C5ED2" w:rsidRDefault="001C5ED2" w:rsidP="00EF7A67">
            <w:pPr>
              <w:jc w:val="both"/>
            </w:pPr>
          </w:p>
          <w:p w14:paraId="1328C93E" w14:textId="3C062B3A" w:rsidR="00EF7A67" w:rsidRPr="001265F6" w:rsidRDefault="001265F6" w:rsidP="004C0D7B">
            <w:pPr>
              <w:pStyle w:val="Ttulo1"/>
              <w:spacing w:line="360" w:lineRule="auto"/>
              <w:ind w:left="360"/>
              <w:rPr>
                <w:u w:val="single"/>
              </w:rPr>
            </w:pPr>
            <w:bookmarkStart w:id="1" w:name="_Toc130872433"/>
            <w:r>
              <w:rPr>
                <w:u w:val="single"/>
              </w:rPr>
              <w:t>2.</w:t>
            </w:r>
            <w:r w:rsidRPr="001265F6">
              <w:rPr>
                <w:u w:val="single"/>
              </w:rPr>
              <w:t xml:space="preserve"> </w:t>
            </w:r>
            <w:r w:rsidR="00EF7A67" w:rsidRPr="001265F6">
              <w:rPr>
                <w:u w:val="single"/>
              </w:rPr>
              <w:t>Ambiente de prueba</w:t>
            </w:r>
            <w:bookmarkEnd w:id="1"/>
          </w:p>
          <w:p w14:paraId="3CC695E5" w14:textId="7C0DB424" w:rsidR="00EF7A67" w:rsidRDefault="00F22471" w:rsidP="00EF7A67">
            <w:pPr>
              <w:jc w:val="both"/>
            </w:pPr>
            <w:r>
              <w:t>Las pruebas fuer</w:t>
            </w:r>
            <w:r w:rsidR="00F26521">
              <w:t>o</w:t>
            </w:r>
            <w:r>
              <w:t>n realizadas en un ambiente de desarrollo local utilizando la siguiente configuración:</w:t>
            </w:r>
          </w:p>
          <w:p w14:paraId="327DB25C" w14:textId="1B30532F" w:rsidR="00F22471" w:rsidRDefault="00F22471" w:rsidP="00EF7A67">
            <w:pPr>
              <w:jc w:val="both"/>
            </w:pPr>
          </w:p>
          <w:p w14:paraId="27F3EACC" w14:textId="5C63AA3B" w:rsidR="00F22471" w:rsidRDefault="00F22471" w:rsidP="00F22471">
            <w:pPr>
              <w:pStyle w:val="Prrafodelista"/>
              <w:numPr>
                <w:ilvl w:val="0"/>
                <w:numId w:val="5"/>
              </w:numPr>
              <w:jc w:val="both"/>
            </w:pPr>
            <w:r>
              <w:t>Sistema operativo: Windows 10</w:t>
            </w:r>
          </w:p>
          <w:p w14:paraId="76866DF3" w14:textId="468D5568" w:rsidR="00F22471" w:rsidRDefault="00F22471" w:rsidP="00F22471">
            <w:pPr>
              <w:pStyle w:val="Prrafodelista"/>
              <w:numPr>
                <w:ilvl w:val="0"/>
                <w:numId w:val="5"/>
              </w:numPr>
              <w:jc w:val="both"/>
              <w:rPr>
                <w:lang w:val="en-US"/>
              </w:rPr>
            </w:pPr>
            <w:r w:rsidRPr="00F22471">
              <w:rPr>
                <w:lang w:val="en-US"/>
              </w:rPr>
              <w:t xml:space="preserve">Navegador web: Google Chrome </w:t>
            </w:r>
            <w:r>
              <w:rPr>
                <w:lang w:val="en-US"/>
              </w:rPr>
              <w:t>v</w:t>
            </w:r>
            <w:r w:rsidR="001C5ED2">
              <w:rPr>
                <w:lang w:val="en-US"/>
              </w:rPr>
              <w:t xml:space="preserve">ersión </w:t>
            </w:r>
            <w:r w:rsidR="00FA7E5A" w:rsidRPr="00FA7E5A">
              <w:t> 111.0.5563.111 </w:t>
            </w:r>
          </w:p>
          <w:p w14:paraId="4D920FFA" w14:textId="0B657DE9" w:rsidR="001C5ED2" w:rsidRDefault="001C5ED2" w:rsidP="00F22471">
            <w:pPr>
              <w:pStyle w:val="Prrafodelista"/>
              <w:numPr>
                <w:ilvl w:val="0"/>
                <w:numId w:val="5"/>
              </w:numPr>
              <w:jc w:val="both"/>
              <w:rPr>
                <w:lang w:val="en-US"/>
              </w:rPr>
            </w:pPr>
            <w:r>
              <w:rPr>
                <w:lang w:val="en-US"/>
              </w:rPr>
              <w:t>Python versión 3.9.7</w:t>
            </w:r>
          </w:p>
          <w:p w14:paraId="4F9C0E03" w14:textId="79BFF9D5" w:rsidR="001C5ED2" w:rsidRDefault="001C5ED2" w:rsidP="00F22471">
            <w:pPr>
              <w:pStyle w:val="Prrafodelista"/>
              <w:numPr>
                <w:ilvl w:val="0"/>
                <w:numId w:val="5"/>
              </w:numPr>
              <w:jc w:val="both"/>
              <w:rPr>
                <w:lang w:val="en-US"/>
              </w:rPr>
            </w:pPr>
            <w:r>
              <w:rPr>
                <w:lang w:val="en-US"/>
              </w:rPr>
              <w:t xml:space="preserve">Pytest versión </w:t>
            </w:r>
            <w:r w:rsidR="00C82A6B">
              <w:rPr>
                <w:lang w:val="en-US"/>
              </w:rPr>
              <w:t>7.2.2</w:t>
            </w:r>
          </w:p>
          <w:p w14:paraId="54E066A6" w14:textId="668E3D83" w:rsidR="00C82A6B" w:rsidRPr="00F22471" w:rsidRDefault="00C82A6B" w:rsidP="00F22471">
            <w:pPr>
              <w:pStyle w:val="Prrafodelista"/>
              <w:numPr>
                <w:ilvl w:val="0"/>
                <w:numId w:val="5"/>
              </w:numPr>
              <w:jc w:val="both"/>
              <w:rPr>
                <w:lang w:val="en-US"/>
              </w:rPr>
            </w:pPr>
            <w:r>
              <w:rPr>
                <w:lang w:val="en-US"/>
              </w:rPr>
              <w:t xml:space="preserve">Selenium versión </w:t>
            </w:r>
            <w:r w:rsidR="00FA7E5A">
              <w:rPr>
                <w:lang w:val="en-US"/>
              </w:rPr>
              <w:t>4.8.2</w:t>
            </w:r>
          </w:p>
          <w:p w14:paraId="6034E103" w14:textId="5C0B5454" w:rsidR="00F07CA5" w:rsidRPr="00F07CA5" w:rsidRDefault="00F07CA5" w:rsidP="00F07CA5">
            <w:pPr>
              <w:rPr>
                <w:lang w:val="en-US"/>
              </w:rPr>
            </w:pPr>
          </w:p>
          <w:p w14:paraId="5527B281" w14:textId="77777777" w:rsidR="00CA0F06" w:rsidRDefault="00CA0F06" w:rsidP="00CA0F06">
            <w:pPr>
              <w:ind w:left="360"/>
              <w:rPr>
                <w:lang w:val="en-US"/>
              </w:rPr>
            </w:pPr>
          </w:p>
          <w:p w14:paraId="5B03DE56" w14:textId="06506462" w:rsidR="007359CF" w:rsidRPr="00F22471" w:rsidRDefault="007359CF" w:rsidP="00CA0F06">
            <w:pPr>
              <w:ind w:left="360"/>
              <w:rPr>
                <w:lang w:val="en-US"/>
              </w:rPr>
            </w:pPr>
          </w:p>
        </w:tc>
      </w:tr>
    </w:tbl>
    <w:p w14:paraId="0133F237" w14:textId="40DFEA38" w:rsidR="00557B3A" w:rsidRDefault="00AE142F" w:rsidP="00557B3A">
      <w:pPr>
        <w:pStyle w:val="Ttulo1"/>
        <w:spacing w:line="480" w:lineRule="auto"/>
        <w:rPr>
          <w:sz w:val="44"/>
          <w:szCs w:val="24"/>
          <w:u w:val="single"/>
          <w:lang w:bidi="es-ES"/>
        </w:rPr>
      </w:pPr>
      <w:bookmarkStart w:id="2" w:name="_Toc130872434"/>
      <w:r>
        <w:rPr>
          <w:sz w:val="44"/>
          <w:szCs w:val="24"/>
          <w:u w:val="single"/>
          <w:lang w:bidi="es-ES"/>
        </w:rPr>
        <w:t xml:space="preserve">3. </w:t>
      </w:r>
      <w:r w:rsidR="00332304" w:rsidRPr="00BC1319">
        <w:rPr>
          <w:sz w:val="44"/>
          <w:szCs w:val="24"/>
          <w:u w:val="single"/>
          <w:lang w:bidi="es-ES"/>
        </w:rPr>
        <w:t xml:space="preserve">Resultados de </w:t>
      </w:r>
      <w:r w:rsidR="00BC1319" w:rsidRPr="00BC1319">
        <w:rPr>
          <w:sz w:val="44"/>
          <w:szCs w:val="24"/>
          <w:u w:val="single"/>
          <w:lang w:bidi="es-ES"/>
        </w:rPr>
        <w:t>las pruebas</w:t>
      </w:r>
      <w:bookmarkEnd w:id="2"/>
    </w:p>
    <w:p w14:paraId="1F0EFD42" w14:textId="10C25FE9" w:rsidR="00BC1319" w:rsidRPr="00AE142F" w:rsidRDefault="00AE142F" w:rsidP="00AE142F">
      <w:pPr>
        <w:pStyle w:val="Ttulo2"/>
        <w:rPr>
          <w:b/>
          <w:bCs/>
          <w:sz w:val="32"/>
          <w:szCs w:val="22"/>
        </w:rPr>
      </w:pPr>
      <w:bookmarkStart w:id="3" w:name="_Toc130872435"/>
      <w:r>
        <w:rPr>
          <w:rStyle w:val="Ttulo2Car"/>
          <w:b/>
          <w:bCs/>
          <w:i/>
          <w:sz w:val="32"/>
          <w:szCs w:val="22"/>
        </w:rPr>
        <w:t xml:space="preserve">3.1 </w:t>
      </w:r>
      <w:r w:rsidR="00EA5288">
        <w:rPr>
          <w:rStyle w:val="Ttulo2Car"/>
          <w:b/>
          <w:bCs/>
          <w:i/>
          <w:sz w:val="32"/>
          <w:szCs w:val="22"/>
        </w:rPr>
        <w:t>Pruebas:</w:t>
      </w:r>
      <w:r>
        <w:rPr>
          <w:rStyle w:val="Ttulo2Car"/>
          <w:b/>
          <w:bCs/>
          <w:i/>
          <w:sz w:val="32"/>
          <w:szCs w:val="22"/>
        </w:rPr>
        <w:t xml:space="preserve"> menú de navegación</w:t>
      </w:r>
      <w:bookmarkEnd w:id="3"/>
    </w:p>
    <w:sdt>
      <w:sdtPr>
        <w:rPr>
          <w:b/>
        </w:rPr>
        <w:id w:val="-959638398"/>
        <w:placeholder>
          <w:docPart w:val="BD27C5AC5D48494D85A503FD29B9F266"/>
        </w:placeholder>
        <w15:appearance w15:val="hidden"/>
      </w:sdtPr>
      <w:sdtEndPr>
        <w:rPr>
          <w:b w:val="0"/>
        </w:rPr>
      </w:sdtEndPr>
      <w:sdtContent>
        <w:p w14:paraId="2FF570D0" w14:textId="78B60B94" w:rsidR="00A06408" w:rsidRDefault="000D1507" w:rsidP="00003F7D">
          <w:r w:rsidRPr="00275AA1">
            <w:t xml:space="preserve">Se </w:t>
          </w:r>
          <w:r w:rsidR="00BC1319">
            <w:t>realizar</w:t>
          </w:r>
          <w:r w:rsidR="00F26521">
            <w:t>o</w:t>
          </w:r>
          <w:r w:rsidR="00BC1319">
            <w:t>n las siguientes pruebas para el menú de navegación</w:t>
          </w:r>
          <w:r w:rsidR="007C190C">
            <w:t>.</w:t>
          </w:r>
          <w:r w:rsidR="00A06408" w:rsidRPr="00275AA1">
            <w:br/>
          </w:r>
          <w:r w:rsidR="00A06408" w:rsidRPr="00275AA1">
            <w:br/>
          </w:r>
        </w:p>
        <w:p w14:paraId="5333341A" w14:textId="2A103EB8" w:rsidR="0035149E" w:rsidRDefault="0035149E" w:rsidP="00003F7D"/>
        <w:p w14:paraId="4C42D7EF" w14:textId="77777777" w:rsidR="0035149E" w:rsidRDefault="0035149E" w:rsidP="00003F7D"/>
        <w:p w14:paraId="1961D35C" w14:textId="77777777" w:rsidR="00557B3A" w:rsidRDefault="00557B3A" w:rsidP="00003F7D"/>
        <w:tbl>
          <w:tblPr>
            <w:tblStyle w:val="Tablaconcuadrcula5oscura-nfasis4"/>
            <w:tblW w:w="9795" w:type="dxa"/>
            <w:tblLook w:val="04A0" w:firstRow="1" w:lastRow="0" w:firstColumn="1" w:lastColumn="0" w:noHBand="0" w:noVBand="1"/>
          </w:tblPr>
          <w:tblGrid>
            <w:gridCol w:w="5542"/>
            <w:gridCol w:w="4253"/>
          </w:tblGrid>
          <w:tr w:rsidR="00FF0380" w:rsidRPr="001347C8" w14:paraId="2E899963" w14:textId="77777777" w:rsidTr="00C94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2322B4" w14:textId="77777777" w:rsidR="00FF0380" w:rsidRPr="00EC6A22" w:rsidRDefault="00FF0380" w:rsidP="00C94AE8">
                <w:pPr>
                  <w:jc w:val="center"/>
                  <w:rPr>
                    <w:rFonts w:eastAsia="Times New Roman" w:cs="Arial"/>
                    <w:sz w:val="24"/>
                    <w:szCs w:val="24"/>
                    <w:lang w:eastAsia="es-CO"/>
                  </w:rPr>
                </w:pPr>
                <w:r w:rsidRPr="00EC6A22">
                  <w:rPr>
                    <w:rFonts w:eastAsia="Times New Roman" w:cs="Arial"/>
                    <w:sz w:val="24"/>
                    <w:szCs w:val="24"/>
                    <w:lang w:eastAsia="es-CO"/>
                  </w:rPr>
                  <w:t>Estado del Test de Prueba</w:t>
                </w:r>
              </w:p>
            </w:tc>
            <w:tc>
              <w:tcPr>
                <w:tcW w:w="0" w:type="auto"/>
                <w:hideMark/>
              </w:tcPr>
              <w:p w14:paraId="07F71FBF" w14:textId="77777777" w:rsidR="00FF0380" w:rsidRPr="00EC6A22" w:rsidRDefault="00FF0380" w:rsidP="00C94AE8">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sz w:val="24"/>
                    <w:szCs w:val="24"/>
                    <w:lang w:eastAsia="es-CO"/>
                  </w:rPr>
                </w:pPr>
                <w:r w:rsidRPr="00EC6A22">
                  <w:rPr>
                    <w:rFonts w:eastAsia="Times New Roman" w:cs="Arial"/>
                    <w:sz w:val="24"/>
                    <w:szCs w:val="24"/>
                    <w:lang w:eastAsia="es-CO"/>
                  </w:rPr>
                  <w:t>Número de Casos de Prueba</w:t>
                </w:r>
              </w:p>
            </w:tc>
          </w:tr>
          <w:tr w:rsidR="00FF0380" w:rsidRPr="001347C8" w14:paraId="381B8A73" w14:textId="77777777" w:rsidTr="00C9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CE2AE0" w14:textId="77777777" w:rsidR="00FF0380" w:rsidRPr="00EC6A22" w:rsidRDefault="00FF0380" w:rsidP="00C94AE8">
                <w:pPr>
                  <w:rPr>
                    <w:rFonts w:eastAsia="Times New Roman" w:cs="Arial"/>
                    <w:b w:val="0"/>
                    <w:bCs w:val="0"/>
                    <w:sz w:val="24"/>
                    <w:szCs w:val="24"/>
                    <w:lang w:eastAsia="es-CO"/>
                  </w:rPr>
                </w:pPr>
                <w:r w:rsidRPr="001347C8">
                  <w:rPr>
                    <w:rFonts w:eastAsia="Times New Roman" w:cs="Arial"/>
                    <w:b w:val="0"/>
                    <w:bCs w:val="0"/>
                    <w:sz w:val="24"/>
                    <w:szCs w:val="24"/>
                    <w:lang w:eastAsia="es-CO"/>
                  </w:rPr>
                  <w:t>Número de</w:t>
                </w:r>
                <w:r w:rsidRPr="00EC6A22">
                  <w:rPr>
                    <w:rFonts w:eastAsia="Times New Roman" w:cs="Arial"/>
                    <w:b w:val="0"/>
                    <w:bCs w:val="0"/>
                    <w:sz w:val="24"/>
                    <w:szCs w:val="24"/>
                    <w:lang w:eastAsia="es-CO"/>
                  </w:rPr>
                  <w:t xml:space="preserve"> Casos de Prueba</w:t>
                </w:r>
              </w:p>
            </w:tc>
            <w:tc>
              <w:tcPr>
                <w:tcW w:w="0" w:type="auto"/>
                <w:hideMark/>
              </w:tcPr>
              <w:p w14:paraId="534FD141" w14:textId="77777777" w:rsidR="00FF0380" w:rsidRPr="00EC6A22" w:rsidRDefault="00FF0380" w:rsidP="00C94AE8">
                <w:pPr>
                  <w:jc w:val="center"/>
                  <w:cnfStyle w:val="000000100000" w:firstRow="0" w:lastRow="0" w:firstColumn="0" w:lastColumn="0" w:oddVBand="0" w:evenVBand="0" w:oddHBand="1" w:evenHBand="0" w:firstRowFirstColumn="0" w:firstRowLastColumn="0" w:lastRowFirstColumn="0" w:lastRowLastColumn="0"/>
                  <w:rPr>
                    <w:rFonts w:eastAsia="Times New Roman" w:cs="Arial"/>
                    <w:sz w:val="24"/>
                    <w:szCs w:val="24"/>
                    <w:lang w:eastAsia="es-CO"/>
                  </w:rPr>
                </w:pPr>
                <w:r w:rsidRPr="00EC6A22">
                  <w:rPr>
                    <w:rFonts w:eastAsia="Times New Roman" w:cs="Arial"/>
                    <w:sz w:val="24"/>
                    <w:szCs w:val="24"/>
                    <w:lang w:eastAsia="es-CO"/>
                  </w:rPr>
                  <w:t>6</w:t>
                </w:r>
              </w:p>
            </w:tc>
          </w:tr>
          <w:tr w:rsidR="00FF0380" w:rsidRPr="001347C8" w14:paraId="11A68217" w14:textId="77777777" w:rsidTr="00C94AE8">
            <w:tc>
              <w:tcPr>
                <w:cnfStyle w:val="001000000000" w:firstRow="0" w:lastRow="0" w:firstColumn="1" w:lastColumn="0" w:oddVBand="0" w:evenVBand="0" w:oddHBand="0" w:evenHBand="0" w:firstRowFirstColumn="0" w:firstRowLastColumn="0" w:lastRowFirstColumn="0" w:lastRowLastColumn="0"/>
                <w:tcW w:w="0" w:type="auto"/>
                <w:hideMark/>
              </w:tcPr>
              <w:p w14:paraId="139B1D78" w14:textId="77777777" w:rsidR="00FF0380" w:rsidRPr="00996D4D" w:rsidRDefault="00FF0380" w:rsidP="00C94AE8">
                <w:pPr>
                  <w:rPr>
                    <w:rFonts w:eastAsia="Times New Roman" w:cs="Arial"/>
                    <w:b w:val="0"/>
                    <w:bCs w:val="0"/>
                    <w:sz w:val="24"/>
                    <w:szCs w:val="24"/>
                    <w:lang w:eastAsia="es-CO"/>
                  </w:rPr>
                </w:pPr>
                <w:r w:rsidRPr="00996D4D">
                  <w:rPr>
                    <w:rFonts w:eastAsia="Times New Roman" w:cs="Arial"/>
                    <w:b w:val="0"/>
                    <w:bCs w:val="0"/>
                    <w:sz w:val="24"/>
                    <w:szCs w:val="24"/>
                    <w:lang w:eastAsia="es-CO"/>
                  </w:rPr>
                  <w:t>Casos de Prueba Pasados</w:t>
                </w:r>
              </w:p>
            </w:tc>
            <w:tc>
              <w:tcPr>
                <w:tcW w:w="0" w:type="auto"/>
                <w:hideMark/>
              </w:tcPr>
              <w:p w14:paraId="40C64735" w14:textId="77777777" w:rsidR="00FF0380" w:rsidRPr="00EC6A22" w:rsidRDefault="00FF0380" w:rsidP="00C94AE8">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4"/>
                    <w:szCs w:val="24"/>
                    <w:lang w:eastAsia="es-CO"/>
                  </w:rPr>
                </w:pPr>
                <w:r w:rsidRPr="00EC6A22">
                  <w:rPr>
                    <w:rFonts w:eastAsia="Times New Roman" w:cs="Arial"/>
                    <w:sz w:val="24"/>
                    <w:szCs w:val="24"/>
                    <w:lang w:eastAsia="es-CO"/>
                  </w:rPr>
                  <w:t>6</w:t>
                </w:r>
              </w:p>
            </w:tc>
          </w:tr>
          <w:tr w:rsidR="00FF0380" w:rsidRPr="001347C8" w14:paraId="38E143EE" w14:textId="77777777" w:rsidTr="00C9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D96AEC" w14:textId="77777777" w:rsidR="00FF0380" w:rsidRPr="00996D4D" w:rsidRDefault="00FF0380" w:rsidP="00C94AE8">
                <w:pPr>
                  <w:rPr>
                    <w:rFonts w:eastAsia="Times New Roman" w:cs="Arial"/>
                    <w:b w:val="0"/>
                    <w:bCs w:val="0"/>
                    <w:sz w:val="24"/>
                    <w:szCs w:val="24"/>
                    <w:lang w:eastAsia="es-CO"/>
                  </w:rPr>
                </w:pPr>
                <w:r w:rsidRPr="00996D4D">
                  <w:rPr>
                    <w:rFonts w:eastAsia="Times New Roman" w:cs="Arial"/>
                    <w:b w:val="0"/>
                    <w:bCs w:val="0"/>
                    <w:sz w:val="24"/>
                    <w:szCs w:val="24"/>
                    <w:lang w:eastAsia="es-CO"/>
                  </w:rPr>
                  <w:t>Casos de Prueba Fallidos</w:t>
                </w:r>
              </w:p>
            </w:tc>
            <w:tc>
              <w:tcPr>
                <w:tcW w:w="0" w:type="auto"/>
                <w:hideMark/>
              </w:tcPr>
              <w:p w14:paraId="1EE7ACEA" w14:textId="77777777" w:rsidR="00FF0380" w:rsidRPr="00EC6A22" w:rsidRDefault="00FF0380" w:rsidP="00C94AE8">
                <w:pPr>
                  <w:jc w:val="center"/>
                  <w:cnfStyle w:val="000000100000" w:firstRow="0" w:lastRow="0" w:firstColumn="0" w:lastColumn="0" w:oddVBand="0" w:evenVBand="0" w:oddHBand="1" w:evenHBand="0" w:firstRowFirstColumn="0" w:firstRowLastColumn="0" w:lastRowFirstColumn="0" w:lastRowLastColumn="0"/>
                  <w:rPr>
                    <w:rFonts w:eastAsia="Times New Roman" w:cs="Arial"/>
                    <w:sz w:val="24"/>
                    <w:szCs w:val="24"/>
                    <w:lang w:eastAsia="es-CO"/>
                  </w:rPr>
                </w:pPr>
                <w:r w:rsidRPr="00EC6A22">
                  <w:rPr>
                    <w:rFonts w:eastAsia="Times New Roman" w:cs="Arial"/>
                    <w:sz w:val="24"/>
                    <w:szCs w:val="24"/>
                    <w:lang w:eastAsia="es-CO"/>
                  </w:rPr>
                  <w:t>0</w:t>
                </w:r>
              </w:p>
            </w:tc>
          </w:tr>
          <w:tr w:rsidR="00FF0380" w:rsidRPr="001347C8" w14:paraId="7ADEC759" w14:textId="77777777" w:rsidTr="00C94AE8">
            <w:tc>
              <w:tcPr>
                <w:cnfStyle w:val="001000000000" w:firstRow="0" w:lastRow="0" w:firstColumn="1" w:lastColumn="0" w:oddVBand="0" w:evenVBand="0" w:oddHBand="0" w:evenHBand="0" w:firstRowFirstColumn="0" w:firstRowLastColumn="0" w:lastRowFirstColumn="0" w:lastRowLastColumn="0"/>
                <w:tcW w:w="0" w:type="auto"/>
                <w:hideMark/>
              </w:tcPr>
              <w:p w14:paraId="34F7E0C5" w14:textId="77777777" w:rsidR="00FF0380" w:rsidRPr="00996D4D" w:rsidRDefault="00FF0380" w:rsidP="00C94AE8">
                <w:pPr>
                  <w:rPr>
                    <w:rFonts w:eastAsia="Times New Roman" w:cs="Arial"/>
                    <w:b w:val="0"/>
                    <w:bCs w:val="0"/>
                    <w:sz w:val="24"/>
                    <w:szCs w:val="24"/>
                    <w:lang w:eastAsia="es-CO"/>
                  </w:rPr>
                </w:pPr>
                <w:r w:rsidRPr="00996D4D">
                  <w:rPr>
                    <w:rFonts w:eastAsia="Times New Roman" w:cs="Arial"/>
                    <w:b w:val="0"/>
                    <w:bCs w:val="0"/>
                    <w:sz w:val="24"/>
                    <w:szCs w:val="24"/>
                    <w:lang w:eastAsia="es-CO"/>
                  </w:rPr>
                  <w:t>Casos de Prueba Bloqueados / Saltados</w:t>
                </w:r>
              </w:p>
            </w:tc>
            <w:tc>
              <w:tcPr>
                <w:tcW w:w="0" w:type="auto"/>
                <w:hideMark/>
              </w:tcPr>
              <w:p w14:paraId="2476C135" w14:textId="77777777" w:rsidR="00FF0380" w:rsidRPr="00EC6A22" w:rsidRDefault="00FF0380" w:rsidP="00C94AE8">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4"/>
                    <w:szCs w:val="24"/>
                    <w:lang w:eastAsia="es-CO"/>
                  </w:rPr>
                </w:pPr>
                <w:r w:rsidRPr="00EC6A22">
                  <w:rPr>
                    <w:rFonts w:eastAsia="Times New Roman" w:cs="Arial"/>
                    <w:sz w:val="24"/>
                    <w:szCs w:val="24"/>
                    <w:lang w:eastAsia="es-CO"/>
                  </w:rPr>
                  <w:t>NA</w:t>
                </w:r>
              </w:p>
            </w:tc>
          </w:tr>
        </w:tbl>
        <w:p w14:paraId="33B18EF2" w14:textId="25DB4B91" w:rsidR="00231887" w:rsidRDefault="00231887" w:rsidP="00003F7D"/>
        <w:p w14:paraId="68EEB10C" w14:textId="280AFC1E" w:rsidR="00557B3A" w:rsidRDefault="00557B3A" w:rsidP="00003F7D"/>
        <w:p w14:paraId="4876CDCF" w14:textId="77777777" w:rsidR="00557B3A" w:rsidRDefault="00557B3A" w:rsidP="00003F7D"/>
        <w:tbl>
          <w:tblPr>
            <w:tblStyle w:val="Tablaconcuadrcula5oscura-nfasis4"/>
            <w:tblW w:w="10802" w:type="dxa"/>
            <w:jc w:val="center"/>
            <w:tblLook w:val="04A0" w:firstRow="1" w:lastRow="0" w:firstColumn="1" w:lastColumn="0" w:noHBand="0" w:noVBand="1"/>
          </w:tblPr>
          <w:tblGrid>
            <w:gridCol w:w="1565"/>
            <w:gridCol w:w="1553"/>
            <w:gridCol w:w="2105"/>
            <w:gridCol w:w="2000"/>
            <w:gridCol w:w="908"/>
            <w:gridCol w:w="1203"/>
            <w:gridCol w:w="1468"/>
          </w:tblGrid>
          <w:tr w:rsidR="00E63243" w:rsidRPr="0052658F" w14:paraId="2299DFBE" w14:textId="77777777" w:rsidTr="00CE65C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4FF436FB" w14:textId="77777777" w:rsidR="00FD0DBB" w:rsidRPr="0052658F" w:rsidRDefault="00FD0DBB" w:rsidP="00E533A6">
                <w:pPr>
                  <w:spacing w:before="240" w:after="240"/>
                  <w:jc w:val="center"/>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Identificación</w:t>
                </w:r>
              </w:p>
            </w:tc>
            <w:tc>
              <w:tcPr>
                <w:tcW w:w="1553" w:type="dxa"/>
                <w:hideMark/>
              </w:tcPr>
              <w:p w14:paraId="66EE0A3B" w14:textId="77777777" w:rsidR="00FD0DBB" w:rsidRPr="0052658F" w:rsidRDefault="00FD0DBB" w:rsidP="00E533A6">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Descripción</w:t>
                </w:r>
              </w:p>
            </w:tc>
            <w:tc>
              <w:tcPr>
                <w:tcW w:w="0" w:type="auto"/>
                <w:hideMark/>
              </w:tcPr>
              <w:p w14:paraId="550B6B79" w14:textId="77777777" w:rsidR="00FD0DBB" w:rsidRPr="0052658F" w:rsidRDefault="00FD0DBB" w:rsidP="00E533A6">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Resultado esperado</w:t>
                </w:r>
              </w:p>
            </w:tc>
            <w:tc>
              <w:tcPr>
                <w:tcW w:w="0" w:type="auto"/>
                <w:hideMark/>
              </w:tcPr>
              <w:p w14:paraId="3226EC55" w14:textId="77777777" w:rsidR="00FD0DBB" w:rsidRPr="0052658F" w:rsidRDefault="00FD0DBB" w:rsidP="00E533A6">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Resultado obtenido</w:t>
                </w:r>
              </w:p>
            </w:tc>
            <w:tc>
              <w:tcPr>
                <w:tcW w:w="0" w:type="auto"/>
                <w:hideMark/>
              </w:tcPr>
              <w:p w14:paraId="1A453786" w14:textId="77777777" w:rsidR="00FD0DBB" w:rsidRPr="0052658F" w:rsidRDefault="00FD0DBB" w:rsidP="00E533A6">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Estado</w:t>
                </w:r>
              </w:p>
            </w:tc>
            <w:tc>
              <w:tcPr>
                <w:tcW w:w="0" w:type="auto"/>
                <w:hideMark/>
              </w:tcPr>
              <w:p w14:paraId="6C6FBD75" w14:textId="77777777" w:rsidR="00FD0DBB" w:rsidRPr="0052658F" w:rsidRDefault="00FD0DBB" w:rsidP="00E533A6">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Capturas de pantalla o registros</w:t>
                </w:r>
              </w:p>
            </w:tc>
            <w:tc>
              <w:tcPr>
                <w:tcW w:w="0" w:type="auto"/>
                <w:hideMark/>
              </w:tcPr>
              <w:p w14:paraId="15C43109" w14:textId="77777777" w:rsidR="00FD0DBB" w:rsidRPr="0052658F" w:rsidRDefault="00FD0DBB" w:rsidP="00E533A6">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Comentarios</w:t>
                </w:r>
              </w:p>
            </w:tc>
          </w:tr>
          <w:tr w:rsidR="00CE65CB" w:rsidRPr="0052658F" w14:paraId="71F4B8D5" w14:textId="77777777" w:rsidTr="00CE65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04293BB7" w14:textId="7E84229D" w:rsidR="00CE65CB" w:rsidRPr="0052658F" w:rsidRDefault="00CE65CB" w:rsidP="00CE65CB">
                <w:pPr>
                  <w:spacing w:before="240" w:after="24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T</w:t>
                </w:r>
                <w:r>
                  <w:rPr>
                    <w:rFonts w:ascii="Segoe UI" w:eastAsia="Times New Roman" w:hAnsi="Segoe UI" w:cs="Segoe UI"/>
                    <w:sz w:val="21"/>
                    <w:szCs w:val="21"/>
                    <w:lang w:eastAsia="es-CO"/>
                  </w:rPr>
                  <w:t>A</w:t>
                </w:r>
                <w:r w:rsidRPr="0052658F">
                  <w:rPr>
                    <w:rFonts w:ascii="Segoe UI" w:eastAsia="Times New Roman" w:hAnsi="Segoe UI" w:cs="Segoe UI"/>
                    <w:sz w:val="21"/>
                    <w:szCs w:val="21"/>
                    <w:lang w:eastAsia="es-CO"/>
                  </w:rPr>
                  <w:t>001</w:t>
                </w:r>
              </w:p>
            </w:tc>
            <w:tc>
              <w:tcPr>
                <w:tcW w:w="1553" w:type="dxa"/>
                <w:hideMark/>
              </w:tcPr>
              <w:p w14:paraId="3CE49E18" w14:textId="55037327" w:rsidR="00CE65CB" w:rsidRPr="0052658F" w:rsidRDefault="00CE65CB" w:rsidP="00CE65CB">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FD0DBB">
                  <w:rPr>
                    <w:rFonts w:ascii="Segoe UI" w:eastAsia="Times New Roman" w:hAnsi="Segoe UI" w:cs="Segoe UI"/>
                    <w:sz w:val="21"/>
                    <w:szCs w:val="21"/>
                    <w:lang w:eastAsia="es-CO"/>
                  </w:rPr>
                  <w:t xml:space="preserve">Verificar el enlace de la página de </w:t>
                </w:r>
                <w:r>
                  <w:rPr>
                    <w:rFonts w:ascii="Segoe UI" w:eastAsia="Times New Roman" w:hAnsi="Segoe UI" w:cs="Segoe UI"/>
                    <w:sz w:val="21"/>
                    <w:szCs w:val="21"/>
                    <w:lang w:eastAsia="es-CO"/>
                  </w:rPr>
                  <w:t>home</w:t>
                </w:r>
                <w:r w:rsidRPr="00FD0DBB">
                  <w:rPr>
                    <w:rFonts w:ascii="Segoe UI" w:eastAsia="Times New Roman" w:hAnsi="Segoe UI" w:cs="Segoe UI"/>
                    <w:sz w:val="21"/>
                    <w:szCs w:val="21"/>
                    <w:lang w:eastAsia="es-CO"/>
                  </w:rPr>
                  <w:t xml:space="preserve"> en la barra de navegación</w:t>
                </w:r>
              </w:p>
            </w:tc>
            <w:tc>
              <w:tcPr>
                <w:tcW w:w="0" w:type="auto"/>
                <w:hideMark/>
              </w:tcPr>
              <w:p w14:paraId="2991C48E" w14:textId="442526BF" w:rsidR="00CE65CB" w:rsidRPr="0052658F" w:rsidRDefault="00CE65CB" w:rsidP="00CE65CB">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791A09">
                  <w:rPr>
                    <w:rFonts w:ascii="Segoe UI" w:eastAsia="Times New Roman" w:hAnsi="Segoe UI" w:cs="Segoe UI"/>
                    <w:sz w:val="21"/>
                    <w:szCs w:val="21"/>
                    <w:lang w:eastAsia="es-CO"/>
                  </w:rPr>
                  <w:t>Al hacer clic en el enlace "</w:t>
                </w:r>
                <w:r>
                  <w:rPr>
                    <w:rFonts w:ascii="Segoe UI" w:eastAsia="Times New Roman" w:hAnsi="Segoe UI" w:cs="Segoe UI"/>
                    <w:sz w:val="21"/>
                    <w:szCs w:val="21"/>
                    <w:lang w:eastAsia="es-CO"/>
                  </w:rPr>
                  <w:t>Home</w:t>
                </w:r>
                <w:r w:rsidRPr="00791A09">
                  <w:rPr>
                    <w:rFonts w:ascii="Segoe UI" w:eastAsia="Times New Roman" w:hAnsi="Segoe UI" w:cs="Segoe UI"/>
                    <w:sz w:val="21"/>
                    <w:szCs w:val="21"/>
                    <w:lang w:eastAsia="es-CO"/>
                  </w:rPr>
                  <w:t>", el usuario debe ser redirigido a la página de inicio del sitio web.</w:t>
                </w:r>
              </w:p>
            </w:tc>
            <w:tc>
              <w:tcPr>
                <w:tcW w:w="0" w:type="auto"/>
                <w:hideMark/>
              </w:tcPr>
              <w:p w14:paraId="582E3A26" w14:textId="5C54B80E" w:rsidR="00CE65CB" w:rsidRPr="0052658F" w:rsidRDefault="00CE65CB" w:rsidP="00CE65CB">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791A09">
                  <w:rPr>
                    <w:rFonts w:ascii="Segoe UI" w:eastAsia="Times New Roman" w:hAnsi="Segoe UI" w:cs="Segoe UI"/>
                    <w:sz w:val="21"/>
                    <w:szCs w:val="21"/>
                    <w:lang w:eastAsia="es-CO"/>
                  </w:rPr>
                  <w:t>El enlace "</w:t>
                </w:r>
                <w:r>
                  <w:rPr>
                    <w:rFonts w:ascii="Segoe UI" w:eastAsia="Times New Roman" w:hAnsi="Segoe UI" w:cs="Segoe UI"/>
                    <w:sz w:val="21"/>
                    <w:szCs w:val="21"/>
                    <w:lang w:eastAsia="es-CO"/>
                  </w:rPr>
                  <w:t>Home</w:t>
                </w:r>
                <w:r w:rsidRPr="00791A09">
                  <w:rPr>
                    <w:rFonts w:ascii="Segoe UI" w:eastAsia="Times New Roman" w:hAnsi="Segoe UI" w:cs="Segoe UI"/>
                    <w:sz w:val="21"/>
                    <w:szCs w:val="21"/>
                    <w:lang w:eastAsia="es-CO"/>
                  </w:rPr>
                  <w:t>" redirige correctamente a la página de inicio del sitio web.</w:t>
                </w:r>
              </w:p>
            </w:tc>
            <w:tc>
              <w:tcPr>
                <w:tcW w:w="0" w:type="auto"/>
                <w:hideMark/>
              </w:tcPr>
              <w:p w14:paraId="0079B759" w14:textId="77777777" w:rsidR="00CE65CB" w:rsidRPr="0052658F" w:rsidRDefault="00CE65CB" w:rsidP="00CE65CB">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Exitoso (pasó)</w:t>
                </w:r>
              </w:p>
            </w:tc>
            <w:tc>
              <w:tcPr>
                <w:tcW w:w="0" w:type="auto"/>
                <w:hideMark/>
              </w:tcPr>
              <w:p w14:paraId="587B8841" w14:textId="77777777" w:rsidR="00CE65CB" w:rsidRPr="0052658F" w:rsidRDefault="00CE65CB" w:rsidP="00CE65CB">
                <w:pPr>
                  <w:spacing w:before="240"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Pr>
                    <w:rFonts w:ascii="Segoe UI" w:eastAsia="Times New Roman" w:hAnsi="Segoe UI" w:cs="Segoe UI"/>
                    <w:sz w:val="21"/>
                    <w:szCs w:val="21"/>
                    <w:lang w:eastAsia="es-CO"/>
                  </w:rPr>
                  <w:t>N/A</w:t>
                </w:r>
              </w:p>
            </w:tc>
            <w:tc>
              <w:tcPr>
                <w:tcW w:w="0" w:type="auto"/>
                <w:hideMark/>
              </w:tcPr>
              <w:p w14:paraId="162704ED" w14:textId="6E484D50" w:rsidR="00CE65CB" w:rsidRPr="0052658F" w:rsidRDefault="005E46E8" w:rsidP="00CE65CB">
                <w:pPr>
                  <w:spacing w:before="240"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Pr>
                    <w:rFonts w:ascii="Segoe UI" w:eastAsia="Times New Roman" w:hAnsi="Segoe UI" w:cs="Segoe UI"/>
                    <w:sz w:val="21"/>
                    <w:szCs w:val="21"/>
                    <w:lang w:eastAsia="es-CO"/>
                  </w:rPr>
                  <w:t>-</w:t>
                </w:r>
              </w:p>
            </w:tc>
          </w:tr>
          <w:tr w:rsidR="00CE65CB" w:rsidRPr="0052658F" w14:paraId="50195665" w14:textId="77777777" w:rsidTr="00CE65CB">
            <w:trPr>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5463C12F" w14:textId="46DF69CB" w:rsidR="00CE65CB" w:rsidRPr="0052658F" w:rsidRDefault="00CE65CB" w:rsidP="00CE65CB">
                <w:pPr>
                  <w:spacing w:before="240" w:after="24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T</w:t>
                </w:r>
                <w:r>
                  <w:rPr>
                    <w:rFonts w:ascii="Segoe UI" w:eastAsia="Times New Roman" w:hAnsi="Segoe UI" w:cs="Segoe UI"/>
                    <w:sz w:val="21"/>
                    <w:szCs w:val="21"/>
                    <w:lang w:eastAsia="es-CO"/>
                  </w:rPr>
                  <w:t>A</w:t>
                </w:r>
                <w:r w:rsidRPr="0052658F">
                  <w:rPr>
                    <w:rFonts w:ascii="Segoe UI" w:eastAsia="Times New Roman" w:hAnsi="Segoe UI" w:cs="Segoe UI"/>
                    <w:sz w:val="21"/>
                    <w:szCs w:val="21"/>
                    <w:lang w:eastAsia="es-CO"/>
                  </w:rPr>
                  <w:t>002</w:t>
                </w:r>
              </w:p>
            </w:tc>
            <w:tc>
              <w:tcPr>
                <w:tcW w:w="1553" w:type="dxa"/>
                <w:hideMark/>
              </w:tcPr>
              <w:p w14:paraId="11F70104" w14:textId="2555CC33" w:rsidR="00CE65CB" w:rsidRPr="0052658F" w:rsidRDefault="00CE65CB" w:rsidP="00CE65CB">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15E54">
                  <w:rPr>
                    <w:rFonts w:ascii="Segoe UI" w:eastAsia="Times New Roman" w:hAnsi="Segoe UI" w:cs="Segoe UI"/>
                    <w:sz w:val="21"/>
                    <w:szCs w:val="21"/>
                    <w:lang w:eastAsia="es-CO"/>
                  </w:rPr>
                  <w:t xml:space="preserve">Verificar el enlace de la página de </w:t>
                </w:r>
                <w:r>
                  <w:rPr>
                    <w:rFonts w:ascii="Segoe UI" w:eastAsia="Times New Roman" w:hAnsi="Segoe UI" w:cs="Segoe UI"/>
                    <w:sz w:val="21"/>
                    <w:szCs w:val="21"/>
                    <w:lang w:eastAsia="es-CO"/>
                  </w:rPr>
                  <w:t>Phones</w:t>
                </w:r>
                <w:r w:rsidRPr="00515E54">
                  <w:rPr>
                    <w:rFonts w:ascii="Segoe UI" w:eastAsia="Times New Roman" w:hAnsi="Segoe UI" w:cs="Segoe UI"/>
                    <w:sz w:val="21"/>
                    <w:szCs w:val="21"/>
                    <w:lang w:eastAsia="es-CO"/>
                  </w:rPr>
                  <w:t xml:space="preserve"> en la barra de navegación</w:t>
                </w:r>
              </w:p>
            </w:tc>
            <w:tc>
              <w:tcPr>
                <w:tcW w:w="0" w:type="auto"/>
                <w:hideMark/>
              </w:tcPr>
              <w:p w14:paraId="4BEEC13B" w14:textId="3B7A7B9F" w:rsidR="00CE65CB" w:rsidRPr="0052658F" w:rsidRDefault="00CE65CB" w:rsidP="00CE65CB">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3851BC">
                  <w:rPr>
                    <w:rFonts w:ascii="Segoe UI" w:eastAsia="Times New Roman" w:hAnsi="Segoe UI" w:cs="Segoe UI"/>
                    <w:sz w:val="21"/>
                    <w:szCs w:val="21"/>
                    <w:lang w:eastAsia="es-CO"/>
                  </w:rPr>
                  <w:t>Al hacer clic en el enlace "</w:t>
                </w:r>
                <w:r>
                  <w:rPr>
                    <w:rFonts w:ascii="Segoe UI" w:eastAsia="Times New Roman" w:hAnsi="Segoe UI" w:cs="Segoe UI"/>
                    <w:sz w:val="21"/>
                    <w:szCs w:val="21"/>
                    <w:lang w:eastAsia="es-CO"/>
                  </w:rPr>
                  <w:t>Phones</w:t>
                </w:r>
                <w:r w:rsidRPr="003851BC">
                  <w:rPr>
                    <w:rFonts w:ascii="Segoe UI" w:eastAsia="Times New Roman" w:hAnsi="Segoe UI" w:cs="Segoe UI"/>
                    <w:sz w:val="21"/>
                    <w:szCs w:val="21"/>
                    <w:lang w:eastAsia="es-CO"/>
                  </w:rPr>
                  <w:t>", el usuario debe ser redirigido a la página de teléfonos del sitio web.</w:t>
                </w:r>
                <w:r w:rsidRPr="003851BC">
                  <w:rPr>
                    <w:rFonts w:ascii="Segoe UI" w:eastAsia="Times New Roman" w:hAnsi="Segoe UI" w:cs="Segoe UI"/>
                    <w:sz w:val="21"/>
                    <w:szCs w:val="21"/>
                    <w:lang w:eastAsia="es-CO"/>
                  </w:rPr>
                  <w:tab/>
                </w:r>
              </w:p>
            </w:tc>
            <w:tc>
              <w:tcPr>
                <w:tcW w:w="0" w:type="auto"/>
                <w:hideMark/>
              </w:tcPr>
              <w:p w14:paraId="2177D8EA" w14:textId="48E0D8F5" w:rsidR="00CE65CB" w:rsidRPr="0052658F" w:rsidRDefault="00CE65CB" w:rsidP="00CE65CB">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73405">
                  <w:rPr>
                    <w:rFonts w:ascii="Segoe UI" w:eastAsia="Times New Roman" w:hAnsi="Segoe UI" w:cs="Segoe UI"/>
                    <w:sz w:val="21"/>
                    <w:szCs w:val="21"/>
                    <w:lang w:eastAsia="es-CO"/>
                  </w:rPr>
                  <w:t>El enlace "</w:t>
                </w:r>
                <w:r>
                  <w:rPr>
                    <w:rFonts w:ascii="Segoe UI" w:eastAsia="Times New Roman" w:hAnsi="Segoe UI" w:cs="Segoe UI"/>
                    <w:sz w:val="21"/>
                    <w:szCs w:val="21"/>
                    <w:lang w:eastAsia="es-CO"/>
                  </w:rPr>
                  <w:t>Phones</w:t>
                </w:r>
                <w:r w:rsidRPr="00573405">
                  <w:rPr>
                    <w:rFonts w:ascii="Segoe UI" w:eastAsia="Times New Roman" w:hAnsi="Segoe UI" w:cs="Segoe UI"/>
                    <w:sz w:val="21"/>
                    <w:szCs w:val="21"/>
                    <w:lang w:eastAsia="es-CO"/>
                  </w:rPr>
                  <w:t>" redirige correctamente a la página de teléfonos del sitio web.</w:t>
                </w:r>
                <w:r w:rsidRPr="00573405">
                  <w:rPr>
                    <w:rFonts w:ascii="Segoe UI" w:eastAsia="Times New Roman" w:hAnsi="Segoe UI" w:cs="Segoe UI"/>
                    <w:sz w:val="21"/>
                    <w:szCs w:val="21"/>
                    <w:lang w:eastAsia="es-CO"/>
                  </w:rPr>
                  <w:tab/>
                </w:r>
              </w:p>
            </w:tc>
            <w:tc>
              <w:tcPr>
                <w:tcW w:w="0" w:type="auto"/>
                <w:hideMark/>
              </w:tcPr>
              <w:p w14:paraId="0DC952BE" w14:textId="77777777" w:rsidR="00CE65CB" w:rsidRPr="0052658F" w:rsidRDefault="00CE65CB" w:rsidP="00CE65CB">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Exitoso (pasó)</w:t>
                </w:r>
              </w:p>
            </w:tc>
            <w:tc>
              <w:tcPr>
                <w:tcW w:w="0" w:type="auto"/>
                <w:hideMark/>
              </w:tcPr>
              <w:p w14:paraId="7F77EC4E" w14:textId="77777777" w:rsidR="00CE65CB" w:rsidRPr="0052658F" w:rsidRDefault="00CE65CB" w:rsidP="00CE65CB">
                <w:pPr>
                  <w:spacing w:before="240"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Pr>
                    <w:rFonts w:ascii="Segoe UI" w:eastAsia="Times New Roman" w:hAnsi="Segoe UI" w:cs="Segoe UI"/>
                    <w:sz w:val="21"/>
                    <w:szCs w:val="21"/>
                    <w:lang w:eastAsia="es-CO"/>
                  </w:rPr>
                  <w:t>N/A</w:t>
                </w:r>
              </w:p>
            </w:tc>
            <w:tc>
              <w:tcPr>
                <w:tcW w:w="0" w:type="auto"/>
                <w:hideMark/>
              </w:tcPr>
              <w:p w14:paraId="36B16FC3" w14:textId="352CC861" w:rsidR="00CE65CB" w:rsidRPr="0052658F" w:rsidRDefault="005E46E8" w:rsidP="00CE65CB">
                <w:pPr>
                  <w:spacing w:before="240"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Pr>
                    <w:rFonts w:ascii="Segoe UI" w:eastAsia="Times New Roman" w:hAnsi="Segoe UI" w:cs="Segoe UI"/>
                    <w:sz w:val="21"/>
                    <w:szCs w:val="21"/>
                    <w:lang w:eastAsia="es-CO"/>
                  </w:rPr>
                  <w:t>-</w:t>
                </w:r>
              </w:p>
            </w:tc>
          </w:tr>
          <w:tr w:rsidR="00CE65CB" w:rsidRPr="0052658F" w14:paraId="05ABAB02" w14:textId="77777777" w:rsidTr="00CE65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77143043" w14:textId="51D43C00" w:rsidR="00CE65CB" w:rsidRPr="0052658F" w:rsidRDefault="00CE65CB" w:rsidP="00CE65CB">
                <w:pPr>
                  <w:spacing w:before="240" w:after="24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T</w:t>
                </w:r>
                <w:r>
                  <w:rPr>
                    <w:rFonts w:ascii="Segoe UI" w:eastAsia="Times New Roman" w:hAnsi="Segoe UI" w:cs="Segoe UI"/>
                    <w:sz w:val="21"/>
                    <w:szCs w:val="21"/>
                    <w:lang w:eastAsia="es-CO"/>
                  </w:rPr>
                  <w:t>A</w:t>
                </w:r>
                <w:r w:rsidRPr="0052658F">
                  <w:rPr>
                    <w:rFonts w:ascii="Segoe UI" w:eastAsia="Times New Roman" w:hAnsi="Segoe UI" w:cs="Segoe UI"/>
                    <w:sz w:val="21"/>
                    <w:szCs w:val="21"/>
                    <w:lang w:eastAsia="es-CO"/>
                  </w:rPr>
                  <w:t>003</w:t>
                </w:r>
              </w:p>
            </w:tc>
            <w:tc>
              <w:tcPr>
                <w:tcW w:w="1553" w:type="dxa"/>
                <w:hideMark/>
              </w:tcPr>
              <w:p w14:paraId="5C8C76CB" w14:textId="662C4DB9" w:rsidR="00CE65CB" w:rsidRPr="0052658F" w:rsidRDefault="00CE65CB" w:rsidP="00CE65CB">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573405">
                  <w:rPr>
                    <w:rFonts w:ascii="Segoe UI" w:eastAsia="Times New Roman" w:hAnsi="Segoe UI" w:cs="Segoe UI"/>
                    <w:sz w:val="21"/>
                    <w:szCs w:val="21"/>
                    <w:lang w:eastAsia="es-CO"/>
                  </w:rPr>
                  <w:t>Verificar el enlace de la página de computadoras en la barra de navegación</w:t>
                </w:r>
                <w:r w:rsidRPr="00573405">
                  <w:rPr>
                    <w:rFonts w:ascii="Segoe UI" w:eastAsia="Times New Roman" w:hAnsi="Segoe UI" w:cs="Segoe UI"/>
                    <w:sz w:val="21"/>
                    <w:szCs w:val="21"/>
                    <w:lang w:eastAsia="es-CO"/>
                  </w:rPr>
                  <w:tab/>
                </w:r>
              </w:p>
            </w:tc>
            <w:tc>
              <w:tcPr>
                <w:tcW w:w="0" w:type="auto"/>
                <w:hideMark/>
              </w:tcPr>
              <w:p w14:paraId="13B63EB6" w14:textId="2628FDC5" w:rsidR="00CE65CB" w:rsidRPr="0052658F" w:rsidRDefault="00CE65CB" w:rsidP="00CE65CB">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7D64D3">
                  <w:rPr>
                    <w:rFonts w:ascii="Segoe UI" w:eastAsia="Times New Roman" w:hAnsi="Segoe UI" w:cs="Segoe UI"/>
                    <w:sz w:val="21"/>
                    <w:szCs w:val="21"/>
                    <w:lang w:eastAsia="es-CO"/>
                  </w:rPr>
                  <w:t>Al hacer clic en el enlace "</w:t>
                </w:r>
                <w:r>
                  <w:rPr>
                    <w:rFonts w:ascii="Segoe UI" w:eastAsia="Times New Roman" w:hAnsi="Segoe UI" w:cs="Segoe UI"/>
                    <w:sz w:val="21"/>
                    <w:szCs w:val="21"/>
                    <w:lang w:eastAsia="es-CO"/>
                  </w:rPr>
                  <w:t>Computers</w:t>
                </w:r>
                <w:r w:rsidRPr="007D64D3">
                  <w:rPr>
                    <w:rFonts w:ascii="Segoe UI" w:eastAsia="Times New Roman" w:hAnsi="Segoe UI" w:cs="Segoe UI"/>
                    <w:sz w:val="21"/>
                    <w:szCs w:val="21"/>
                    <w:lang w:eastAsia="es-CO"/>
                  </w:rPr>
                  <w:t>", el usuario debe ser redirigido a la página de computadoras del sitio web.</w:t>
                </w:r>
                <w:r w:rsidRPr="007D64D3">
                  <w:rPr>
                    <w:rFonts w:ascii="Segoe UI" w:eastAsia="Times New Roman" w:hAnsi="Segoe UI" w:cs="Segoe UI"/>
                    <w:sz w:val="21"/>
                    <w:szCs w:val="21"/>
                    <w:lang w:eastAsia="es-CO"/>
                  </w:rPr>
                  <w:tab/>
                </w:r>
              </w:p>
            </w:tc>
            <w:tc>
              <w:tcPr>
                <w:tcW w:w="0" w:type="auto"/>
                <w:hideMark/>
              </w:tcPr>
              <w:p w14:paraId="51909459" w14:textId="05EB8132" w:rsidR="00CE65CB" w:rsidRPr="0052658F" w:rsidRDefault="00CE65CB" w:rsidP="00CE65CB">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7D64D3">
                  <w:rPr>
                    <w:rFonts w:ascii="Segoe UI" w:eastAsia="Times New Roman" w:hAnsi="Segoe UI" w:cs="Segoe UI"/>
                    <w:sz w:val="21"/>
                    <w:szCs w:val="21"/>
                    <w:lang w:eastAsia="es-CO"/>
                  </w:rPr>
                  <w:t>El enlace "</w:t>
                </w:r>
                <w:r>
                  <w:rPr>
                    <w:rFonts w:ascii="Segoe UI" w:eastAsia="Times New Roman" w:hAnsi="Segoe UI" w:cs="Segoe UI"/>
                    <w:sz w:val="21"/>
                    <w:szCs w:val="21"/>
                    <w:lang w:eastAsia="es-CO"/>
                  </w:rPr>
                  <w:t>Computers</w:t>
                </w:r>
                <w:r w:rsidRPr="007D64D3">
                  <w:rPr>
                    <w:rFonts w:ascii="Segoe UI" w:eastAsia="Times New Roman" w:hAnsi="Segoe UI" w:cs="Segoe UI"/>
                    <w:sz w:val="21"/>
                    <w:szCs w:val="21"/>
                    <w:lang w:eastAsia="es-CO"/>
                  </w:rPr>
                  <w:t>" redirige correctamente a la página de computadoras del sitio web.</w:t>
                </w:r>
                <w:r w:rsidRPr="007D64D3">
                  <w:rPr>
                    <w:rFonts w:ascii="Segoe UI" w:eastAsia="Times New Roman" w:hAnsi="Segoe UI" w:cs="Segoe UI"/>
                    <w:sz w:val="21"/>
                    <w:szCs w:val="21"/>
                    <w:lang w:eastAsia="es-CO"/>
                  </w:rPr>
                  <w:tab/>
                </w:r>
              </w:p>
            </w:tc>
            <w:tc>
              <w:tcPr>
                <w:tcW w:w="0" w:type="auto"/>
                <w:hideMark/>
              </w:tcPr>
              <w:p w14:paraId="3297F812" w14:textId="77777777" w:rsidR="00CE65CB" w:rsidRPr="0052658F" w:rsidRDefault="00CE65CB" w:rsidP="00CE65CB">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Exitoso (pasó)</w:t>
                </w:r>
              </w:p>
            </w:tc>
            <w:tc>
              <w:tcPr>
                <w:tcW w:w="0" w:type="auto"/>
                <w:hideMark/>
              </w:tcPr>
              <w:p w14:paraId="0B1486EF" w14:textId="77777777" w:rsidR="00CE65CB" w:rsidRPr="0052658F" w:rsidRDefault="00CE65CB" w:rsidP="00CE65CB">
                <w:pPr>
                  <w:spacing w:before="240"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Pr>
                    <w:rFonts w:ascii="Segoe UI" w:eastAsia="Times New Roman" w:hAnsi="Segoe UI" w:cs="Segoe UI"/>
                    <w:sz w:val="21"/>
                    <w:szCs w:val="21"/>
                    <w:lang w:eastAsia="es-CO"/>
                  </w:rPr>
                  <w:t>N/A</w:t>
                </w:r>
              </w:p>
            </w:tc>
            <w:tc>
              <w:tcPr>
                <w:tcW w:w="0" w:type="auto"/>
                <w:hideMark/>
              </w:tcPr>
              <w:p w14:paraId="2D8941BD" w14:textId="21C8DCB4" w:rsidR="00CE65CB" w:rsidRPr="0052658F" w:rsidRDefault="005E46E8" w:rsidP="00CE65CB">
                <w:pPr>
                  <w:spacing w:before="240"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Pr>
                    <w:rFonts w:ascii="Segoe UI" w:eastAsia="Times New Roman" w:hAnsi="Segoe UI" w:cs="Segoe UI"/>
                    <w:sz w:val="21"/>
                    <w:szCs w:val="21"/>
                    <w:lang w:eastAsia="es-CO"/>
                  </w:rPr>
                  <w:t>-</w:t>
                </w:r>
              </w:p>
            </w:tc>
          </w:tr>
          <w:tr w:rsidR="00CE65CB" w:rsidRPr="0052658F" w14:paraId="48151F47" w14:textId="77777777" w:rsidTr="00CE65CB">
            <w:trPr>
              <w:jc w:val="center"/>
            </w:trPr>
            <w:tc>
              <w:tcPr>
                <w:cnfStyle w:val="001000000000" w:firstRow="0" w:lastRow="0" w:firstColumn="1" w:lastColumn="0" w:oddVBand="0" w:evenVBand="0" w:oddHBand="0" w:evenHBand="0" w:firstRowFirstColumn="0" w:firstRowLastColumn="0" w:lastRowFirstColumn="0" w:lastRowLastColumn="0"/>
                <w:tcW w:w="1565" w:type="dxa"/>
              </w:tcPr>
              <w:p w14:paraId="34F3D8FF" w14:textId="4F489505" w:rsidR="00CE65CB" w:rsidRPr="00515E54" w:rsidRDefault="00CE65CB" w:rsidP="00CE65CB">
                <w:pPr>
                  <w:spacing w:before="240" w:after="24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T</w:t>
                </w:r>
                <w:r w:rsidRPr="00515E54">
                  <w:rPr>
                    <w:rFonts w:ascii="Segoe UI" w:eastAsia="Times New Roman" w:hAnsi="Segoe UI" w:cs="Segoe UI"/>
                    <w:sz w:val="21"/>
                    <w:szCs w:val="21"/>
                    <w:lang w:eastAsia="es-CO"/>
                  </w:rPr>
                  <w:t>A</w:t>
                </w:r>
                <w:r w:rsidRPr="0052658F">
                  <w:rPr>
                    <w:rFonts w:ascii="Segoe UI" w:eastAsia="Times New Roman" w:hAnsi="Segoe UI" w:cs="Segoe UI"/>
                    <w:sz w:val="21"/>
                    <w:szCs w:val="21"/>
                    <w:lang w:eastAsia="es-CO"/>
                  </w:rPr>
                  <w:t>00</w:t>
                </w:r>
                <w:r>
                  <w:rPr>
                    <w:rFonts w:ascii="Segoe UI" w:eastAsia="Times New Roman" w:hAnsi="Segoe UI" w:cs="Segoe UI"/>
                    <w:sz w:val="21"/>
                    <w:szCs w:val="21"/>
                    <w:lang w:eastAsia="es-CO"/>
                  </w:rPr>
                  <w:t>4</w:t>
                </w:r>
              </w:p>
            </w:tc>
            <w:tc>
              <w:tcPr>
                <w:tcW w:w="1553" w:type="dxa"/>
              </w:tcPr>
              <w:p w14:paraId="09D87A78" w14:textId="2B796443" w:rsidR="00CE65CB" w:rsidRPr="0052658F" w:rsidRDefault="00CE65CB" w:rsidP="00CE65CB">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7D56CF">
                  <w:rPr>
                    <w:rFonts w:ascii="Segoe UI" w:eastAsia="Times New Roman" w:hAnsi="Segoe UI" w:cs="Segoe UI"/>
                    <w:sz w:val="21"/>
                    <w:szCs w:val="21"/>
                    <w:lang w:eastAsia="es-CO"/>
                  </w:rPr>
                  <w:t>Verificar el enlace de la página de tablets en la página de computadoras en la barra de navegación</w:t>
                </w:r>
                <w:r w:rsidRPr="007D56CF">
                  <w:rPr>
                    <w:rFonts w:ascii="Segoe UI" w:eastAsia="Times New Roman" w:hAnsi="Segoe UI" w:cs="Segoe UI"/>
                    <w:sz w:val="21"/>
                    <w:szCs w:val="21"/>
                    <w:lang w:eastAsia="es-CO"/>
                  </w:rPr>
                  <w:tab/>
                </w:r>
              </w:p>
            </w:tc>
            <w:tc>
              <w:tcPr>
                <w:tcW w:w="0" w:type="auto"/>
              </w:tcPr>
              <w:p w14:paraId="50DEFA2D" w14:textId="5B95BB20" w:rsidR="00CE65CB" w:rsidRPr="0052658F" w:rsidRDefault="00CE65CB" w:rsidP="00CE65CB">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7D56CF">
                  <w:rPr>
                    <w:rFonts w:ascii="Segoe UI" w:eastAsia="Times New Roman" w:hAnsi="Segoe UI" w:cs="Segoe UI"/>
                    <w:sz w:val="21"/>
                    <w:szCs w:val="21"/>
                    <w:lang w:eastAsia="es-CO"/>
                  </w:rPr>
                  <w:t>Al hacer clic en el enlace "Tablets" en la página de "</w:t>
                </w:r>
                <w:r>
                  <w:rPr>
                    <w:rFonts w:ascii="Segoe UI" w:eastAsia="Times New Roman" w:hAnsi="Segoe UI" w:cs="Segoe UI"/>
                    <w:sz w:val="21"/>
                    <w:szCs w:val="21"/>
                    <w:lang w:eastAsia="es-CO"/>
                  </w:rPr>
                  <w:t>Computers</w:t>
                </w:r>
                <w:r w:rsidRPr="007D56CF">
                  <w:rPr>
                    <w:rFonts w:ascii="Segoe UI" w:eastAsia="Times New Roman" w:hAnsi="Segoe UI" w:cs="Segoe UI"/>
                    <w:sz w:val="21"/>
                    <w:szCs w:val="21"/>
                    <w:lang w:eastAsia="es-CO"/>
                  </w:rPr>
                  <w:t>", el usuario debe ser redirigido a la página de tablets del sitio web.</w:t>
                </w:r>
                <w:r w:rsidRPr="007D56CF">
                  <w:rPr>
                    <w:rFonts w:ascii="Segoe UI" w:eastAsia="Times New Roman" w:hAnsi="Segoe UI" w:cs="Segoe UI"/>
                    <w:sz w:val="21"/>
                    <w:szCs w:val="21"/>
                    <w:lang w:eastAsia="es-CO"/>
                  </w:rPr>
                  <w:tab/>
                </w:r>
              </w:p>
            </w:tc>
            <w:tc>
              <w:tcPr>
                <w:tcW w:w="0" w:type="auto"/>
              </w:tcPr>
              <w:p w14:paraId="15306D1D" w14:textId="5ED732F3" w:rsidR="00CE65CB" w:rsidRPr="0052658F" w:rsidRDefault="00CE65CB" w:rsidP="00CE65CB">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7D56CF">
                  <w:rPr>
                    <w:rFonts w:ascii="Segoe UI" w:eastAsia="Times New Roman" w:hAnsi="Segoe UI" w:cs="Segoe UI"/>
                    <w:sz w:val="21"/>
                    <w:szCs w:val="21"/>
                    <w:lang w:eastAsia="es-CO"/>
                  </w:rPr>
                  <w:t>El enlace "Tablets" en la página de "</w:t>
                </w:r>
                <w:r>
                  <w:rPr>
                    <w:rFonts w:ascii="Segoe UI" w:eastAsia="Times New Roman" w:hAnsi="Segoe UI" w:cs="Segoe UI"/>
                    <w:sz w:val="21"/>
                    <w:szCs w:val="21"/>
                    <w:lang w:eastAsia="es-CO"/>
                  </w:rPr>
                  <w:t>Computers</w:t>
                </w:r>
                <w:r w:rsidRPr="007D56CF">
                  <w:rPr>
                    <w:rFonts w:ascii="Segoe UI" w:eastAsia="Times New Roman" w:hAnsi="Segoe UI" w:cs="Segoe UI"/>
                    <w:sz w:val="21"/>
                    <w:szCs w:val="21"/>
                    <w:lang w:eastAsia="es-CO"/>
                  </w:rPr>
                  <w:t>" redirige correctamente a la página de tablets del sitio web.</w:t>
                </w:r>
                <w:r w:rsidRPr="007D56CF">
                  <w:rPr>
                    <w:rFonts w:ascii="Segoe UI" w:eastAsia="Times New Roman" w:hAnsi="Segoe UI" w:cs="Segoe UI"/>
                    <w:sz w:val="21"/>
                    <w:szCs w:val="21"/>
                    <w:lang w:eastAsia="es-CO"/>
                  </w:rPr>
                  <w:tab/>
                </w:r>
              </w:p>
            </w:tc>
            <w:tc>
              <w:tcPr>
                <w:tcW w:w="0" w:type="auto"/>
              </w:tcPr>
              <w:p w14:paraId="7DD6A010" w14:textId="7F158134" w:rsidR="00CE65CB" w:rsidRPr="0052658F" w:rsidRDefault="00CE65CB" w:rsidP="00CE65CB">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Exitoso (pasó)</w:t>
                </w:r>
              </w:p>
            </w:tc>
            <w:tc>
              <w:tcPr>
                <w:tcW w:w="0" w:type="auto"/>
              </w:tcPr>
              <w:p w14:paraId="2DC77E4C" w14:textId="770A9CC7" w:rsidR="00CE65CB" w:rsidRDefault="00CE65CB" w:rsidP="00CE65CB">
                <w:pPr>
                  <w:spacing w:before="240"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Pr>
                    <w:rFonts w:ascii="Segoe UI" w:eastAsia="Times New Roman" w:hAnsi="Segoe UI" w:cs="Segoe UI"/>
                    <w:sz w:val="21"/>
                    <w:szCs w:val="21"/>
                    <w:lang w:eastAsia="es-CO"/>
                  </w:rPr>
                  <w:t>N/A</w:t>
                </w:r>
              </w:p>
            </w:tc>
            <w:tc>
              <w:tcPr>
                <w:tcW w:w="0" w:type="auto"/>
              </w:tcPr>
              <w:p w14:paraId="59450672" w14:textId="0B6BEA36" w:rsidR="00CE65CB" w:rsidRPr="0052658F" w:rsidRDefault="005E46E8" w:rsidP="00CE65CB">
                <w:pPr>
                  <w:spacing w:before="240"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Pr>
                    <w:rFonts w:ascii="Segoe UI" w:eastAsia="Times New Roman" w:hAnsi="Segoe UI" w:cs="Segoe UI"/>
                    <w:sz w:val="21"/>
                    <w:szCs w:val="21"/>
                    <w:lang w:eastAsia="es-CO"/>
                  </w:rPr>
                  <w:t>-</w:t>
                </w:r>
              </w:p>
            </w:tc>
          </w:tr>
          <w:tr w:rsidR="00CE65CB" w:rsidRPr="0052658F" w14:paraId="4571AE89" w14:textId="77777777" w:rsidTr="00CE65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dxa"/>
              </w:tcPr>
              <w:p w14:paraId="30663ED9" w14:textId="74B9517A" w:rsidR="00CE65CB" w:rsidRPr="00515E54" w:rsidRDefault="00CE65CB" w:rsidP="00CE65CB">
                <w:pPr>
                  <w:spacing w:before="240" w:after="24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lastRenderedPageBreak/>
                  <w:t>T</w:t>
                </w:r>
                <w:r w:rsidRPr="00515E54">
                  <w:rPr>
                    <w:rFonts w:ascii="Segoe UI" w:eastAsia="Times New Roman" w:hAnsi="Segoe UI" w:cs="Segoe UI"/>
                    <w:sz w:val="21"/>
                    <w:szCs w:val="21"/>
                    <w:lang w:eastAsia="es-CO"/>
                  </w:rPr>
                  <w:t>A</w:t>
                </w:r>
                <w:r w:rsidRPr="0052658F">
                  <w:rPr>
                    <w:rFonts w:ascii="Segoe UI" w:eastAsia="Times New Roman" w:hAnsi="Segoe UI" w:cs="Segoe UI"/>
                    <w:sz w:val="21"/>
                    <w:szCs w:val="21"/>
                    <w:lang w:eastAsia="es-CO"/>
                  </w:rPr>
                  <w:t>00</w:t>
                </w:r>
                <w:r>
                  <w:rPr>
                    <w:rFonts w:ascii="Segoe UI" w:eastAsia="Times New Roman" w:hAnsi="Segoe UI" w:cs="Segoe UI"/>
                    <w:sz w:val="21"/>
                    <w:szCs w:val="21"/>
                    <w:lang w:eastAsia="es-CO"/>
                  </w:rPr>
                  <w:t>5</w:t>
                </w:r>
              </w:p>
            </w:tc>
            <w:tc>
              <w:tcPr>
                <w:tcW w:w="1553" w:type="dxa"/>
              </w:tcPr>
              <w:p w14:paraId="5D85C640" w14:textId="7FC3F7FD" w:rsidR="00CE65CB" w:rsidRPr="0052658F" w:rsidRDefault="00CE65CB" w:rsidP="00CE65CB">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E63243">
                  <w:rPr>
                    <w:rFonts w:ascii="Segoe UI" w:eastAsia="Times New Roman" w:hAnsi="Segoe UI" w:cs="Segoe UI"/>
                    <w:sz w:val="21"/>
                    <w:szCs w:val="21"/>
                    <w:lang w:eastAsia="es-CO"/>
                  </w:rPr>
                  <w:t>Verificar el enlace de la página de laptops en la página de computadoras en la barra de navegación</w:t>
                </w:r>
                <w:r w:rsidRPr="00E63243">
                  <w:rPr>
                    <w:rFonts w:ascii="Segoe UI" w:eastAsia="Times New Roman" w:hAnsi="Segoe UI" w:cs="Segoe UI"/>
                    <w:sz w:val="21"/>
                    <w:szCs w:val="21"/>
                    <w:lang w:eastAsia="es-CO"/>
                  </w:rPr>
                  <w:tab/>
                </w:r>
              </w:p>
            </w:tc>
            <w:tc>
              <w:tcPr>
                <w:tcW w:w="0" w:type="auto"/>
              </w:tcPr>
              <w:p w14:paraId="701360A9" w14:textId="3CAB329B" w:rsidR="00CE65CB" w:rsidRPr="0052658F" w:rsidRDefault="00CE65CB" w:rsidP="00CE65CB">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E63243">
                  <w:rPr>
                    <w:rFonts w:ascii="Segoe UI" w:eastAsia="Times New Roman" w:hAnsi="Segoe UI" w:cs="Segoe UI"/>
                    <w:sz w:val="21"/>
                    <w:szCs w:val="21"/>
                    <w:lang w:eastAsia="es-CO"/>
                  </w:rPr>
                  <w:t>Al hacer clic en el enlace "Laptops" en la página de "</w:t>
                </w:r>
                <w:r>
                  <w:rPr>
                    <w:rFonts w:ascii="Segoe UI" w:eastAsia="Times New Roman" w:hAnsi="Segoe UI" w:cs="Segoe UI"/>
                    <w:sz w:val="21"/>
                    <w:szCs w:val="21"/>
                    <w:lang w:eastAsia="es-CO"/>
                  </w:rPr>
                  <w:t>Computers</w:t>
                </w:r>
                <w:r w:rsidRPr="00E63243">
                  <w:rPr>
                    <w:rFonts w:ascii="Segoe UI" w:eastAsia="Times New Roman" w:hAnsi="Segoe UI" w:cs="Segoe UI"/>
                    <w:sz w:val="21"/>
                    <w:szCs w:val="21"/>
                    <w:lang w:eastAsia="es-CO"/>
                  </w:rPr>
                  <w:t>", el usuario debe ser redirigido a la página de laptops del sitio web.</w:t>
                </w:r>
                <w:r w:rsidRPr="00E63243">
                  <w:rPr>
                    <w:rFonts w:ascii="Segoe UI" w:eastAsia="Times New Roman" w:hAnsi="Segoe UI" w:cs="Segoe UI"/>
                    <w:sz w:val="21"/>
                    <w:szCs w:val="21"/>
                    <w:lang w:eastAsia="es-CO"/>
                  </w:rPr>
                  <w:tab/>
                </w:r>
              </w:p>
            </w:tc>
            <w:tc>
              <w:tcPr>
                <w:tcW w:w="0" w:type="auto"/>
              </w:tcPr>
              <w:p w14:paraId="32702450" w14:textId="00FCF43D" w:rsidR="00CE65CB" w:rsidRPr="0052658F" w:rsidRDefault="00CE65CB" w:rsidP="00CE65CB">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E63243">
                  <w:rPr>
                    <w:rFonts w:ascii="Segoe UI" w:eastAsia="Times New Roman" w:hAnsi="Segoe UI" w:cs="Segoe UI"/>
                    <w:sz w:val="21"/>
                    <w:szCs w:val="21"/>
                    <w:lang w:eastAsia="es-CO"/>
                  </w:rPr>
                  <w:t>El enlace "Laptops" en la página de "</w:t>
                </w:r>
                <w:r>
                  <w:rPr>
                    <w:rFonts w:ascii="Segoe UI" w:eastAsia="Times New Roman" w:hAnsi="Segoe UI" w:cs="Segoe UI"/>
                    <w:sz w:val="21"/>
                    <w:szCs w:val="21"/>
                    <w:lang w:eastAsia="es-CO"/>
                  </w:rPr>
                  <w:t>Computers</w:t>
                </w:r>
                <w:r w:rsidRPr="00E63243">
                  <w:rPr>
                    <w:rFonts w:ascii="Segoe UI" w:eastAsia="Times New Roman" w:hAnsi="Segoe UI" w:cs="Segoe UI"/>
                    <w:sz w:val="21"/>
                    <w:szCs w:val="21"/>
                    <w:lang w:eastAsia="es-CO"/>
                  </w:rPr>
                  <w:t>" redirige correctamente a la página de laptops del sitio web.</w:t>
                </w:r>
                <w:r w:rsidRPr="00E63243">
                  <w:rPr>
                    <w:rFonts w:ascii="Segoe UI" w:eastAsia="Times New Roman" w:hAnsi="Segoe UI" w:cs="Segoe UI"/>
                    <w:sz w:val="21"/>
                    <w:szCs w:val="21"/>
                    <w:lang w:eastAsia="es-CO"/>
                  </w:rPr>
                  <w:tab/>
                </w:r>
              </w:p>
            </w:tc>
            <w:tc>
              <w:tcPr>
                <w:tcW w:w="0" w:type="auto"/>
              </w:tcPr>
              <w:p w14:paraId="132DE0B7" w14:textId="5F636E09" w:rsidR="00CE65CB" w:rsidRPr="0052658F" w:rsidRDefault="00CE65CB" w:rsidP="00CE65CB">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Exitoso (pasó)</w:t>
                </w:r>
              </w:p>
            </w:tc>
            <w:tc>
              <w:tcPr>
                <w:tcW w:w="0" w:type="auto"/>
              </w:tcPr>
              <w:p w14:paraId="6212832D" w14:textId="0481394C" w:rsidR="00CE65CB" w:rsidRDefault="00CE65CB" w:rsidP="00CE65CB">
                <w:pPr>
                  <w:spacing w:before="240"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Pr>
                    <w:rFonts w:ascii="Segoe UI" w:eastAsia="Times New Roman" w:hAnsi="Segoe UI" w:cs="Segoe UI"/>
                    <w:sz w:val="21"/>
                    <w:szCs w:val="21"/>
                    <w:lang w:eastAsia="es-CO"/>
                  </w:rPr>
                  <w:t>N/A</w:t>
                </w:r>
              </w:p>
            </w:tc>
            <w:tc>
              <w:tcPr>
                <w:tcW w:w="0" w:type="auto"/>
              </w:tcPr>
              <w:p w14:paraId="7B3F461D" w14:textId="536B9B75" w:rsidR="00CE65CB" w:rsidRPr="0052658F" w:rsidRDefault="005E46E8" w:rsidP="00CE65CB">
                <w:pPr>
                  <w:spacing w:before="240"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Pr>
                    <w:rFonts w:ascii="Segoe UI" w:eastAsia="Times New Roman" w:hAnsi="Segoe UI" w:cs="Segoe UI"/>
                    <w:sz w:val="21"/>
                    <w:szCs w:val="21"/>
                    <w:lang w:eastAsia="es-CO"/>
                  </w:rPr>
                  <w:t>-</w:t>
                </w:r>
              </w:p>
            </w:tc>
          </w:tr>
        </w:tbl>
        <w:p w14:paraId="474CF7F2" w14:textId="5DD02D82" w:rsidR="00557B3A" w:rsidRDefault="00557B3A" w:rsidP="00557B3A"/>
        <w:p w14:paraId="166EB290" w14:textId="1E3FE143" w:rsidR="00557B3A" w:rsidRDefault="00557B3A" w:rsidP="00557B3A"/>
        <w:p w14:paraId="13B19844" w14:textId="77777777" w:rsidR="00557B3A" w:rsidRPr="00557B3A" w:rsidRDefault="00000000" w:rsidP="00557B3A"/>
      </w:sdtContent>
    </w:sdt>
    <w:p w14:paraId="264AE03B" w14:textId="0C6FFD56" w:rsidR="005E19D3" w:rsidRPr="00AE142F" w:rsidRDefault="005E19D3" w:rsidP="005E19D3">
      <w:pPr>
        <w:pStyle w:val="Ttulo2"/>
        <w:rPr>
          <w:b/>
          <w:bCs/>
          <w:sz w:val="32"/>
          <w:szCs w:val="22"/>
        </w:rPr>
      </w:pPr>
      <w:bookmarkStart w:id="4" w:name="_Toc130872436"/>
      <w:r>
        <w:rPr>
          <w:rStyle w:val="Ttulo2Car"/>
          <w:b/>
          <w:bCs/>
          <w:i/>
          <w:sz w:val="32"/>
          <w:szCs w:val="22"/>
        </w:rPr>
        <w:t xml:space="preserve">3.2 </w:t>
      </w:r>
      <w:r w:rsidR="00EA5288">
        <w:rPr>
          <w:rStyle w:val="Ttulo2Car"/>
          <w:b/>
          <w:bCs/>
          <w:i/>
          <w:sz w:val="32"/>
          <w:szCs w:val="22"/>
        </w:rPr>
        <w:t>Pruebas:</w:t>
      </w:r>
      <w:r>
        <w:rPr>
          <w:rStyle w:val="Ttulo2Car"/>
          <w:b/>
          <w:bCs/>
          <w:i/>
          <w:sz w:val="32"/>
          <w:szCs w:val="22"/>
        </w:rPr>
        <w:t xml:space="preserve"> </w:t>
      </w:r>
      <w:r w:rsidR="007C190C">
        <w:rPr>
          <w:rStyle w:val="Ttulo2Car"/>
          <w:b/>
          <w:bCs/>
          <w:i/>
          <w:sz w:val="32"/>
          <w:szCs w:val="22"/>
        </w:rPr>
        <w:t>Tarjetas de productos</w:t>
      </w:r>
      <w:bookmarkEnd w:id="4"/>
    </w:p>
    <w:p w14:paraId="6D0069F7" w14:textId="1E8FF0E7" w:rsidR="00CA0EB8" w:rsidRDefault="005E19D3" w:rsidP="00CA0EB8">
      <w:r w:rsidRPr="00275AA1">
        <w:t xml:space="preserve">Se </w:t>
      </w:r>
      <w:r>
        <w:t>realizar</w:t>
      </w:r>
      <w:r w:rsidR="007902D4">
        <w:t>o</w:t>
      </w:r>
      <w:r>
        <w:t xml:space="preserve">n las siguientes pruebas para </w:t>
      </w:r>
      <w:r w:rsidR="00C740D8">
        <w:t>verificar</w:t>
      </w:r>
      <w:r w:rsidR="00C740D8" w:rsidRPr="00C740D8">
        <w:t xml:space="preserve"> el correcto funcionamiento en la carga de las tarjetas (cards) de productos</w:t>
      </w:r>
      <w:r w:rsidR="00C05055">
        <w:t>.</w:t>
      </w:r>
      <w:r w:rsidRPr="00275AA1">
        <w:br/>
      </w:r>
    </w:p>
    <w:p w14:paraId="5F9D37A7" w14:textId="77777777" w:rsidR="00557B3A" w:rsidRDefault="00557B3A" w:rsidP="00CA0EB8"/>
    <w:p w14:paraId="59B22B0B" w14:textId="77777777" w:rsidR="00CA0EB8" w:rsidRDefault="00CA0EB8" w:rsidP="00CA0EB8"/>
    <w:tbl>
      <w:tblPr>
        <w:tblStyle w:val="Tablaconcuadrcula5oscura-nfasis4"/>
        <w:tblW w:w="9795" w:type="dxa"/>
        <w:tblLook w:val="04A0" w:firstRow="1" w:lastRow="0" w:firstColumn="1" w:lastColumn="0" w:noHBand="0" w:noVBand="1"/>
      </w:tblPr>
      <w:tblGrid>
        <w:gridCol w:w="5542"/>
        <w:gridCol w:w="4253"/>
      </w:tblGrid>
      <w:tr w:rsidR="00CA0EB8" w:rsidRPr="001347C8" w14:paraId="29F5AB04" w14:textId="77777777" w:rsidTr="00C94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EE18C0" w14:textId="77777777" w:rsidR="00CA0EB8" w:rsidRPr="00EC6A22" w:rsidRDefault="00CA0EB8" w:rsidP="00C94AE8">
            <w:pPr>
              <w:jc w:val="center"/>
              <w:rPr>
                <w:rFonts w:eastAsia="Times New Roman" w:cs="Arial"/>
                <w:sz w:val="24"/>
                <w:szCs w:val="24"/>
                <w:lang w:eastAsia="es-CO"/>
              </w:rPr>
            </w:pPr>
            <w:r w:rsidRPr="00EC6A22">
              <w:rPr>
                <w:rFonts w:eastAsia="Times New Roman" w:cs="Arial"/>
                <w:sz w:val="24"/>
                <w:szCs w:val="24"/>
                <w:lang w:eastAsia="es-CO"/>
              </w:rPr>
              <w:t>Estado del Test de Prueba</w:t>
            </w:r>
          </w:p>
        </w:tc>
        <w:tc>
          <w:tcPr>
            <w:tcW w:w="0" w:type="auto"/>
            <w:hideMark/>
          </w:tcPr>
          <w:p w14:paraId="20384682" w14:textId="77777777" w:rsidR="00CA0EB8" w:rsidRPr="00EC6A22" w:rsidRDefault="00CA0EB8" w:rsidP="00C94AE8">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sz w:val="24"/>
                <w:szCs w:val="24"/>
                <w:lang w:eastAsia="es-CO"/>
              </w:rPr>
            </w:pPr>
            <w:r w:rsidRPr="00EC6A22">
              <w:rPr>
                <w:rFonts w:eastAsia="Times New Roman" w:cs="Arial"/>
                <w:sz w:val="24"/>
                <w:szCs w:val="24"/>
                <w:lang w:eastAsia="es-CO"/>
              </w:rPr>
              <w:t>Número de Casos de Prueba</w:t>
            </w:r>
          </w:p>
        </w:tc>
      </w:tr>
      <w:tr w:rsidR="00CA0EB8" w:rsidRPr="001347C8" w14:paraId="18B1C1D9" w14:textId="77777777" w:rsidTr="00C9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AE7E5C" w14:textId="77777777" w:rsidR="00CA0EB8" w:rsidRPr="00EC6A22" w:rsidRDefault="00CA0EB8" w:rsidP="00C94AE8">
            <w:pPr>
              <w:rPr>
                <w:rFonts w:eastAsia="Times New Roman" w:cs="Arial"/>
                <w:b w:val="0"/>
                <w:bCs w:val="0"/>
                <w:sz w:val="24"/>
                <w:szCs w:val="24"/>
                <w:lang w:eastAsia="es-CO"/>
              </w:rPr>
            </w:pPr>
            <w:r w:rsidRPr="001347C8">
              <w:rPr>
                <w:rFonts w:eastAsia="Times New Roman" w:cs="Arial"/>
                <w:b w:val="0"/>
                <w:bCs w:val="0"/>
                <w:sz w:val="24"/>
                <w:szCs w:val="24"/>
                <w:lang w:eastAsia="es-CO"/>
              </w:rPr>
              <w:t>Número de</w:t>
            </w:r>
            <w:r w:rsidRPr="00EC6A22">
              <w:rPr>
                <w:rFonts w:eastAsia="Times New Roman" w:cs="Arial"/>
                <w:b w:val="0"/>
                <w:bCs w:val="0"/>
                <w:sz w:val="24"/>
                <w:szCs w:val="24"/>
                <w:lang w:eastAsia="es-CO"/>
              </w:rPr>
              <w:t xml:space="preserve"> Casos de Prueba</w:t>
            </w:r>
          </w:p>
        </w:tc>
        <w:tc>
          <w:tcPr>
            <w:tcW w:w="0" w:type="auto"/>
            <w:hideMark/>
          </w:tcPr>
          <w:p w14:paraId="51327B51" w14:textId="232FBAEE" w:rsidR="00CA0EB8" w:rsidRPr="00EC6A22" w:rsidRDefault="00CA0EB8" w:rsidP="00C94AE8">
            <w:pPr>
              <w:jc w:val="center"/>
              <w:cnfStyle w:val="000000100000" w:firstRow="0" w:lastRow="0" w:firstColumn="0" w:lastColumn="0" w:oddVBand="0" w:evenVBand="0" w:oddHBand="1" w:evenHBand="0" w:firstRowFirstColumn="0" w:firstRowLastColumn="0" w:lastRowFirstColumn="0" w:lastRowLastColumn="0"/>
              <w:rPr>
                <w:rFonts w:eastAsia="Times New Roman" w:cs="Arial"/>
                <w:sz w:val="24"/>
                <w:szCs w:val="24"/>
                <w:lang w:eastAsia="es-CO"/>
              </w:rPr>
            </w:pPr>
            <w:r>
              <w:rPr>
                <w:rFonts w:eastAsia="Times New Roman" w:cs="Arial"/>
                <w:sz w:val="24"/>
                <w:szCs w:val="24"/>
                <w:lang w:eastAsia="es-CO"/>
              </w:rPr>
              <w:t>3</w:t>
            </w:r>
          </w:p>
        </w:tc>
      </w:tr>
      <w:tr w:rsidR="00CA0EB8" w:rsidRPr="001347C8" w14:paraId="0220F367" w14:textId="77777777" w:rsidTr="00C94AE8">
        <w:tc>
          <w:tcPr>
            <w:cnfStyle w:val="001000000000" w:firstRow="0" w:lastRow="0" w:firstColumn="1" w:lastColumn="0" w:oddVBand="0" w:evenVBand="0" w:oddHBand="0" w:evenHBand="0" w:firstRowFirstColumn="0" w:firstRowLastColumn="0" w:lastRowFirstColumn="0" w:lastRowLastColumn="0"/>
            <w:tcW w:w="0" w:type="auto"/>
            <w:hideMark/>
          </w:tcPr>
          <w:p w14:paraId="76665920" w14:textId="77777777" w:rsidR="00CA0EB8" w:rsidRPr="00A05BAE" w:rsidRDefault="00CA0EB8" w:rsidP="00C94AE8">
            <w:pPr>
              <w:rPr>
                <w:rFonts w:eastAsia="Times New Roman" w:cs="Arial"/>
                <w:b w:val="0"/>
                <w:bCs w:val="0"/>
                <w:sz w:val="24"/>
                <w:szCs w:val="24"/>
                <w:lang w:eastAsia="es-CO"/>
              </w:rPr>
            </w:pPr>
            <w:r w:rsidRPr="00A05BAE">
              <w:rPr>
                <w:rFonts w:eastAsia="Times New Roman" w:cs="Arial"/>
                <w:b w:val="0"/>
                <w:bCs w:val="0"/>
                <w:sz w:val="24"/>
                <w:szCs w:val="24"/>
                <w:lang w:eastAsia="es-CO"/>
              </w:rPr>
              <w:t>Casos de Prueba Pasados</w:t>
            </w:r>
          </w:p>
        </w:tc>
        <w:tc>
          <w:tcPr>
            <w:tcW w:w="0" w:type="auto"/>
            <w:hideMark/>
          </w:tcPr>
          <w:p w14:paraId="4F7622C6" w14:textId="51DC1C7D" w:rsidR="00CA0EB8" w:rsidRPr="00EC6A22" w:rsidRDefault="00CA0EB8" w:rsidP="00C94AE8">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4"/>
                <w:szCs w:val="24"/>
                <w:lang w:eastAsia="es-CO"/>
              </w:rPr>
            </w:pPr>
            <w:r>
              <w:rPr>
                <w:rFonts w:eastAsia="Times New Roman" w:cs="Arial"/>
                <w:sz w:val="24"/>
                <w:szCs w:val="24"/>
                <w:lang w:eastAsia="es-CO"/>
              </w:rPr>
              <w:t>3</w:t>
            </w:r>
          </w:p>
        </w:tc>
      </w:tr>
      <w:tr w:rsidR="00CA0EB8" w:rsidRPr="001347C8" w14:paraId="1B1CAE94" w14:textId="77777777" w:rsidTr="00C9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26785B" w14:textId="77777777" w:rsidR="00CA0EB8" w:rsidRPr="00A05BAE" w:rsidRDefault="00CA0EB8" w:rsidP="00C94AE8">
            <w:pPr>
              <w:rPr>
                <w:rFonts w:eastAsia="Times New Roman" w:cs="Arial"/>
                <w:b w:val="0"/>
                <w:bCs w:val="0"/>
                <w:sz w:val="24"/>
                <w:szCs w:val="24"/>
                <w:lang w:eastAsia="es-CO"/>
              </w:rPr>
            </w:pPr>
            <w:r w:rsidRPr="00A05BAE">
              <w:rPr>
                <w:rFonts w:eastAsia="Times New Roman" w:cs="Arial"/>
                <w:b w:val="0"/>
                <w:bCs w:val="0"/>
                <w:sz w:val="24"/>
                <w:szCs w:val="24"/>
                <w:lang w:eastAsia="es-CO"/>
              </w:rPr>
              <w:t>Casos de Prueba Fallidos</w:t>
            </w:r>
          </w:p>
        </w:tc>
        <w:tc>
          <w:tcPr>
            <w:tcW w:w="0" w:type="auto"/>
            <w:hideMark/>
          </w:tcPr>
          <w:p w14:paraId="6FE40EE7" w14:textId="77777777" w:rsidR="00CA0EB8" w:rsidRPr="00EC6A22" w:rsidRDefault="00CA0EB8" w:rsidP="00C94AE8">
            <w:pPr>
              <w:jc w:val="center"/>
              <w:cnfStyle w:val="000000100000" w:firstRow="0" w:lastRow="0" w:firstColumn="0" w:lastColumn="0" w:oddVBand="0" w:evenVBand="0" w:oddHBand="1" w:evenHBand="0" w:firstRowFirstColumn="0" w:firstRowLastColumn="0" w:lastRowFirstColumn="0" w:lastRowLastColumn="0"/>
              <w:rPr>
                <w:rFonts w:eastAsia="Times New Roman" w:cs="Arial"/>
                <w:sz w:val="24"/>
                <w:szCs w:val="24"/>
                <w:lang w:eastAsia="es-CO"/>
              </w:rPr>
            </w:pPr>
            <w:r w:rsidRPr="00EC6A22">
              <w:rPr>
                <w:rFonts w:eastAsia="Times New Roman" w:cs="Arial"/>
                <w:sz w:val="24"/>
                <w:szCs w:val="24"/>
                <w:lang w:eastAsia="es-CO"/>
              </w:rPr>
              <w:t>0</w:t>
            </w:r>
          </w:p>
        </w:tc>
      </w:tr>
      <w:tr w:rsidR="00CA0EB8" w:rsidRPr="001347C8" w14:paraId="2E393318" w14:textId="77777777" w:rsidTr="00C94AE8">
        <w:tc>
          <w:tcPr>
            <w:cnfStyle w:val="001000000000" w:firstRow="0" w:lastRow="0" w:firstColumn="1" w:lastColumn="0" w:oddVBand="0" w:evenVBand="0" w:oddHBand="0" w:evenHBand="0" w:firstRowFirstColumn="0" w:firstRowLastColumn="0" w:lastRowFirstColumn="0" w:lastRowLastColumn="0"/>
            <w:tcW w:w="0" w:type="auto"/>
            <w:hideMark/>
          </w:tcPr>
          <w:p w14:paraId="36622494" w14:textId="77777777" w:rsidR="00CA0EB8" w:rsidRPr="00A05BAE" w:rsidRDefault="00CA0EB8" w:rsidP="00C94AE8">
            <w:pPr>
              <w:rPr>
                <w:rFonts w:eastAsia="Times New Roman" w:cs="Arial"/>
                <w:b w:val="0"/>
                <w:bCs w:val="0"/>
                <w:sz w:val="24"/>
                <w:szCs w:val="24"/>
                <w:lang w:eastAsia="es-CO"/>
              </w:rPr>
            </w:pPr>
            <w:r w:rsidRPr="00A05BAE">
              <w:rPr>
                <w:rFonts w:eastAsia="Times New Roman" w:cs="Arial"/>
                <w:b w:val="0"/>
                <w:bCs w:val="0"/>
                <w:sz w:val="24"/>
                <w:szCs w:val="24"/>
                <w:lang w:eastAsia="es-CO"/>
              </w:rPr>
              <w:t>Casos de Prueba Bloqueados / Saltados</w:t>
            </w:r>
          </w:p>
        </w:tc>
        <w:tc>
          <w:tcPr>
            <w:tcW w:w="0" w:type="auto"/>
            <w:hideMark/>
          </w:tcPr>
          <w:p w14:paraId="6E22202C" w14:textId="77777777" w:rsidR="00CA0EB8" w:rsidRPr="00EC6A22" w:rsidRDefault="00CA0EB8" w:rsidP="00C94AE8">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4"/>
                <w:szCs w:val="24"/>
                <w:lang w:eastAsia="es-CO"/>
              </w:rPr>
            </w:pPr>
            <w:r w:rsidRPr="00EC6A22">
              <w:rPr>
                <w:rFonts w:eastAsia="Times New Roman" w:cs="Arial"/>
                <w:sz w:val="24"/>
                <w:szCs w:val="24"/>
                <w:lang w:eastAsia="es-CO"/>
              </w:rPr>
              <w:t>NA</w:t>
            </w:r>
          </w:p>
        </w:tc>
      </w:tr>
    </w:tbl>
    <w:p w14:paraId="6369E3FA" w14:textId="77777777" w:rsidR="00CA0EB8" w:rsidRDefault="00CA0EB8" w:rsidP="00CA0EB8"/>
    <w:p w14:paraId="5C9C33C6" w14:textId="6C17C4A9" w:rsidR="00A86F8C" w:rsidRDefault="00A86F8C" w:rsidP="00003F7D"/>
    <w:p w14:paraId="66E0710B" w14:textId="77777777" w:rsidR="00557B3A" w:rsidRDefault="00557B3A" w:rsidP="00003F7D"/>
    <w:tbl>
      <w:tblPr>
        <w:tblStyle w:val="Tablaconcuadrcula5oscura-nfasis4"/>
        <w:tblW w:w="10802" w:type="dxa"/>
        <w:jc w:val="center"/>
        <w:tblLook w:val="04A0" w:firstRow="1" w:lastRow="0" w:firstColumn="1" w:lastColumn="0" w:noHBand="0" w:noVBand="1"/>
      </w:tblPr>
      <w:tblGrid>
        <w:gridCol w:w="1565"/>
        <w:gridCol w:w="1479"/>
        <w:gridCol w:w="1784"/>
        <w:gridCol w:w="1782"/>
        <w:gridCol w:w="891"/>
        <w:gridCol w:w="1141"/>
        <w:gridCol w:w="2160"/>
      </w:tblGrid>
      <w:tr w:rsidR="0052658F" w:rsidRPr="0052658F" w14:paraId="69A3D41E" w14:textId="77777777" w:rsidTr="003D7C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0F1D23F1" w14:textId="77777777" w:rsidR="0052658F" w:rsidRPr="0052658F" w:rsidRDefault="0052658F" w:rsidP="00A86F8C">
            <w:pPr>
              <w:spacing w:before="240" w:after="240"/>
              <w:jc w:val="center"/>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Identificación</w:t>
            </w:r>
          </w:p>
        </w:tc>
        <w:tc>
          <w:tcPr>
            <w:tcW w:w="1480" w:type="dxa"/>
            <w:hideMark/>
          </w:tcPr>
          <w:p w14:paraId="6BF899B5" w14:textId="77777777" w:rsidR="0052658F" w:rsidRPr="0052658F" w:rsidRDefault="0052658F" w:rsidP="00A86F8C">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Descripción</w:t>
            </w:r>
          </w:p>
        </w:tc>
        <w:tc>
          <w:tcPr>
            <w:tcW w:w="0" w:type="auto"/>
            <w:hideMark/>
          </w:tcPr>
          <w:p w14:paraId="3B2DA7B2" w14:textId="77777777" w:rsidR="0052658F" w:rsidRPr="0052658F" w:rsidRDefault="0052658F" w:rsidP="00A86F8C">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Resultado esperado</w:t>
            </w:r>
          </w:p>
        </w:tc>
        <w:tc>
          <w:tcPr>
            <w:tcW w:w="0" w:type="auto"/>
            <w:hideMark/>
          </w:tcPr>
          <w:p w14:paraId="618723B7" w14:textId="77777777" w:rsidR="0052658F" w:rsidRPr="0052658F" w:rsidRDefault="0052658F" w:rsidP="00A86F8C">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Resultado obtenido</w:t>
            </w:r>
          </w:p>
        </w:tc>
        <w:tc>
          <w:tcPr>
            <w:tcW w:w="0" w:type="auto"/>
            <w:hideMark/>
          </w:tcPr>
          <w:p w14:paraId="18720B55" w14:textId="77777777" w:rsidR="0052658F" w:rsidRPr="0052658F" w:rsidRDefault="0052658F" w:rsidP="00A86F8C">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Estado</w:t>
            </w:r>
          </w:p>
        </w:tc>
        <w:tc>
          <w:tcPr>
            <w:tcW w:w="0" w:type="auto"/>
            <w:hideMark/>
          </w:tcPr>
          <w:p w14:paraId="6A298C46" w14:textId="77777777" w:rsidR="0052658F" w:rsidRPr="0052658F" w:rsidRDefault="0052658F" w:rsidP="00A86F8C">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Capturas de pantalla o registros</w:t>
            </w:r>
          </w:p>
        </w:tc>
        <w:tc>
          <w:tcPr>
            <w:tcW w:w="0" w:type="auto"/>
            <w:hideMark/>
          </w:tcPr>
          <w:p w14:paraId="56F755CF" w14:textId="77777777" w:rsidR="0052658F" w:rsidRPr="0052658F" w:rsidRDefault="0052658F" w:rsidP="00A86F8C">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Comentarios</w:t>
            </w:r>
          </w:p>
        </w:tc>
      </w:tr>
      <w:tr w:rsidR="0052658F" w:rsidRPr="0052658F" w14:paraId="02C98C89" w14:textId="77777777" w:rsidTr="003D7C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4D0D6EA5" w14:textId="40721B2F" w:rsidR="0052658F" w:rsidRPr="0052658F" w:rsidRDefault="0052658F" w:rsidP="003D7CAE">
            <w:pPr>
              <w:spacing w:before="24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T</w:t>
            </w:r>
            <w:r w:rsidR="00A05BAE">
              <w:rPr>
                <w:rFonts w:ascii="Segoe UI" w:eastAsia="Times New Roman" w:hAnsi="Segoe UI" w:cs="Segoe UI"/>
                <w:sz w:val="21"/>
                <w:szCs w:val="21"/>
                <w:lang w:eastAsia="es-CO"/>
              </w:rPr>
              <w:t>B</w:t>
            </w:r>
            <w:r w:rsidRPr="0052658F">
              <w:rPr>
                <w:rFonts w:ascii="Segoe UI" w:eastAsia="Times New Roman" w:hAnsi="Segoe UI" w:cs="Segoe UI"/>
                <w:sz w:val="21"/>
                <w:szCs w:val="21"/>
                <w:lang w:eastAsia="es-CO"/>
              </w:rPr>
              <w:t>001</w:t>
            </w:r>
          </w:p>
        </w:tc>
        <w:tc>
          <w:tcPr>
            <w:tcW w:w="1480" w:type="dxa"/>
            <w:hideMark/>
          </w:tcPr>
          <w:p w14:paraId="175A916D" w14:textId="77777777" w:rsidR="0052658F" w:rsidRPr="0052658F" w:rsidRDefault="0052658F" w:rsidP="005209D3">
            <w:pPr>
              <w:spacing w:before="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Prueba de carga de tarjetas de productos de la sección de teléfonos</w:t>
            </w:r>
          </w:p>
        </w:tc>
        <w:tc>
          <w:tcPr>
            <w:tcW w:w="0" w:type="auto"/>
            <w:hideMark/>
          </w:tcPr>
          <w:p w14:paraId="0889C224" w14:textId="77777777" w:rsidR="0052658F" w:rsidRPr="0052658F" w:rsidRDefault="0052658F" w:rsidP="005209D3">
            <w:pPr>
              <w:spacing w:before="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Se espera que las tarjetas de productos de la sección de teléfonos se carguen correctamente y se muestren en la página</w:t>
            </w:r>
          </w:p>
        </w:tc>
        <w:tc>
          <w:tcPr>
            <w:tcW w:w="0" w:type="auto"/>
            <w:hideMark/>
          </w:tcPr>
          <w:p w14:paraId="27E993C1" w14:textId="77777777" w:rsidR="0052658F" w:rsidRPr="0052658F" w:rsidRDefault="0052658F" w:rsidP="005209D3">
            <w:pPr>
              <w:spacing w:before="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Las tarjetas de productos de la sección de teléfonos se cargaron correctamente y se mostraron en la página sin errores</w:t>
            </w:r>
          </w:p>
        </w:tc>
        <w:tc>
          <w:tcPr>
            <w:tcW w:w="0" w:type="auto"/>
            <w:hideMark/>
          </w:tcPr>
          <w:p w14:paraId="46D62130" w14:textId="77777777" w:rsidR="0052658F" w:rsidRPr="0052658F" w:rsidRDefault="0052658F" w:rsidP="005209D3">
            <w:pPr>
              <w:spacing w:before="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Exitoso (pasó)</w:t>
            </w:r>
          </w:p>
        </w:tc>
        <w:tc>
          <w:tcPr>
            <w:tcW w:w="0" w:type="auto"/>
            <w:hideMark/>
          </w:tcPr>
          <w:p w14:paraId="1FC4129E" w14:textId="587219EF" w:rsidR="0052658F" w:rsidRPr="0052658F" w:rsidRDefault="00891357" w:rsidP="005209D3">
            <w:pPr>
              <w:spacing w:before="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Pr>
                <w:rFonts w:ascii="Segoe UI" w:eastAsia="Times New Roman" w:hAnsi="Segoe UI" w:cs="Segoe UI"/>
                <w:sz w:val="21"/>
                <w:szCs w:val="21"/>
                <w:lang w:eastAsia="es-CO"/>
              </w:rPr>
              <w:t>N/A</w:t>
            </w:r>
          </w:p>
        </w:tc>
        <w:tc>
          <w:tcPr>
            <w:tcW w:w="0" w:type="auto"/>
            <w:hideMark/>
          </w:tcPr>
          <w:p w14:paraId="400B0B9E" w14:textId="77777777" w:rsidR="0052658F" w:rsidRPr="0052658F" w:rsidRDefault="0052658F" w:rsidP="005209D3">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 xml:space="preserve">La prueba se ejecutó sin problemas y se confirmó que las tarjetas de productos se cargaron correctamente. Se recomienda seguir monitoreando la carga de las tarjetas en el futuro para </w:t>
            </w:r>
            <w:r w:rsidRPr="0052658F">
              <w:rPr>
                <w:rFonts w:ascii="Segoe UI" w:eastAsia="Times New Roman" w:hAnsi="Segoe UI" w:cs="Segoe UI"/>
                <w:sz w:val="21"/>
                <w:szCs w:val="21"/>
                <w:lang w:eastAsia="es-CO"/>
              </w:rPr>
              <w:lastRenderedPageBreak/>
              <w:t>asegurar su correcto funcionamiento.</w:t>
            </w:r>
          </w:p>
        </w:tc>
      </w:tr>
      <w:tr w:rsidR="0052658F" w:rsidRPr="0052658F" w14:paraId="4BD532F5" w14:textId="77777777" w:rsidTr="003D7CAE">
        <w:trPr>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092118F9" w14:textId="454F24BD" w:rsidR="0052658F" w:rsidRPr="0052658F" w:rsidRDefault="0052658F" w:rsidP="005209D3">
            <w:pPr>
              <w:spacing w:before="240" w:after="24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lastRenderedPageBreak/>
              <w:t>T</w:t>
            </w:r>
            <w:r w:rsidR="00A05BAE">
              <w:rPr>
                <w:rFonts w:ascii="Segoe UI" w:eastAsia="Times New Roman" w:hAnsi="Segoe UI" w:cs="Segoe UI"/>
                <w:sz w:val="21"/>
                <w:szCs w:val="21"/>
                <w:lang w:eastAsia="es-CO"/>
              </w:rPr>
              <w:t>B</w:t>
            </w:r>
            <w:r w:rsidRPr="0052658F">
              <w:rPr>
                <w:rFonts w:ascii="Segoe UI" w:eastAsia="Times New Roman" w:hAnsi="Segoe UI" w:cs="Segoe UI"/>
                <w:sz w:val="21"/>
                <w:szCs w:val="21"/>
                <w:lang w:eastAsia="es-CO"/>
              </w:rPr>
              <w:t>002</w:t>
            </w:r>
          </w:p>
        </w:tc>
        <w:tc>
          <w:tcPr>
            <w:tcW w:w="1480" w:type="dxa"/>
            <w:hideMark/>
          </w:tcPr>
          <w:p w14:paraId="55C7BA96" w14:textId="77777777" w:rsidR="0052658F" w:rsidRPr="0052658F" w:rsidRDefault="0052658F" w:rsidP="005209D3">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Prueba de carga de tarjetas de productos de la sección de tablets</w:t>
            </w:r>
          </w:p>
        </w:tc>
        <w:tc>
          <w:tcPr>
            <w:tcW w:w="0" w:type="auto"/>
            <w:hideMark/>
          </w:tcPr>
          <w:p w14:paraId="6A4DEAD1" w14:textId="77777777" w:rsidR="0052658F" w:rsidRPr="0052658F" w:rsidRDefault="0052658F" w:rsidP="005209D3">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Se espera que las tarjetas de productos de la sección de tablets se carguen correctamente y se muestren en la página</w:t>
            </w:r>
          </w:p>
        </w:tc>
        <w:tc>
          <w:tcPr>
            <w:tcW w:w="0" w:type="auto"/>
            <w:hideMark/>
          </w:tcPr>
          <w:p w14:paraId="4A3638C7" w14:textId="77777777" w:rsidR="0052658F" w:rsidRPr="0052658F" w:rsidRDefault="0052658F" w:rsidP="005209D3">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Las tarjetas de productos de la sección de tablets se cargaron correctamente y se mostraron en la página sin errores</w:t>
            </w:r>
          </w:p>
        </w:tc>
        <w:tc>
          <w:tcPr>
            <w:tcW w:w="0" w:type="auto"/>
            <w:hideMark/>
          </w:tcPr>
          <w:p w14:paraId="1D2D16DE" w14:textId="77777777" w:rsidR="0052658F" w:rsidRPr="0052658F" w:rsidRDefault="0052658F" w:rsidP="005209D3">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Exitoso (pasó)</w:t>
            </w:r>
          </w:p>
        </w:tc>
        <w:tc>
          <w:tcPr>
            <w:tcW w:w="0" w:type="auto"/>
            <w:hideMark/>
          </w:tcPr>
          <w:p w14:paraId="65D2FDB1" w14:textId="6939C955" w:rsidR="0052658F" w:rsidRPr="0052658F" w:rsidRDefault="00891357" w:rsidP="005209D3">
            <w:pPr>
              <w:spacing w:before="240"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Pr>
                <w:rFonts w:ascii="Segoe UI" w:eastAsia="Times New Roman" w:hAnsi="Segoe UI" w:cs="Segoe UI"/>
                <w:sz w:val="21"/>
                <w:szCs w:val="21"/>
                <w:lang w:eastAsia="es-CO"/>
              </w:rPr>
              <w:t>N/A</w:t>
            </w:r>
          </w:p>
        </w:tc>
        <w:tc>
          <w:tcPr>
            <w:tcW w:w="0" w:type="auto"/>
            <w:hideMark/>
          </w:tcPr>
          <w:p w14:paraId="6A5B4E3C" w14:textId="19D12272" w:rsidR="0052658F" w:rsidRPr="0052658F" w:rsidRDefault="0052658F" w:rsidP="005209D3">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 xml:space="preserve">La prueba se ejecutó sin problemas y se confirmó que las tarjetas de productos se cargaron correctamente. </w:t>
            </w:r>
          </w:p>
        </w:tc>
      </w:tr>
      <w:tr w:rsidR="0052658F" w:rsidRPr="0052658F" w14:paraId="48532579" w14:textId="77777777" w:rsidTr="003D7C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4D10AEB4" w14:textId="4785A081" w:rsidR="0052658F" w:rsidRPr="0052658F" w:rsidRDefault="0052658F" w:rsidP="005209D3">
            <w:pPr>
              <w:spacing w:before="240" w:after="24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T</w:t>
            </w:r>
            <w:r w:rsidR="00A05BAE">
              <w:rPr>
                <w:rFonts w:ascii="Segoe UI" w:eastAsia="Times New Roman" w:hAnsi="Segoe UI" w:cs="Segoe UI"/>
                <w:sz w:val="21"/>
                <w:szCs w:val="21"/>
                <w:lang w:eastAsia="es-CO"/>
              </w:rPr>
              <w:t>B</w:t>
            </w:r>
            <w:r w:rsidRPr="0052658F">
              <w:rPr>
                <w:rFonts w:ascii="Segoe UI" w:eastAsia="Times New Roman" w:hAnsi="Segoe UI" w:cs="Segoe UI"/>
                <w:sz w:val="21"/>
                <w:szCs w:val="21"/>
                <w:lang w:eastAsia="es-CO"/>
              </w:rPr>
              <w:t>003</w:t>
            </w:r>
          </w:p>
        </w:tc>
        <w:tc>
          <w:tcPr>
            <w:tcW w:w="1480" w:type="dxa"/>
            <w:hideMark/>
          </w:tcPr>
          <w:p w14:paraId="140B1718" w14:textId="77777777" w:rsidR="0052658F" w:rsidRPr="0052658F" w:rsidRDefault="0052658F" w:rsidP="005209D3">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Prueba de carga de tarjetas de productos de la sección de laptops</w:t>
            </w:r>
          </w:p>
        </w:tc>
        <w:tc>
          <w:tcPr>
            <w:tcW w:w="0" w:type="auto"/>
            <w:hideMark/>
          </w:tcPr>
          <w:p w14:paraId="0881B62F" w14:textId="77777777" w:rsidR="0052658F" w:rsidRPr="0052658F" w:rsidRDefault="0052658F" w:rsidP="005209D3">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Se espera que las tarjetas de productos de la sección de laptops se carguen correctamente y se muestren en la página</w:t>
            </w:r>
          </w:p>
        </w:tc>
        <w:tc>
          <w:tcPr>
            <w:tcW w:w="0" w:type="auto"/>
            <w:hideMark/>
          </w:tcPr>
          <w:p w14:paraId="7336E0F8" w14:textId="77777777" w:rsidR="0052658F" w:rsidRPr="0052658F" w:rsidRDefault="0052658F" w:rsidP="005209D3">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Las tarjetas de productos de la sección de laptops se cargaron correctamente y se mostraron en la página sin errores</w:t>
            </w:r>
          </w:p>
        </w:tc>
        <w:tc>
          <w:tcPr>
            <w:tcW w:w="0" w:type="auto"/>
            <w:hideMark/>
          </w:tcPr>
          <w:p w14:paraId="1B617744" w14:textId="77777777" w:rsidR="0052658F" w:rsidRPr="0052658F" w:rsidRDefault="0052658F" w:rsidP="005209D3">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Exitoso (pasó)</w:t>
            </w:r>
          </w:p>
        </w:tc>
        <w:tc>
          <w:tcPr>
            <w:tcW w:w="0" w:type="auto"/>
            <w:hideMark/>
          </w:tcPr>
          <w:p w14:paraId="05293835" w14:textId="01D44CFB" w:rsidR="0052658F" w:rsidRPr="0052658F" w:rsidRDefault="00891357" w:rsidP="005209D3">
            <w:pPr>
              <w:spacing w:before="240"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Pr>
                <w:rFonts w:ascii="Segoe UI" w:eastAsia="Times New Roman" w:hAnsi="Segoe UI" w:cs="Segoe UI"/>
                <w:sz w:val="21"/>
                <w:szCs w:val="21"/>
                <w:lang w:eastAsia="es-CO"/>
              </w:rPr>
              <w:t>N/A</w:t>
            </w:r>
          </w:p>
        </w:tc>
        <w:tc>
          <w:tcPr>
            <w:tcW w:w="0" w:type="auto"/>
            <w:hideMark/>
          </w:tcPr>
          <w:p w14:paraId="195E0E31" w14:textId="00279824" w:rsidR="0052658F" w:rsidRPr="0052658F" w:rsidRDefault="0052658F" w:rsidP="005209D3">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 xml:space="preserve">La prueba se ejecutó sin problemas y se confirmó que las tarjetas de productos se cargaron correctamente. </w:t>
            </w:r>
          </w:p>
        </w:tc>
      </w:tr>
    </w:tbl>
    <w:p w14:paraId="2D8733A6" w14:textId="36D531DC" w:rsidR="0052658F" w:rsidRPr="0052658F" w:rsidRDefault="0052658F" w:rsidP="00003F7D"/>
    <w:p w14:paraId="2BE6947F" w14:textId="15C27D3F" w:rsidR="0052658F" w:rsidRDefault="0052658F" w:rsidP="00003F7D"/>
    <w:p w14:paraId="614BA916" w14:textId="77777777" w:rsidR="00557B3A" w:rsidRPr="0052658F" w:rsidRDefault="00557B3A" w:rsidP="00003F7D"/>
    <w:p w14:paraId="79488AA4" w14:textId="763AFA0E" w:rsidR="000F45D2" w:rsidRPr="00AE142F" w:rsidRDefault="000F45D2" w:rsidP="000F45D2">
      <w:pPr>
        <w:pStyle w:val="Ttulo2"/>
        <w:rPr>
          <w:b/>
          <w:bCs/>
          <w:sz w:val="32"/>
          <w:szCs w:val="22"/>
        </w:rPr>
      </w:pPr>
      <w:bookmarkStart w:id="5" w:name="_Toc130872437"/>
      <w:r>
        <w:rPr>
          <w:rStyle w:val="Ttulo2Car"/>
          <w:b/>
          <w:bCs/>
          <w:i/>
          <w:sz w:val="32"/>
          <w:szCs w:val="22"/>
        </w:rPr>
        <w:t>3.3 Pruebas: Barra de busqueda</w:t>
      </w:r>
      <w:bookmarkEnd w:id="5"/>
    </w:p>
    <w:p w14:paraId="6EFBAFB5" w14:textId="58A4C1E6" w:rsidR="000F45D2" w:rsidRDefault="000F45D2" w:rsidP="00AA4DA6">
      <w:r w:rsidRPr="00275AA1">
        <w:t xml:space="preserve">Se </w:t>
      </w:r>
      <w:r>
        <w:t>realizar</w:t>
      </w:r>
      <w:r w:rsidR="007902D4">
        <w:t>o</w:t>
      </w:r>
      <w:r>
        <w:t>n las siguientes pruebas para verificar</w:t>
      </w:r>
      <w:r w:rsidRPr="00C740D8">
        <w:t xml:space="preserve"> el correcto funcionamiento</w:t>
      </w:r>
      <w:r w:rsidR="00AA4DA6">
        <w:t xml:space="preserve"> de la funcionalidad buscar productos (barra de búsqueda)</w:t>
      </w:r>
      <w:r>
        <w:t>.</w:t>
      </w:r>
      <w:r w:rsidRPr="00275AA1">
        <w:br/>
      </w:r>
      <w:r w:rsidRPr="00275AA1">
        <w:br/>
      </w:r>
    </w:p>
    <w:p w14:paraId="4890B5F4" w14:textId="77777777" w:rsidR="000F45D2" w:rsidRDefault="000F45D2" w:rsidP="000F45D2"/>
    <w:tbl>
      <w:tblPr>
        <w:tblStyle w:val="Tablaconcuadrcula5oscura-nfasis4"/>
        <w:tblW w:w="9795" w:type="dxa"/>
        <w:tblLook w:val="04A0" w:firstRow="1" w:lastRow="0" w:firstColumn="1" w:lastColumn="0" w:noHBand="0" w:noVBand="1"/>
      </w:tblPr>
      <w:tblGrid>
        <w:gridCol w:w="5542"/>
        <w:gridCol w:w="4253"/>
      </w:tblGrid>
      <w:tr w:rsidR="000F45D2" w:rsidRPr="001347C8" w14:paraId="3AF21489" w14:textId="77777777" w:rsidTr="00E53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A12D93" w14:textId="77777777" w:rsidR="000F45D2" w:rsidRPr="00EC6A22" w:rsidRDefault="000F45D2" w:rsidP="00E533A6">
            <w:pPr>
              <w:jc w:val="center"/>
              <w:rPr>
                <w:rFonts w:eastAsia="Times New Roman" w:cs="Arial"/>
                <w:sz w:val="24"/>
                <w:szCs w:val="24"/>
                <w:lang w:eastAsia="es-CO"/>
              </w:rPr>
            </w:pPr>
            <w:r w:rsidRPr="00EC6A22">
              <w:rPr>
                <w:rFonts w:eastAsia="Times New Roman" w:cs="Arial"/>
                <w:sz w:val="24"/>
                <w:szCs w:val="24"/>
                <w:lang w:eastAsia="es-CO"/>
              </w:rPr>
              <w:t>Estado del Test de Prueba</w:t>
            </w:r>
          </w:p>
        </w:tc>
        <w:tc>
          <w:tcPr>
            <w:tcW w:w="0" w:type="auto"/>
            <w:hideMark/>
          </w:tcPr>
          <w:p w14:paraId="2C5E5BBC" w14:textId="77777777" w:rsidR="000F45D2" w:rsidRPr="00EC6A22" w:rsidRDefault="000F45D2" w:rsidP="00E533A6">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sz w:val="24"/>
                <w:szCs w:val="24"/>
                <w:lang w:eastAsia="es-CO"/>
              </w:rPr>
            </w:pPr>
            <w:r w:rsidRPr="00EC6A22">
              <w:rPr>
                <w:rFonts w:eastAsia="Times New Roman" w:cs="Arial"/>
                <w:sz w:val="24"/>
                <w:szCs w:val="24"/>
                <w:lang w:eastAsia="es-CO"/>
              </w:rPr>
              <w:t>Número de Casos de Prueba</w:t>
            </w:r>
          </w:p>
        </w:tc>
      </w:tr>
      <w:tr w:rsidR="000F45D2" w:rsidRPr="001347C8" w14:paraId="12E17BBD" w14:textId="77777777" w:rsidTr="00E5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0AB26B" w14:textId="77777777" w:rsidR="000F45D2" w:rsidRPr="00EC6A22" w:rsidRDefault="000F45D2" w:rsidP="00E533A6">
            <w:pPr>
              <w:rPr>
                <w:rFonts w:eastAsia="Times New Roman" w:cs="Arial"/>
                <w:b w:val="0"/>
                <w:bCs w:val="0"/>
                <w:sz w:val="24"/>
                <w:szCs w:val="24"/>
                <w:lang w:eastAsia="es-CO"/>
              </w:rPr>
            </w:pPr>
            <w:r w:rsidRPr="001347C8">
              <w:rPr>
                <w:rFonts w:eastAsia="Times New Roman" w:cs="Arial"/>
                <w:b w:val="0"/>
                <w:bCs w:val="0"/>
                <w:sz w:val="24"/>
                <w:szCs w:val="24"/>
                <w:lang w:eastAsia="es-CO"/>
              </w:rPr>
              <w:t>Número de</w:t>
            </w:r>
            <w:r w:rsidRPr="00EC6A22">
              <w:rPr>
                <w:rFonts w:eastAsia="Times New Roman" w:cs="Arial"/>
                <w:b w:val="0"/>
                <w:bCs w:val="0"/>
                <w:sz w:val="24"/>
                <w:szCs w:val="24"/>
                <w:lang w:eastAsia="es-CO"/>
              </w:rPr>
              <w:t xml:space="preserve"> Casos de Prueba</w:t>
            </w:r>
          </w:p>
        </w:tc>
        <w:tc>
          <w:tcPr>
            <w:tcW w:w="0" w:type="auto"/>
            <w:hideMark/>
          </w:tcPr>
          <w:p w14:paraId="596BAD3A" w14:textId="0ECA03F6" w:rsidR="000F45D2" w:rsidRPr="00EC6A22" w:rsidRDefault="00AA4DA6" w:rsidP="00E533A6">
            <w:pPr>
              <w:jc w:val="center"/>
              <w:cnfStyle w:val="000000100000" w:firstRow="0" w:lastRow="0" w:firstColumn="0" w:lastColumn="0" w:oddVBand="0" w:evenVBand="0" w:oddHBand="1" w:evenHBand="0" w:firstRowFirstColumn="0" w:firstRowLastColumn="0" w:lastRowFirstColumn="0" w:lastRowLastColumn="0"/>
              <w:rPr>
                <w:rFonts w:eastAsia="Times New Roman" w:cs="Arial"/>
                <w:sz w:val="24"/>
                <w:szCs w:val="24"/>
                <w:lang w:eastAsia="es-CO"/>
              </w:rPr>
            </w:pPr>
            <w:r>
              <w:rPr>
                <w:rFonts w:eastAsia="Times New Roman" w:cs="Arial"/>
                <w:sz w:val="24"/>
                <w:szCs w:val="24"/>
                <w:lang w:eastAsia="es-CO"/>
              </w:rPr>
              <w:t>1</w:t>
            </w:r>
          </w:p>
        </w:tc>
      </w:tr>
      <w:tr w:rsidR="000F45D2" w:rsidRPr="001347C8" w14:paraId="2878D7B5" w14:textId="77777777" w:rsidTr="00E533A6">
        <w:tc>
          <w:tcPr>
            <w:cnfStyle w:val="001000000000" w:firstRow="0" w:lastRow="0" w:firstColumn="1" w:lastColumn="0" w:oddVBand="0" w:evenVBand="0" w:oddHBand="0" w:evenHBand="0" w:firstRowFirstColumn="0" w:firstRowLastColumn="0" w:lastRowFirstColumn="0" w:lastRowLastColumn="0"/>
            <w:tcW w:w="0" w:type="auto"/>
            <w:hideMark/>
          </w:tcPr>
          <w:p w14:paraId="6F54CA30" w14:textId="77777777" w:rsidR="000F45D2" w:rsidRPr="00A05BAE" w:rsidRDefault="000F45D2" w:rsidP="00E533A6">
            <w:pPr>
              <w:rPr>
                <w:rFonts w:eastAsia="Times New Roman" w:cs="Arial"/>
                <w:b w:val="0"/>
                <w:bCs w:val="0"/>
                <w:sz w:val="24"/>
                <w:szCs w:val="24"/>
                <w:lang w:eastAsia="es-CO"/>
              </w:rPr>
            </w:pPr>
            <w:r w:rsidRPr="00A05BAE">
              <w:rPr>
                <w:rFonts w:eastAsia="Times New Roman" w:cs="Arial"/>
                <w:b w:val="0"/>
                <w:bCs w:val="0"/>
                <w:sz w:val="24"/>
                <w:szCs w:val="24"/>
                <w:lang w:eastAsia="es-CO"/>
              </w:rPr>
              <w:t>Casos de Prueba Pasados</w:t>
            </w:r>
          </w:p>
        </w:tc>
        <w:tc>
          <w:tcPr>
            <w:tcW w:w="0" w:type="auto"/>
            <w:hideMark/>
          </w:tcPr>
          <w:p w14:paraId="22DD8D0C" w14:textId="497FC467" w:rsidR="000F45D2" w:rsidRPr="00EC6A22" w:rsidRDefault="000F3744" w:rsidP="00E533A6">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4"/>
                <w:szCs w:val="24"/>
                <w:lang w:eastAsia="es-CO"/>
              </w:rPr>
            </w:pPr>
            <w:r>
              <w:rPr>
                <w:rFonts w:eastAsia="Times New Roman" w:cs="Arial"/>
                <w:sz w:val="24"/>
                <w:szCs w:val="24"/>
                <w:lang w:eastAsia="es-CO"/>
              </w:rPr>
              <w:t>0</w:t>
            </w:r>
          </w:p>
        </w:tc>
      </w:tr>
      <w:tr w:rsidR="000F45D2" w:rsidRPr="001347C8" w14:paraId="20231B52" w14:textId="77777777" w:rsidTr="00E5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F80622" w14:textId="77777777" w:rsidR="000F45D2" w:rsidRPr="00A05BAE" w:rsidRDefault="000F45D2" w:rsidP="00E533A6">
            <w:pPr>
              <w:rPr>
                <w:rFonts w:eastAsia="Times New Roman" w:cs="Arial"/>
                <w:b w:val="0"/>
                <w:bCs w:val="0"/>
                <w:sz w:val="24"/>
                <w:szCs w:val="24"/>
                <w:lang w:eastAsia="es-CO"/>
              </w:rPr>
            </w:pPr>
            <w:r w:rsidRPr="00A05BAE">
              <w:rPr>
                <w:rFonts w:eastAsia="Times New Roman" w:cs="Arial"/>
                <w:b w:val="0"/>
                <w:bCs w:val="0"/>
                <w:sz w:val="24"/>
                <w:szCs w:val="24"/>
                <w:lang w:eastAsia="es-CO"/>
              </w:rPr>
              <w:t>Casos de Prueba Fallidos</w:t>
            </w:r>
          </w:p>
        </w:tc>
        <w:tc>
          <w:tcPr>
            <w:tcW w:w="0" w:type="auto"/>
            <w:hideMark/>
          </w:tcPr>
          <w:p w14:paraId="4C1015DA" w14:textId="6BDC22C9" w:rsidR="000F45D2" w:rsidRPr="00EC6A22" w:rsidRDefault="000F3744" w:rsidP="00E533A6">
            <w:pPr>
              <w:jc w:val="center"/>
              <w:cnfStyle w:val="000000100000" w:firstRow="0" w:lastRow="0" w:firstColumn="0" w:lastColumn="0" w:oddVBand="0" w:evenVBand="0" w:oddHBand="1" w:evenHBand="0" w:firstRowFirstColumn="0" w:firstRowLastColumn="0" w:lastRowFirstColumn="0" w:lastRowLastColumn="0"/>
              <w:rPr>
                <w:rFonts w:eastAsia="Times New Roman" w:cs="Arial"/>
                <w:sz w:val="24"/>
                <w:szCs w:val="24"/>
                <w:lang w:eastAsia="es-CO"/>
              </w:rPr>
            </w:pPr>
            <w:r>
              <w:rPr>
                <w:rFonts w:eastAsia="Times New Roman" w:cs="Arial"/>
                <w:sz w:val="24"/>
                <w:szCs w:val="24"/>
                <w:lang w:eastAsia="es-CO"/>
              </w:rPr>
              <w:t>1</w:t>
            </w:r>
          </w:p>
        </w:tc>
      </w:tr>
      <w:tr w:rsidR="000F45D2" w:rsidRPr="001347C8" w14:paraId="5A5E34EE" w14:textId="77777777" w:rsidTr="00E533A6">
        <w:tc>
          <w:tcPr>
            <w:cnfStyle w:val="001000000000" w:firstRow="0" w:lastRow="0" w:firstColumn="1" w:lastColumn="0" w:oddVBand="0" w:evenVBand="0" w:oddHBand="0" w:evenHBand="0" w:firstRowFirstColumn="0" w:firstRowLastColumn="0" w:lastRowFirstColumn="0" w:lastRowLastColumn="0"/>
            <w:tcW w:w="0" w:type="auto"/>
            <w:hideMark/>
          </w:tcPr>
          <w:p w14:paraId="7DDBEB6E" w14:textId="77777777" w:rsidR="000F45D2" w:rsidRPr="00A05BAE" w:rsidRDefault="000F45D2" w:rsidP="00E533A6">
            <w:pPr>
              <w:rPr>
                <w:rFonts w:eastAsia="Times New Roman" w:cs="Arial"/>
                <w:b w:val="0"/>
                <w:bCs w:val="0"/>
                <w:sz w:val="24"/>
                <w:szCs w:val="24"/>
                <w:lang w:eastAsia="es-CO"/>
              </w:rPr>
            </w:pPr>
            <w:r w:rsidRPr="00A05BAE">
              <w:rPr>
                <w:rFonts w:eastAsia="Times New Roman" w:cs="Arial"/>
                <w:b w:val="0"/>
                <w:bCs w:val="0"/>
                <w:sz w:val="24"/>
                <w:szCs w:val="24"/>
                <w:lang w:eastAsia="es-CO"/>
              </w:rPr>
              <w:t>Casos de Prueba Bloqueados / Saltados</w:t>
            </w:r>
          </w:p>
        </w:tc>
        <w:tc>
          <w:tcPr>
            <w:tcW w:w="0" w:type="auto"/>
            <w:hideMark/>
          </w:tcPr>
          <w:p w14:paraId="78E3E893" w14:textId="77777777" w:rsidR="000F45D2" w:rsidRPr="00EC6A22" w:rsidRDefault="000F45D2" w:rsidP="00E533A6">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4"/>
                <w:szCs w:val="24"/>
                <w:lang w:eastAsia="es-CO"/>
              </w:rPr>
            </w:pPr>
            <w:r w:rsidRPr="00EC6A22">
              <w:rPr>
                <w:rFonts w:eastAsia="Times New Roman" w:cs="Arial"/>
                <w:sz w:val="24"/>
                <w:szCs w:val="24"/>
                <w:lang w:eastAsia="es-CO"/>
              </w:rPr>
              <w:t>NA</w:t>
            </w:r>
          </w:p>
        </w:tc>
      </w:tr>
    </w:tbl>
    <w:p w14:paraId="6B216D18" w14:textId="77777777" w:rsidR="000F45D2" w:rsidRDefault="000F45D2" w:rsidP="000F45D2"/>
    <w:p w14:paraId="1F8931FD" w14:textId="70069961" w:rsidR="00176013" w:rsidRDefault="00176013" w:rsidP="00DF027C"/>
    <w:p w14:paraId="48370EDB" w14:textId="0341C1B4" w:rsidR="0035149E" w:rsidRDefault="0035149E" w:rsidP="00DF027C"/>
    <w:p w14:paraId="0CB0B736" w14:textId="77777777" w:rsidR="0035149E" w:rsidRDefault="0035149E" w:rsidP="00DF027C"/>
    <w:p w14:paraId="2CAC3F71" w14:textId="77777777" w:rsidR="00557B3A" w:rsidRDefault="00557B3A" w:rsidP="00DF027C"/>
    <w:tbl>
      <w:tblPr>
        <w:tblStyle w:val="Tablaconcuadrcula5oscura-nfasis4"/>
        <w:tblW w:w="10802" w:type="dxa"/>
        <w:jc w:val="center"/>
        <w:tblLook w:val="04A0" w:firstRow="1" w:lastRow="0" w:firstColumn="1" w:lastColumn="0" w:noHBand="0" w:noVBand="1"/>
      </w:tblPr>
      <w:tblGrid>
        <w:gridCol w:w="1565"/>
        <w:gridCol w:w="1479"/>
        <w:gridCol w:w="1624"/>
        <w:gridCol w:w="1790"/>
        <w:gridCol w:w="951"/>
        <w:gridCol w:w="1263"/>
        <w:gridCol w:w="2130"/>
      </w:tblGrid>
      <w:tr w:rsidR="00E03EF0" w:rsidRPr="0052658F" w14:paraId="79407321" w14:textId="77777777" w:rsidTr="008C58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4B835E07" w14:textId="77777777" w:rsidR="008C58DE" w:rsidRPr="0052658F" w:rsidRDefault="008C58DE" w:rsidP="00E533A6">
            <w:pPr>
              <w:spacing w:before="240" w:after="240"/>
              <w:jc w:val="center"/>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lastRenderedPageBreak/>
              <w:t>Identificación</w:t>
            </w:r>
          </w:p>
        </w:tc>
        <w:tc>
          <w:tcPr>
            <w:tcW w:w="1479" w:type="dxa"/>
            <w:hideMark/>
          </w:tcPr>
          <w:p w14:paraId="09BB16BA" w14:textId="77777777" w:rsidR="008C58DE" w:rsidRPr="0052658F" w:rsidRDefault="008C58DE" w:rsidP="00E533A6">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Descripción</w:t>
            </w:r>
          </w:p>
        </w:tc>
        <w:tc>
          <w:tcPr>
            <w:tcW w:w="0" w:type="auto"/>
            <w:hideMark/>
          </w:tcPr>
          <w:p w14:paraId="69638B6D" w14:textId="77777777" w:rsidR="008C58DE" w:rsidRPr="0052658F" w:rsidRDefault="008C58DE" w:rsidP="00E533A6">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Resultado esperado</w:t>
            </w:r>
          </w:p>
        </w:tc>
        <w:tc>
          <w:tcPr>
            <w:tcW w:w="0" w:type="auto"/>
            <w:hideMark/>
          </w:tcPr>
          <w:p w14:paraId="2AE8B4BB" w14:textId="77777777" w:rsidR="008C58DE" w:rsidRPr="0052658F" w:rsidRDefault="008C58DE" w:rsidP="00E533A6">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Resultado obtenido</w:t>
            </w:r>
          </w:p>
        </w:tc>
        <w:tc>
          <w:tcPr>
            <w:tcW w:w="0" w:type="auto"/>
            <w:hideMark/>
          </w:tcPr>
          <w:p w14:paraId="3C6A457F" w14:textId="77777777" w:rsidR="008C58DE" w:rsidRPr="0052658F" w:rsidRDefault="008C58DE" w:rsidP="00E533A6">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Estado</w:t>
            </w:r>
          </w:p>
        </w:tc>
        <w:tc>
          <w:tcPr>
            <w:tcW w:w="0" w:type="auto"/>
            <w:hideMark/>
          </w:tcPr>
          <w:p w14:paraId="53F8F1A0" w14:textId="77777777" w:rsidR="008C58DE" w:rsidRPr="0052658F" w:rsidRDefault="008C58DE" w:rsidP="00E533A6">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Capturas de pantalla o registros</w:t>
            </w:r>
          </w:p>
        </w:tc>
        <w:tc>
          <w:tcPr>
            <w:tcW w:w="0" w:type="auto"/>
            <w:hideMark/>
          </w:tcPr>
          <w:p w14:paraId="105A74D3" w14:textId="77777777" w:rsidR="008C58DE" w:rsidRPr="0052658F" w:rsidRDefault="008C58DE" w:rsidP="00E533A6">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Comentarios</w:t>
            </w:r>
          </w:p>
        </w:tc>
      </w:tr>
      <w:tr w:rsidR="00E03EF0" w:rsidRPr="0052658F" w14:paraId="4EABCFC7" w14:textId="77777777" w:rsidTr="008C58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388DA6D5" w14:textId="2E2A4DD4" w:rsidR="008C58DE" w:rsidRPr="0052658F" w:rsidRDefault="008C58DE" w:rsidP="00E533A6">
            <w:pPr>
              <w:spacing w:before="24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T</w:t>
            </w:r>
            <w:r>
              <w:rPr>
                <w:rFonts w:ascii="Segoe UI" w:eastAsia="Times New Roman" w:hAnsi="Segoe UI" w:cs="Segoe UI"/>
                <w:sz w:val="21"/>
                <w:szCs w:val="21"/>
                <w:lang w:eastAsia="es-CO"/>
              </w:rPr>
              <w:t>C</w:t>
            </w:r>
            <w:r w:rsidRPr="0052658F">
              <w:rPr>
                <w:rFonts w:ascii="Segoe UI" w:eastAsia="Times New Roman" w:hAnsi="Segoe UI" w:cs="Segoe UI"/>
                <w:sz w:val="21"/>
                <w:szCs w:val="21"/>
                <w:lang w:eastAsia="es-CO"/>
              </w:rPr>
              <w:t>001</w:t>
            </w:r>
          </w:p>
        </w:tc>
        <w:tc>
          <w:tcPr>
            <w:tcW w:w="1479" w:type="dxa"/>
            <w:hideMark/>
          </w:tcPr>
          <w:p w14:paraId="2D461E4F" w14:textId="0F0F2DF2" w:rsidR="008C58DE" w:rsidRPr="0052658F" w:rsidRDefault="008C58DE" w:rsidP="00E533A6">
            <w:pPr>
              <w:spacing w:before="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8C58DE">
              <w:rPr>
                <w:rFonts w:ascii="Segoe UI" w:eastAsia="Times New Roman" w:hAnsi="Segoe UI" w:cs="Segoe UI"/>
                <w:sz w:val="21"/>
                <w:szCs w:val="21"/>
                <w:lang w:eastAsia="es-CO"/>
              </w:rPr>
              <w:t>Verificar la existencia de</w:t>
            </w:r>
            <w:r>
              <w:rPr>
                <w:rFonts w:ascii="Segoe UI" w:eastAsia="Times New Roman" w:hAnsi="Segoe UI" w:cs="Segoe UI"/>
                <w:sz w:val="21"/>
                <w:szCs w:val="21"/>
                <w:lang w:eastAsia="es-CO"/>
              </w:rPr>
              <w:t xml:space="preserve"> </w:t>
            </w:r>
            <w:r w:rsidRPr="008C58DE">
              <w:rPr>
                <w:rFonts w:ascii="Segoe UI" w:eastAsia="Times New Roman" w:hAnsi="Segoe UI" w:cs="Segoe UI"/>
                <w:sz w:val="21"/>
                <w:szCs w:val="21"/>
                <w:lang w:eastAsia="es-CO"/>
              </w:rPr>
              <w:t>l</w:t>
            </w:r>
            <w:r>
              <w:rPr>
                <w:rFonts w:ascii="Segoe UI" w:eastAsia="Times New Roman" w:hAnsi="Segoe UI" w:cs="Segoe UI"/>
                <w:sz w:val="21"/>
                <w:szCs w:val="21"/>
                <w:lang w:eastAsia="es-CO"/>
              </w:rPr>
              <w:t>a</w:t>
            </w:r>
            <w:r w:rsidRPr="008C58DE">
              <w:rPr>
                <w:rFonts w:ascii="Segoe UI" w:eastAsia="Times New Roman" w:hAnsi="Segoe UI" w:cs="Segoe UI"/>
                <w:sz w:val="21"/>
                <w:szCs w:val="21"/>
                <w:lang w:eastAsia="es-CO"/>
              </w:rPr>
              <w:t xml:space="preserve"> </w:t>
            </w:r>
            <w:r>
              <w:rPr>
                <w:rFonts w:ascii="Segoe UI" w:eastAsia="Times New Roman" w:hAnsi="Segoe UI" w:cs="Segoe UI"/>
                <w:sz w:val="21"/>
                <w:szCs w:val="21"/>
                <w:lang w:eastAsia="es-CO"/>
              </w:rPr>
              <w:t xml:space="preserve">barra de búsqueda </w:t>
            </w:r>
            <w:r w:rsidRPr="008C58DE">
              <w:rPr>
                <w:rFonts w:ascii="Segoe UI" w:eastAsia="Times New Roman" w:hAnsi="Segoe UI" w:cs="Segoe UI"/>
                <w:sz w:val="21"/>
                <w:szCs w:val="21"/>
                <w:lang w:eastAsia="es-CO"/>
              </w:rPr>
              <w:t>en la página web</w:t>
            </w:r>
            <w:r w:rsidRPr="008C58DE">
              <w:rPr>
                <w:rFonts w:ascii="Segoe UI" w:eastAsia="Times New Roman" w:hAnsi="Segoe UI" w:cs="Segoe UI"/>
                <w:sz w:val="21"/>
                <w:szCs w:val="21"/>
                <w:lang w:eastAsia="es-CO"/>
              </w:rPr>
              <w:tab/>
            </w:r>
          </w:p>
        </w:tc>
        <w:tc>
          <w:tcPr>
            <w:tcW w:w="0" w:type="auto"/>
            <w:hideMark/>
          </w:tcPr>
          <w:p w14:paraId="760589DF" w14:textId="410A737F" w:rsidR="008C58DE" w:rsidRPr="0052658F" w:rsidRDefault="008C58DE" w:rsidP="00E533A6">
            <w:pPr>
              <w:spacing w:before="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8C58DE">
              <w:rPr>
                <w:rFonts w:ascii="Segoe UI" w:eastAsia="Times New Roman" w:hAnsi="Segoe UI" w:cs="Segoe UI"/>
                <w:sz w:val="21"/>
                <w:szCs w:val="21"/>
                <w:lang w:eastAsia="es-CO"/>
              </w:rPr>
              <w:t xml:space="preserve">Se espera que </w:t>
            </w:r>
            <w:r w:rsidR="00DA02EB" w:rsidRPr="008C58DE">
              <w:rPr>
                <w:rFonts w:ascii="Segoe UI" w:eastAsia="Times New Roman" w:hAnsi="Segoe UI" w:cs="Segoe UI"/>
                <w:sz w:val="21"/>
                <w:szCs w:val="21"/>
                <w:lang w:eastAsia="es-CO"/>
              </w:rPr>
              <w:t>l</w:t>
            </w:r>
            <w:r w:rsidR="00DA02EB">
              <w:rPr>
                <w:rFonts w:ascii="Segoe UI" w:eastAsia="Times New Roman" w:hAnsi="Segoe UI" w:cs="Segoe UI"/>
                <w:sz w:val="21"/>
                <w:szCs w:val="21"/>
                <w:lang w:eastAsia="es-CO"/>
              </w:rPr>
              <w:t>a</w:t>
            </w:r>
            <w:r w:rsidR="00DA02EB" w:rsidRPr="008C58DE">
              <w:rPr>
                <w:rFonts w:ascii="Segoe UI" w:eastAsia="Times New Roman" w:hAnsi="Segoe UI" w:cs="Segoe UI"/>
                <w:sz w:val="21"/>
                <w:szCs w:val="21"/>
                <w:lang w:eastAsia="es-CO"/>
              </w:rPr>
              <w:t xml:space="preserve"> </w:t>
            </w:r>
            <w:r w:rsidR="00DA02EB">
              <w:rPr>
                <w:rFonts w:ascii="Segoe UI" w:eastAsia="Times New Roman" w:hAnsi="Segoe UI" w:cs="Segoe UI"/>
                <w:sz w:val="21"/>
                <w:szCs w:val="21"/>
                <w:lang w:eastAsia="es-CO"/>
              </w:rPr>
              <w:t xml:space="preserve">barra de búsqueda </w:t>
            </w:r>
            <w:r w:rsidRPr="008C58DE">
              <w:rPr>
                <w:rFonts w:ascii="Segoe UI" w:eastAsia="Times New Roman" w:hAnsi="Segoe UI" w:cs="Segoe UI"/>
                <w:sz w:val="21"/>
                <w:szCs w:val="21"/>
                <w:lang w:eastAsia="es-CO"/>
              </w:rPr>
              <w:t>se encuentre en la página web</w:t>
            </w:r>
            <w:r w:rsidRPr="008C58DE">
              <w:rPr>
                <w:rFonts w:ascii="Segoe UI" w:eastAsia="Times New Roman" w:hAnsi="Segoe UI" w:cs="Segoe UI"/>
                <w:sz w:val="21"/>
                <w:szCs w:val="21"/>
                <w:lang w:eastAsia="es-CO"/>
              </w:rPr>
              <w:tab/>
            </w:r>
          </w:p>
        </w:tc>
        <w:tc>
          <w:tcPr>
            <w:tcW w:w="0" w:type="auto"/>
            <w:hideMark/>
          </w:tcPr>
          <w:p w14:paraId="4D8733A9" w14:textId="50154275" w:rsidR="008C58DE" w:rsidRPr="0052658F" w:rsidRDefault="00DA02EB" w:rsidP="00E533A6">
            <w:pPr>
              <w:spacing w:before="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DA02EB">
              <w:rPr>
                <w:rFonts w:ascii="Segoe UI" w:eastAsia="Times New Roman" w:hAnsi="Segoe UI" w:cs="Segoe UI"/>
                <w:sz w:val="21"/>
                <w:szCs w:val="21"/>
                <w:lang w:eastAsia="es-CO"/>
              </w:rPr>
              <w:t>El caso de prueba falló ya que el campo de búsqueda no se encontró en la página web.</w:t>
            </w:r>
            <w:r w:rsidRPr="00DA02EB">
              <w:rPr>
                <w:rFonts w:ascii="Segoe UI" w:eastAsia="Times New Roman" w:hAnsi="Segoe UI" w:cs="Segoe UI"/>
                <w:sz w:val="21"/>
                <w:szCs w:val="21"/>
                <w:lang w:eastAsia="es-CO"/>
              </w:rPr>
              <w:tab/>
            </w:r>
          </w:p>
        </w:tc>
        <w:tc>
          <w:tcPr>
            <w:tcW w:w="0" w:type="auto"/>
            <w:hideMark/>
          </w:tcPr>
          <w:p w14:paraId="56D5B9C7" w14:textId="79C15AE4" w:rsidR="008C58DE" w:rsidRPr="0052658F" w:rsidRDefault="008C58DE" w:rsidP="00E533A6">
            <w:pPr>
              <w:spacing w:before="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Exitoso (</w:t>
            </w:r>
            <w:r w:rsidR="00DA02EB">
              <w:rPr>
                <w:rFonts w:ascii="Segoe UI" w:eastAsia="Times New Roman" w:hAnsi="Segoe UI" w:cs="Segoe UI"/>
                <w:sz w:val="21"/>
                <w:szCs w:val="21"/>
                <w:lang w:eastAsia="es-CO"/>
              </w:rPr>
              <w:t xml:space="preserve">No </w:t>
            </w:r>
            <w:r w:rsidRPr="0052658F">
              <w:rPr>
                <w:rFonts w:ascii="Segoe UI" w:eastAsia="Times New Roman" w:hAnsi="Segoe UI" w:cs="Segoe UI"/>
                <w:sz w:val="21"/>
                <w:szCs w:val="21"/>
                <w:lang w:eastAsia="es-CO"/>
              </w:rPr>
              <w:t>pasó)</w:t>
            </w:r>
          </w:p>
        </w:tc>
        <w:tc>
          <w:tcPr>
            <w:tcW w:w="0" w:type="auto"/>
            <w:hideMark/>
          </w:tcPr>
          <w:p w14:paraId="6044E9E6" w14:textId="77777777" w:rsidR="008C58DE" w:rsidRPr="0052658F" w:rsidRDefault="008C58DE" w:rsidP="00E533A6">
            <w:pPr>
              <w:spacing w:before="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Pr>
                <w:rFonts w:ascii="Segoe UI" w:eastAsia="Times New Roman" w:hAnsi="Segoe UI" w:cs="Segoe UI"/>
                <w:sz w:val="21"/>
                <w:szCs w:val="21"/>
                <w:lang w:eastAsia="es-CO"/>
              </w:rPr>
              <w:t>N/A</w:t>
            </w:r>
          </w:p>
        </w:tc>
        <w:tc>
          <w:tcPr>
            <w:tcW w:w="0" w:type="auto"/>
            <w:hideMark/>
          </w:tcPr>
          <w:p w14:paraId="2E604B3F" w14:textId="77777777" w:rsidR="003D4B8E" w:rsidRDefault="00DA02EB" w:rsidP="00DA02EB">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DA02EB">
              <w:rPr>
                <w:rFonts w:ascii="Segoe UI" w:eastAsia="Times New Roman" w:hAnsi="Segoe UI" w:cs="Segoe UI"/>
                <w:sz w:val="21"/>
                <w:szCs w:val="21"/>
                <w:lang w:eastAsia="es-CO"/>
              </w:rPr>
              <w:t xml:space="preserve">Es necesario verificar si </w:t>
            </w:r>
            <w:r>
              <w:rPr>
                <w:rFonts w:ascii="Segoe UI" w:eastAsia="Times New Roman" w:hAnsi="Segoe UI" w:cs="Segoe UI"/>
                <w:sz w:val="21"/>
                <w:szCs w:val="21"/>
                <w:lang w:eastAsia="es-CO"/>
              </w:rPr>
              <w:t xml:space="preserve">la barra de </w:t>
            </w:r>
            <w:r w:rsidR="00E03EF0">
              <w:rPr>
                <w:rFonts w:ascii="Segoe UI" w:eastAsia="Times New Roman" w:hAnsi="Segoe UI" w:cs="Segoe UI"/>
                <w:sz w:val="21"/>
                <w:szCs w:val="21"/>
                <w:lang w:eastAsia="es-CO"/>
              </w:rPr>
              <w:t>búsqueda</w:t>
            </w:r>
            <w:r w:rsidRPr="00DA02EB">
              <w:rPr>
                <w:rFonts w:ascii="Segoe UI" w:eastAsia="Times New Roman" w:hAnsi="Segoe UI" w:cs="Segoe UI"/>
                <w:sz w:val="21"/>
                <w:szCs w:val="21"/>
                <w:lang w:eastAsia="es-CO"/>
              </w:rPr>
              <w:t xml:space="preserve"> se encuentra en la página web antes de interactuar con él. </w:t>
            </w:r>
          </w:p>
          <w:p w14:paraId="7C9CB0C8" w14:textId="02F28EE3" w:rsidR="00E03EF0" w:rsidRDefault="00DA02EB" w:rsidP="00DA02EB">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DA02EB">
              <w:rPr>
                <w:rFonts w:ascii="Segoe UI" w:eastAsia="Times New Roman" w:hAnsi="Segoe UI" w:cs="Segoe UI"/>
                <w:sz w:val="21"/>
                <w:szCs w:val="21"/>
                <w:lang w:eastAsia="es-CO"/>
              </w:rPr>
              <w:t xml:space="preserve">También se puede verificar si el campo de </w:t>
            </w:r>
            <w:r w:rsidR="00E03EF0">
              <w:rPr>
                <w:rFonts w:ascii="Segoe UI" w:eastAsia="Times New Roman" w:hAnsi="Segoe UI" w:cs="Segoe UI"/>
                <w:sz w:val="21"/>
                <w:szCs w:val="21"/>
                <w:lang w:eastAsia="es-CO"/>
              </w:rPr>
              <w:t>la barra de búsqueda</w:t>
            </w:r>
            <w:r w:rsidRPr="00DA02EB">
              <w:rPr>
                <w:rFonts w:ascii="Segoe UI" w:eastAsia="Times New Roman" w:hAnsi="Segoe UI" w:cs="Segoe UI"/>
                <w:sz w:val="21"/>
                <w:szCs w:val="21"/>
                <w:lang w:eastAsia="es-CO"/>
              </w:rPr>
              <w:t xml:space="preserve"> es visible o no antes de interactuar con él.</w:t>
            </w:r>
          </w:p>
          <w:p w14:paraId="0734BDD5" w14:textId="15838CE9" w:rsidR="00DA02EB" w:rsidRPr="00DA02EB" w:rsidRDefault="00E03EF0" w:rsidP="00DA02EB">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Pr>
                <w:rFonts w:ascii="Segoe UI" w:eastAsia="Times New Roman" w:hAnsi="Segoe UI" w:cs="Segoe UI"/>
                <w:sz w:val="21"/>
                <w:szCs w:val="21"/>
                <w:lang w:eastAsia="es-CO"/>
              </w:rPr>
              <w:t xml:space="preserve">No se </w:t>
            </w:r>
            <w:r w:rsidR="003D4B8E">
              <w:rPr>
                <w:rFonts w:ascii="Segoe UI" w:eastAsia="Times New Roman" w:hAnsi="Segoe UI" w:cs="Segoe UI"/>
                <w:sz w:val="21"/>
                <w:szCs w:val="21"/>
                <w:lang w:eastAsia="es-CO"/>
              </w:rPr>
              <w:t>realizaron</w:t>
            </w:r>
            <w:r>
              <w:rPr>
                <w:rFonts w:ascii="Segoe UI" w:eastAsia="Times New Roman" w:hAnsi="Segoe UI" w:cs="Segoe UI"/>
                <w:sz w:val="21"/>
                <w:szCs w:val="21"/>
                <w:lang w:eastAsia="es-CO"/>
              </w:rPr>
              <w:t xml:space="preserve"> pruebas adicionales debido a que la barra de </w:t>
            </w:r>
            <w:r w:rsidR="003D4B8E">
              <w:rPr>
                <w:rFonts w:ascii="Segoe UI" w:eastAsia="Times New Roman" w:hAnsi="Segoe UI" w:cs="Segoe UI"/>
                <w:sz w:val="21"/>
                <w:szCs w:val="21"/>
                <w:lang w:eastAsia="es-CO"/>
              </w:rPr>
              <w:t>búsqueda</w:t>
            </w:r>
            <w:r>
              <w:rPr>
                <w:rFonts w:ascii="Segoe UI" w:eastAsia="Times New Roman" w:hAnsi="Segoe UI" w:cs="Segoe UI"/>
                <w:sz w:val="21"/>
                <w:szCs w:val="21"/>
                <w:lang w:eastAsia="es-CO"/>
              </w:rPr>
              <w:t xml:space="preserve"> no existe en el sitio web.</w:t>
            </w:r>
          </w:p>
          <w:p w14:paraId="4ECDF7E4" w14:textId="117BF629" w:rsidR="008C58DE" w:rsidRPr="0052658F" w:rsidRDefault="008C58DE" w:rsidP="00E533A6">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p>
        </w:tc>
      </w:tr>
    </w:tbl>
    <w:p w14:paraId="5D316883" w14:textId="0C31C1DA" w:rsidR="008C58DE" w:rsidRDefault="008C58DE" w:rsidP="00DF027C"/>
    <w:p w14:paraId="6BE673BA" w14:textId="77777777" w:rsidR="00CE56AA" w:rsidRPr="008C58DE" w:rsidRDefault="00CE56AA" w:rsidP="00DF027C"/>
    <w:p w14:paraId="2EC91B59" w14:textId="77777777" w:rsidR="00BD3B71" w:rsidRPr="0052658F" w:rsidRDefault="00BD3B71" w:rsidP="000F3744"/>
    <w:p w14:paraId="52CE7F0C" w14:textId="47B8564C" w:rsidR="000F3744" w:rsidRPr="00AE142F" w:rsidRDefault="000F3744" w:rsidP="000F3744">
      <w:pPr>
        <w:pStyle w:val="Ttulo2"/>
        <w:rPr>
          <w:b/>
          <w:bCs/>
          <w:sz w:val="32"/>
          <w:szCs w:val="22"/>
        </w:rPr>
      </w:pPr>
      <w:bookmarkStart w:id="6" w:name="_Toc130872438"/>
      <w:r>
        <w:rPr>
          <w:rStyle w:val="Ttulo2Car"/>
          <w:b/>
          <w:bCs/>
          <w:i/>
          <w:sz w:val="32"/>
          <w:szCs w:val="22"/>
        </w:rPr>
        <w:t>3.4 Pruebas: Información del precio en tarjetas de produc</w:t>
      </w:r>
      <w:r w:rsidR="00A357FC">
        <w:rPr>
          <w:rStyle w:val="Ttulo2Car"/>
          <w:b/>
          <w:bCs/>
          <w:i/>
          <w:sz w:val="32"/>
          <w:szCs w:val="22"/>
        </w:rPr>
        <w:t>tos</w:t>
      </w:r>
      <w:bookmarkEnd w:id="6"/>
    </w:p>
    <w:p w14:paraId="56ECDEA0" w14:textId="69E94B6C" w:rsidR="000F3744" w:rsidRDefault="000F3744" w:rsidP="00CE56AA">
      <w:pPr>
        <w:jc w:val="both"/>
      </w:pPr>
      <w:r w:rsidRPr="00275AA1">
        <w:t xml:space="preserve">Se </w:t>
      </w:r>
      <w:r>
        <w:t>realizar</w:t>
      </w:r>
      <w:r w:rsidR="00BD50AC">
        <w:t>o</w:t>
      </w:r>
      <w:r>
        <w:t xml:space="preserve">n las siguientes pruebas para </w:t>
      </w:r>
      <w:r w:rsidR="00A357FC" w:rsidRPr="00A357FC">
        <w:t>Validar que todas las tarjetas muestren adecuadamente la información del precio</w:t>
      </w:r>
      <w:r w:rsidR="00DF62F2">
        <w:t xml:space="preserve"> en las distintas categorias.</w:t>
      </w:r>
      <w:r w:rsidRPr="00275AA1">
        <w:br/>
      </w:r>
    </w:p>
    <w:p w14:paraId="1DDB96B8" w14:textId="4220D37C" w:rsidR="00CE56AA" w:rsidRDefault="00CE56AA" w:rsidP="000F3744"/>
    <w:p w14:paraId="005E1F7B" w14:textId="77777777" w:rsidR="00557B3A" w:rsidRDefault="00557B3A" w:rsidP="000F3744"/>
    <w:tbl>
      <w:tblPr>
        <w:tblStyle w:val="Tablaconcuadrcula5oscura-nfasis4"/>
        <w:tblW w:w="9795" w:type="dxa"/>
        <w:tblLook w:val="04A0" w:firstRow="1" w:lastRow="0" w:firstColumn="1" w:lastColumn="0" w:noHBand="0" w:noVBand="1"/>
      </w:tblPr>
      <w:tblGrid>
        <w:gridCol w:w="5542"/>
        <w:gridCol w:w="4253"/>
      </w:tblGrid>
      <w:tr w:rsidR="000F3744" w:rsidRPr="001347C8" w14:paraId="4C28B1DE" w14:textId="77777777" w:rsidTr="00E53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0079A6" w14:textId="77777777" w:rsidR="000F3744" w:rsidRPr="00EC6A22" w:rsidRDefault="000F3744" w:rsidP="00E533A6">
            <w:pPr>
              <w:jc w:val="center"/>
              <w:rPr>
                <w:rFonts w:eastAsia="Times New Roman" w:cs="Arial"/>
                <w:sz w:val="24"/>
                <w:szCs w:val="24"/>
                <w:lang w:eastAsia="es-CO"/>
              </w:rPr>
            </w:pPr>
            <w:r w:rsidRPr="00EC6A22">
              <w:rPr>
                <w:rFonts w:eastAsia="Times New Roman" w:cs="Arial"/>
                <w:sz w:val="24"/>
                <w:szCs w:val="24"/>
                <w:lang w:eastAsia="es-CO"/>
              </w:rPr>
              <w:t>Estado del Test de Prueba</w:t>
            </w:r>
          </w:p>
        </w:tc>
        <w:tc>
          <w:tcPr>
            <w:tcW w:w="0" w:type="auto"/>
            <w:hideMark/>
          </w:tcPr>
          <w:p w14:paraId="6E479B96" w14:textId="77777777" w:rsidR="000F3744" w:rsidRPr="00EC6A22" w:rsidRDefault="000F3744" w:rsidP="00E533A6">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sz w:val="24"/>
                <w:szCs w:val="24"/>
                <w:lang w:eastAsia="es-CO"/>
              </w:rPr>
            </w:pPr>
            <w:r w:rsidRPr="00EC6A22">
              <w:rPr>
                <w:rFonts w:eastAsia="Times New Roman" w:cs="Arial"/>
                <w:sz w:val="24"/>
                <w:szCs w:val="24"/>
                <w:lang w:eastAsia="es-CO"/>
              </w:rPr>
              <w:t>Número de Casos de Prueba</w:t>
            </w:r>
          </w:p>
        </w:tc>
      </w:tr>
      <w:tr w:rsidR="000F3744" w:rsidRPr="001347C8" w14:paraId="1BBD057D" w14:textId="77777777" w:rsidTr="00E5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3C6C89" w14:textId="77777777" w:rsidR="000F3744" w:rsidRPr="00EC6A22" w:rsidRDefault="000F3744" w:rsidP="00E533A6">
            <w:pPr>
              <w:rPr>
                <w:rFonts w:eastAsia="Times New Roman" w:cs="Arial"/>
                <w:b w:val="0"/>
                <w:bCs w:val="0"/>
                <w:sz w:val="24"/>
                <w:szCs w:val="24"/>
                <w:lang w:eastAsia="es-CO"/>
              </w:rPr>
            </w:pPr>
            <w:r w:rsidRPr="001347C8">
              <w:rPr>
                <w:rFonts w:eastAsia="Times New Roman" w:cs="Arial"/>
                <w:b w:val="0"/>
                <w:bCs w:val="0"/>
                <w:sz w:val="24"/>
                <w:szCs w:val="24"/>
                <w:lang w:eastAsia="es-CO"/>
              </w:rPr>
              <w:t>Número de</w:t>
            </w:r>
            <w:r w:rsidRPr="00EC6A22">
              <w:rPr>
                <w:rFonts w:eastAsia="Times New Roman" w:cs="Arial"/>
                <w:b w:val="0"/>
                <w:bCs w:val="0"/>
                <w:sz w:val="24"/>
                <w:szCs w:val="24"/>
                <w:lang w:eastAsia="es-CO"/>
              </w:rPr>
              <w:t xml:space="preserve"> Casos de Prueba</w:t>
            </w:r>
          </w:p>
        </w:tc>
        <w:tc>
          <w:tcPr>
            <w:tcW w:w="0" w:type="auto"/>
            <w:hideMark/>
          </w:tcPr>
          <w:p w14:paraId="391CAA46" w14:textId="5F18DF71" w:rsidR="000F3744" w:rsidRPr="00EC6A22" w:rsidRDefault="00A357FC" w:rsidP="00E533A6">
            <w:pPr>
              <w:jc w:val="center"/>
              <w:cnfStyle w:val="000000100000" w:firstRow="0" w:lastRow="0" w:firstColumn="0" w:lastColumn="0" w:oddVBand="0" w:evenVBand="0" w:oddHBand="1" w:evenHBand="0" w:firstRowFirstColumn="0" w:firstRowLastColumn="0" w:lastRowFirstColumn="0" w:lastRowLastColumn="0"/>
              <w:rPr>
                <w:rFonts w:eastAsia="Times New Roman" w:cs="Arial"/>
                <w:sz w:val="24"/>
                <w:szCs w:val="24"/>
                <w:lang w:eastAsia="es-CO"/>
              </w:rPr>
            </w:pPr>
            <w:r>
              <w:rPr>
                <w:rFonts w:eastAsia="Times New Roman" w:cs="Arial"/>
                <w:sz w:val="24"/>
                <w:szCs w:val="24"/>
                <w:lang w:eastAsia="es-CO"/>
              </w:rPr>
              <w:t>3</w:t>
            </w:r>
          </w:p>
        </w:tc>
      </w:tr>
      <w:tr w:rsidR="000F3744" w:rsidRPr="001347C8" w14:paraId="45C8EC6B" w14:textId="77777777" w:rsidTr="00E533A6">
        <w:tc>
          <w:tcPr>
            <w:cnfStyle w:val="001000000000" w:firstRow="0" w:lastRow="0" w:firstColumn="1" w:lastColumn="0" w:oddVBand="0" w:evenVBand="0" w:oddHBand="0" w:evenHBand="0" w:firstRowFirstColumn="0" w:firstRowLastColumn="0" w:lastRowFirstColumn="0" w:lastRowLastColumn="0"/>
            <w:tcW w:w="0" w:type="auto"/>
            <w:hideMark/>
          </w:tcPr>
          <w:p w14:paraId="3D885FE1" w14:textId="77777777" w:rsidR="000F3744" w:rsidRPr="00A05BAE" w:rsidRDefault="000F3744" w:rsidP="00E533A6">
            <w:pPr>
              <w:rPr>
                <w:rFonts w:eastAsia="Times New Roman" w:cs="Arial"/>
                <w:b w:val="0"/>
                <w:bCs w:val="0"/>
                <w:sz w:val="24"/>
                <w:szCs w:val="24"/>
                <w:lang w:eastAsia="es-CO"/>
              </w:rPr>
            </w:pPr>
            <w:r w:rsidRPr="00A05BAE">
              <w:rPr>
                <w:rFonts w:eastAsia="Times New Roman" w:cs="Arial"/>
                <w:b w:val="0"/>
                <w:bCs w:val="0"/>
                <w:sz w:val="24"/>
                <w:szCs w:val="24"/>
                <w:lang w:eastAsia="es-CO"/>
              </w:rPr>
              <w:t>Casos de Prueba Pasados</w:t>
            </w:r>
          </w:p>
        </w:tc>
        <w:tc>
          <w:tcPr>
            <w:tcW w:w="0" w:type="auto"/>
            <w:hideMark/>
          </w:tcPr>
          <w:p w14:paraId="33D321EA" w14:textId="4AA0E711" w:rsidR="000F3744" w:rsidRPr="00EC6A22" w:rsidRDefault="00A357FC" w:rsidP="00E533A6">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4"/>
                <w:szCs w:val="24"/>
                <w:lang w:eastAsia="es-CO"/>
              </w:rPr>
            </w:pPr>
            <w:r>
              <w:rPr>
                <w:rFonts w:eastAsia="Times New Roman" w:cs="Arial"/>
                <w:sz w:val="24"/>
                <w:szCs w:val="24"/>
                <w:lang w:eastAsia="es-CO"/>
              </w:rPr>
              <w:t>3</w:t>
            </w:r>
          </w:p>
        </w:tc>
      </w:tr>
      <w:tr w:rsidR="000F3744" w:rsidRPr="001347C8" w14:paraId="35456735" w14:textId="77777777" w:rsidTr="00E5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22999D" w14:textId="77777777" w:rsidR="000F3744" w:rsidRPr="00A05BAE" w:rsidRDefault="000F3744" w:rsidP="00E533A6">
            <w:pPr>
              <w:rPr>
                <w:rFonts w:eastAsia="Times New Roman" w:cs="Arial"/>
                <w:b w:val="0"/>
                <w:bCs w:val="0"/>
                <w:sz w:val="24"/>
                <w:szCs w:val="24"/>
                <w:lang w:eastAsia="es-CO"/>
              </w:rPr>
            </w:pPr>
            <w:r w:rsidRPr="00A05BAE">
              <w:rPr>
                <w:rFonts w:eastAsia="Times New Roman" w:cs="Arial"/>
                <w:b w:val="0"/>
                <w:bCs w:val="0"/>
                <w:sz w:val="24"/>
                <w:szCs w:val="24"/>
                <w:lang w:eastAsia="es-CO"/>
              </w:rPr>
              <w:t>Casos de Prueba Fallidos</w:t>
            </w:r>
          </w:p>
        </w:tc>
        <w:tc>
          <w:tcPr>
            <w:tcW w:w="0" w:type="auto"/>
            <w:hideMark/>
          </w:tcPr>
          <w:p w14:paraId="726C0695" w14:textId="74C0D716" w:rsidR="000F3744" w:rsidRPr="00EC6A22" w:rsidRDefault="00A357FC" w:rsidP="00E533A6">
            <w:pPr>
              <w:jc w:val="center"/>
              <w:cnfStyle w:val="000000100000" w:firstRow="0" w:lastRow="0" w:firstColumn="0" w:lastColumn="0" w:oddVBand="0" w:evenVBand="0" w:oddHBand="1" w:evenHBand="0" w:firstRowFirstColumn="0" w:firstRowLastColumn="0" w:lastRowFirstColumn="0" w:lastRowLastColumn="0"/>
              <w:rPr>
                <w:rFonts w:eastAsia="Times New Roman" w:cs="Arial"/>
                <w:sz w:val="24"/>
                <w:szCs w:val="24"/>
                <w:lang w:eastAsia="es-CO"/>
              </w:rPr>
            </w:pPr>
            <w:r>
              <w:rPr>
                <w:rFonts w:eastAsia="Times New Roman" w:cs="Arial"/>
                <w:sz w:val="24"/>
                <w:szCs w:val="24"/>
                <w:lang w:eastAsia="es-CO"/>
              </w:rPr>
              <w:t>0</w:t>
            </w:r>
          </w:p>
        </w:tc>
      </w:tr>
      <w:tr w:rsidR="000F3744" w:rsidRPr="001347C8" w14:paraId="5AC72FC0" w14:textId="77777777" w:rsidTr="00E533A6">
        <w:tc>
          <w:tcPr>
            <w:cnfStyle w:val="001000000000" w:firstRow="0" w:lastRow="0" w:firstColumn="1" w:lastColumn="0" w:oddVBand="0" w:evenVBand="0" w:oddHBand="0" w:evenHBand="0" w:firstRowFirstColumn="0" w:firstRowLastColumn="0" w:lastRowFirstColumn="0" w:lastRowLastColumn="0"/>
            <w:tcW w:w="0" w:type="auto"/>
            <w:hideMark/>
          </w:tcPr>
          <w:p w14:paraId="42953771" w14:textId="77777777" w:rsidR="000F3744" w:rsidRPr="00A05BAE" w:rsidRDefault="000F3744" w:rsidP="00E533A6">
            <w:pPr>
              <w:rPr>
                <w:rFonts w:eastAsia="Times New Roman" w:cs="Arial"/>
                <w:b w:val="0"/>
                <w:bCs w:val="0"/>
                <w:sz w:val="24"/>
                <w:szCs w:val="24"/>
                <w:lang w:eastAsia="es-CO"/>
              </w:rPr>
            </w:pPr>
            <w:r w:rsidRPr="00A05BAE">
              <w:rPr>
                <w:rFonts w:eastAsia="Times New Roman" w:cs="Arial"/>
                <w:b w:val="0"/>
                <w:bCs w:val="0"/>
                <w:sz w:val="24"/>
                <w:szCs w:val="24"/>
                <w:lang w:eastAsia="es-CO"/>
              </w:rPr>
              <w:t>Casos de Prueba Bloqueados / Saltados</w:t>
            </w:r>
          </w:p>
        </w:tc>
        <w:tc>
          <w:tcPr>
            <w:tcW w:w="0" w:type="auto"/>
            <w:hideMark/>
          </w:tcPr>
          <w:p w14:paraId="717CC60F" w14:textId="77777777" w:rsidR="000F3744" w:rsidRPr="00EC6A22" w:rsidRDefault="000F3744" w:rsidP="00E533A6">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4"/>
                <w:szCs w:val="24"/>
                <w:lang w:eastAsia="es-CO"/>
              </w:rPr>
            </w:pPr>
            <w:r w:rsidRPr="00EC6A22">
              <w:rPr>
                <w:rFonts w:eastAsia="Times New Roman" w:cs="Arial"/>
                <w:sz w:val="24"/>
                <w:szCs w:val="24"/>
                <w:lang w:eastAsia="es-CO"/>
              </w:rPr>
              <w:t>NA</w:t>
            </w:r>
          </w:p>
        </w:tc>
      </w:tr>
    </w:tbl>
    <w:p w14:paraId="267FADCC" w14:textId="31EC134D" w:rsidR="000F3744" w:rsidRDefault="000F3744" w:rsidP="000F3744"/>
    <w:p w14:paraId="48AD44F8" w14:textId="77777777" w:rsidR="00CE56AA" w:rsidRDefault="00CE56AA" w:rsidP="000F3744"/>
    <w:p w14:paraId="0B3B24CF" w14:textId="77777777" w:rsidR="000F3744" w:rsidRDefault="000F3744" w:rsidP="000F3744"/>
    <w:tbl>
      <w:tblPr>
        <w:tblStyle w:val="Tablaconcuadrcula5oscura-nfasis4"/>
        <w:tblW w:w="10802" w:type="dxa"/>
        <w:jc w:val="center"/>
        <w:tblLook w:val="04A0" w:firstRow="1" w:lastRow="0" w:firstColumn="1" w:lastColumn="0" w:noHBand="0" w:noVBand="1"/>
      </w:tblPr>
      <w:tblGrid>
        <w:gridCol w:w="1565"/>
        <w:gridCol w:w="1558"/>
        <w:gridCol w:w="2027"/>
        <w:gridCol w:w="1835"/>
        <w:gridCol w:w="959"/>
        <w:gridCol w:w="1390"/>
        <w:gridCol w:w="1468"/>
      </w:tblGrid>
      <w:tr w:rsidR="004031BA" w:rsidRPr="0052658F" w14:paraId="66B74C59" w14:textId="77777777" w:rsidTr="002B47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36DC1415" w14:textId="77777777" w:rsidR="004031BA" w:rsidRPr="0052658F" w:rsidRDefault="004031BA" w:rsidP="002B4764">
            <w:pPr>
              <w:spacing w:before="240" w:after="240"/>
              <w:jc w:val="center"/>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lastRenderedPageBreak/>
              <w:t>Identificación</w:t>
            </w:r>
          </w:p>
        </w:tc>
        <w:tc>
          <w:tcPr>
            <w:tcW w:w="1480" w:type="dxa"/>
            <w:hideMark/>
          </w:tcPr>
          <w:p w14:paraId="33FB3A67" w14:textId="77777777" w:rsidR="004031BA" w:rsidRPr="0052658F" w:rsidRDefault="004031BA" w:rsidP="002B4764">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Descripción</w:t>
            </w:r>
          </w:p>
        </w:tc>
        <w:tc>
          <w:tcPr>
            <w:tcW w:w="0" w:type="auto"/>
            <w:hideMark/>
          </w:tcPr>
          <w:p w14:paraId="47FC53EA" w14:textId="77777777" w:rsidR="004031BA" w:rsidRPr="0052658F" w:rsidRDefault="004031BA" w:rsidP="002B4764">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Resultado esperado</w:t>
            </w:r>
          </w:p>
        </w:tc>
        <w:tc>
          <w:tcPr>
            <w:tcW w:w="0" w:type="auto"/>
            <w:hideMark/>
          </w:tcPr>
          <w:p w14:paraId="362C1153" w14:textId="77777777" w:rsidR="004031BA" w:rsidRPr="0052658F" w:rsidRDefault="004031BA" w:rsidP="002B4764">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Resultado obtenido</w:t>
            </w:r>
          </w:p>
        </w:tc>
        <w:tc>
          <w:tcPr>
            <w:tcW w:w="0" w:type="auto"/>
            <w:hideMark/>
          </w:tcPr>
          <w:p w14:paraId="53A16469" w14:textId="77777777" w:rsidR="004031BA" w:rsidRPr="0052658F" w:rsidRDefault="004031BA" w:rsidP="002B4764">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Estado</w:t>
            </w:r>
          </w:p>
        </w:tc>
        <w:tc>
          <w:tcPr>
            <w:tcW w:w="0" w:type="auto"/>
            <w:hideMark/>
          </w:tcPr>
          <w:p w14:paraId="7195E004" w14:textId="77777777" w:rsidR="004031BA" w:rsidRPr="0052658F" w:rsidRDefault="004031BA" w:rsidP="002B4764">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Capturas de pantalla o registros</w:t>
            </w:r>
          </w:p>
        </w:tc>
        <w:tc>
          <w:tcPr>
            <w:tcW w:w="0" w:type="auto"/>
            <w:hideMark/>
          </w:tcPr>
          <w:p w14:paraId="1DBFEB6C" w14:textId="77777777" w:rsidR="004031BA" w:rsidRPr="0052658F" w:rsidRDefault="004031BA" w:rsidP="002B4764">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Comentarios</w:t>
            </w:r>
          </w:p>
        </w:tc>
      </w:tr>
      <w:tr w:rsidR="004031BA" w:rsidRPr="0052658F" w14:paraId="0C8A1F2E" w14:textId="77777777" w:rsidTr="002B47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20F8E26D" w14:textId="2F21DCF4" w:rsidR="004031BA" w:rsidRPr="0052658F" w:rsidRDefault="004031BA" w:rsidP="002B4764">
            <w:pPr>
              <w:spacing w:before="24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T</w:t>
            </w:r>
            <w:r w:rsidR="00BD3B71">
              <w:rPr>
                <w:rFonts w:ascii="Segoe UI" w:eastAsia="Times New Roman" w:hAnsi="Segoe UI" w:cs="Segoe UI"/>
                <w:sz w:val="21"/>
                <w:szCs w:val="21"/>
                <w:lang w:eastAsia="es-CO"/>
              </w:rPr>
              <w:t>D</w:t>
            </w:r>
            <w:r w:rsidRPr="0052658F">
              <w:rPr>
                <w:rFonts w:ascii="Segoe UI" w:eastAsia="Times New Roman" w:hAnsi="Segoe UI" w:cs="Segoe UI"/>
                <w:sz w:val="21"/>
                <w:szCs w:val="21"/>
                <w:lang w:eastAsia="es-CO"/>
              </w:rPr>
              <w:t>001</w:t>
            </w:r>
          </w:p>
        </w:tc>
        <w:tc>
          <w:tcPr>
            <w:tcW w:w="1480" w:type="dxa"/>
            <w:hideMark/>
          </w:tcPr>
          <w:p w14:paraId="07133F40" w14:textId="03DD8363" w:rsidR="004031BA" w:rsidRPr="0052658F" w:rsidRDefault="00D35FD8" w:rsidP="002B4764">
            <w:pPr>
              <w:spacing w:before="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D35FD8">
              <w:rPr>
                <w:rFonts w:ascii="Segoe UI" w:eastAsia="Times New Roman" w:hAnsi="Segoe UI" w:cs="Segoe UI"/>
                <w:sz w:val="21"/>
                <w:szCs w:val="21"/>
                <w:lang w:eastAsia="es-CO"/>
              </w:rPr>
              <w:t xml:space="preserve">Verificar que los precios de los </w:t>
            </w:r>
            <w:r>
              <w:rPr>
                <w:rFonts w:ascii="Segoe UI" w:eastAsia="Times New Roman" w:hAnsi="Segoe UI" w:cs="Segoe UI"/>
                <w:sz w:val="21"/>
                <w:szCs w:val="21"/>
                <w:lang w:eastAsia="es-CO"/>
              </w:rPr>
              <w:t>Phones</w:t>
            </w:r>
            <w:r w:rsidRPr="00D35FD8">
              <w:rPr>
                <w:rFonts w:ascii="Segoe UI" w:eastAsia="Times New Roman" w:hAnsi="Segoe UI" w:cs="Segoe UI"/>
                <w:sz w:val="21"/>
                <w:szCs w:val="21"/>
                <w:lang w:eastAsia="es-CO"/>
              </w:rPr>
              <w:t xml:space="preserve"> se muestren correctamente</w:t>
            </w:r>
            <w:r w:rsidRPr="00D35FD8">
              <w:rPr>
                <w:rFonts w:ascii="Segoe UI" w:eastAsia="Times New Roman" w:hAnsi="Segoe UI" w:cs="Segoe UI"/>
                <w:sz w:val="21"/>
                <w:szCs w:val="21"/>
                <w:lang w:eastAsia="es-CO"/>
              </w:rPr>
              <w:tab/>
            </w:r>
          </w:p>
        </w:tc>
        <w:tc>
          <w:tcPr>
            <w:tcW w:w="0" w:type="auto"/>
            <w:hideMark/>
          </w:tcPr>
          <w:p w14:paraId="086E30F4" w14:textId="6A154295" w:rsidR="004031BA" w:rsidRPr="0052658F" w:rsidRDefault="00D35FD8" w:rsidP="002B4764">
            <w:pPr>
              <w:spacing w:before="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D35FD8">
              <w:rPr>
                <w:rFonts w:ascii="Segoe UI" w:eastAsia="Times New Roman" w:hAnsi="Segoe UI" w:cs="Segoe UI"/>
                <w:sz w:val="21"/>
                <w:szCs w:val="21"/>
                <w:lang w:eastAsia="es-CO"/>
              </w:rPr>
              <w:t xml:space="preserve">Se espera que se muestren los precios de los </w:t>
            </w:r>
            <w:r>
              <w:rPr>
                <w:rFonts w:ascii="Segoe UI" w:eastAsia="Times New Roman" w:hAnsi="Segoe UI" w:cs="Segoe UI"/>
                <w:sz w:val="21"/>
                <w:szCs w:val="21"/>
                <w:lang w:eastAsia="es-CO"/>
              </w:rPr>
              <w:t>Phones</w:t>
            </w:r>
            <w:r w:rsidRPr="00D35FD8">
              <w:rPr>
                <w:rFonts w:ascii="Segoe UI" w:eastAsia="Times New Roman" w:hAnsi="Segoe UI" w:cs="Segoe UI"/>
                <w:sz w:val="21"/>
                <w:szCs w:val="21"/>
                <w:lang w:eastAsia="es-CO"/>
              </w:rPr>
              <w:t xml:space="preserve"> en su respectiva tarjeta</w:t>
            </w:r>
            <w:r w:rsidRPr="00D35FD8">
              <w:rPr>
                <w:rFonts w:ascii="Segoe UI" w:eastAsia="Times New Roman" w:hAnsi="Segoe UI" w:cs="Segoe UI"/>
                <w:sz w:val="21"/>
                <w:szCs w:val="21"/>
                <w:lang w:eastAsia="es-CO"/>
              </w:rPr>
              <w:tab/>
            </w:r>
          </w:p>
        </w:tc>
        <w:tc>
          <w:tcPr>
            <w:tcW w:w="0" w:type="auto"/>
            <w:hideMark/>
          </w:tcPr>
          <w:p w14:paraId="0658A4AF" w14:textId="7507B598" w:rsidR="004031BA" w:rsidRPr="0052658F" w:rsidRDefault="005E46E8" w:rsidP="002B4764">
            <w:pPr>
              <w:spacing w:before="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5E46E8">
              <w:rPr>
                <w:rFonts w:ascii="Segoe UI" w:eastAsia="Times New Roman" w:hAnsi="Segoe UI" w:cs="Segoe UI"/>
                <w:sz w:val="21"/>
                <w:szCs w:val="21"/>
                <w:lang w:eastAsia="es-CO"/>
              </w:rPr>
              <w:t xml:space="preserve">Se muestran los precios de los </w:t>
            </w:r>
            <w:r>
              <w:rPr>
                <w:rFonts w:ascii="Segoe UI" w:eastAsia="Times New Roman" w:hAnsi="Segoe UI" w:cs="Segoe UI"/>
                <w:sz w:val="21"/>
                <w:szCs w:val="21"/>
                <w:lang w:eastAsia="es-CO"/>
              </w:rPr>
              <w:t>Phones</w:t>
            </w:r>
            <w:r w:rsidRPr="005E46E8">
              <w:rPr>
                <w:rFonts w:ascii="Segoe UI" w:eastAsia="Times New Roman" w:hAnsi="Segoe UI" w:cs="Segoe UI"/>
                <w:sz w:val="21"/>
                <w:szCs w:val="21"/>
                <w:lang w:eastAsia="es-CO"/>
              </w:rPr>
              <w:t xml:space="preserve"> en su respectiva tarjeta</w:t>
            </w:r>
            <w:r w:rsidRPr="005E46E8">
              <w:rPr>
                <w:rFonts w:ascii="Segoe UI" w:eastAsia="Times New Roman" w:hAnsi="Segoe UI" w:cs="Segoe UI"/>
                <w:sz w:val="21"/>
                <w:szCs w:val="21"/>
                <w:lang w:eastAsia="es-CO"/>
              </w:rPr>
              <w:tab/>
            </w:r>
          </w:p>
        </w:tc>
        <w:tc>
          <w:tcPr>
            <w:tcW w:w="0" w:type="auto"/>
            <w:hideMark/>
          </w:tcPr>
          <w:p w14:paraId="11B28F37" w14:textId="77777777" w:rsidR="004031BA" w:rsidRPr="0052658F" w:rsidRDefault="004031BA" w:rsidP="002B4764">
            <w:pPr>
              <w:spacing w:before="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Exitoso (pasó)</w:t>
            </w:r>
          </w:p>
        </w:tc>
        <w:tc>
          <w:tcPr>
            <w:tcW w:w="0" w:type="auto"/>
            <w:hideMark/>
          </w:tcPr>
          <w:p w14:paraId="0A2CE8F5" w14:textId="77777777" w:rsidR="004031BA" w:rsidRPr="0052658F" w:rsidRDefault="004031BA" w:rsidP="002B4764">
            <w:pPr>
              <w:spacing w:before="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Pr>
                <w:rFonts w:ascii="Segoe UI" w:eastAsia="Times New Roman" w:hAnsi="Segoe UI" w:cs="Segoe UI"/>
                <w:sz w:val="21"/>
                <w:szCs w:val="21"/>
                <w:lang w:eastAsia="es-CO"/>
              </w:rPr>
              <w:t>N/A</w:t>
            </w:r>
          </w:p>
        </w:tc>
        <w:tc>
          <w:tcPr>
            <w:tcW w:w="0" w:type="auto"/>
            <w:hideMark/>
          </w:tcPr>
          <w:p w14:paraId="77F1A66A" w14:textId="43CE83A0" w:rsidR="004031BA" w:rsidRPr="0052658F" w:rsidRDefault="005E46E8" w:rsidP="005E46E8">
            <w:pPr>
              <w:spacing w:before="240"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Pr>
                <w:rFonts w:ascii="Segoe UI" w:eastAsia="Times New Roman" w:hAnsi="Segoe UI" w:cs="Segoe UI"/>
                <w:sz w:val="21"/>
                <w:szCs w:val="21"/>
                <w:lang w:eastAsia="es-CO"/>
              </w:rPr>
              <w:t>-</w:t>
            </w:r>
          </w:p>
        </w:tc>
      </w:tr>
      <w:tr w:rsidR="004031BA" w:rsidRPr="0052658F" w14:paraId="57BF0102" w14:textId="77777777" w:rsidTr="002B4764">
        <w:trPr>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29DAE621" w14:textId="74131DE8" w:rsidR="004031BA" w:rsidRPr="0052658F" w:rsidRDefault="004031BA" w:rsidP="002B4764">
            <w:pPr>
              <w:spacing w:before="240" w:after="24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T</w:t>
            </w:r>
            <w:r w:rsidR="00BD3B71">
              <w:rPr>
                <w:rFonts w:ascii="Segoe UI" w:eastAsia="Times New Roman" w:hAnsi="Segoe UI" w:cs="Segoe UI"/>
                <w:sz w:val="21"/>
                <w:szCs w:val="21"/>
                <w:lang w:eastAsia="es-CO"/>
              </w:rPr>
              <w:t>D</w:t>
            </w:r>
            <w:r w:rsidRPr="0052658F">
              <w:rPr>
                <w:rFonts w:ascii="Segoe UI" w:eastAsia="Times New Roman" w:hAnsi="Segoe UI" w:cs="Segoe UI"/>
                <w:sz w:val="21"/>
                <w:szCs w:val="21"/>
                <w:lang w:eastAsia="es-CO"/>
              </w:rPr>
              <w:t>002</w:t>
            </w:r>
          </w:p>
        </w:tc>
        <w:tc>
          <w:tcPr>
            <w:tcW w:w="1480" w:type="dxa"/>
            <w:hideMark/>
          </w:tcPr>
          <w:p w14:paraId="4DBB3F3A" w14:textId="1B66519D" w:rsidR="004031BA" w:rsidRPr="0052658F" w:rsidRDefault="005E46E8" w:rsidP="002B4764">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E46E8">
              <w:rPr>
                <w:rFonts w:ascii="Segoe UI" w:eastAsia="Times New Roman" w:hAnsi="Segoe UI" w:cs="Segoe UI"/>
                <w:sz w:val="21"/>
                <w:szCs w:val="21"/>
                <w:lang w:eastAsia="es-CO"/>
              </w:rPr>
              <w:t>Verificar que los precios de las tablets se muestren correctamente</w:t>
            </w:r>
            <w:r w:rsidRPr="005E46E8">
              <w:rPr>
                <w:rFonts w:ascii="Segoe UI" w:eastAsia="Times New Roman" w:hAnsi="Segoe UI" w:cs="Segoe UI"/>
                <w:sz w:val="21"/>
                <w:szCs w:val="21"/>
                <w:lang w:eastAsia="es-CO"/>
              </w:rPr>
              <w:tab/>
            </w:r>
          </w:p>
        </w:tc>
        <w:tc>
          <w:tcPr>
            <w:tcW w:w="0" w:type="auto"/>
            <w:hideMark/>
          </w:tcPr>
          <w:p w14:paraId="2375799A" w14:textId="1281D066" w:rsidR="004031BA" w:rsidRPr="0052658F" w:rsidRDefault="00774B93" w:rsidP="002B4764">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774B93">
              <w:rPr>
                <w:rFonts w:ascii="Segoe UI" w:eastAsia="Times New Roman" w:hAnsi="Segoe UI" w:cs="Segoe UI"/>
                <w:sz w:val="21"/>
                <w:szCs w:val="21"/>
                <w:lang w:eastAsia="es-CO"/>
              </w:rPr>
              <w:t>Se espera que se muestren los precios de las tablets en su respectiva tarjeta</w:t>
            </w:r>
            <w:r w:rsidRPr="00774B93">
              <w:rPr>
                <w:rFonts w:ascii="Segoe UI" w:eastAsia="Times New Roman" w:hAnsi="Segoe UI" w:cs="Segoe UI"/>
                <w:sz w:val="21"/>
                <w:szCs w:val="21"/>
                <w:lang w:eastAsia="es-CO"/>
              </w:rPr>
              <w:tab/>
            </w:r>
          </w:p>
        </w:tc>
        <w:tc>
          <w:tcPr>
            <w:tcW w:w="0" w:type="auto"/>
            <w:hideMark/>
          </w:tcPr>
          <w:p w14:paraId="6CC6C124" w14:textId="3359E4E8" w:rsidR="004031BA" w:rsidRPr="0052658F" w:rsidRDefault="00774B93" w:rsidP="002B4764">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774B93">
              <w:rPr>
                <w:rFonts w:ascii="Segoe UI" w:eastAsia="Times New Roman" w:hAnsi="Segoe UI" w:cs="Segoe UI"/>
                <w:sz w:val="21"/>
                <w:szCs w:val="21"/>
                <w:lang w:eastAsia="es-CO"/>
              </w:rPr>
              <w:t>Se muestran los precios de las tablets en su respectiva tarjeta</w:t>
            </w:r>
            <w:r w:rsidRPr="00774B93">
              <w:rPr>
                <w:rFonts w:ascii="Segoe UI" w:eastAsia="Times New Roman" w:hAnsi="Segoe UI" w:cs="Segoe UI"/>
                <w:sz w:val="21"/>
                <w:szCs w:val="21"/>
                <w:lang w:eastAsia="es-CO"/>
              </w:rPr>
              <w:tab/>
            </w:r>
          </w:p>
        </w:tc>
        <w:tc>
          <w:tcPr>
            <w:tcW w:w="0" w:type="auto"/>
            <w:hideMark/>
          </w:tcPr>
          <w:p w14:paraId="1FEC64C3" w14:textId="77777777" w:rsidR="004031BA" w:rsidRPr="0052658F" w:rsidRDefault="004031BA" w:rsidP="002B4764">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Exitoso (pasó)</w:t>
            </w:r>
          </w:p>
        </w:tc>
        <w:tc>
          <w:tcPr>
            <w:tcW w:w="0" w:type="auto"/>
            <w:hideMark/>
          </w:tcPr>
          <w:p w14:paraId="4AE248DB" w14:textId="77777777" w:rsidR="004031BA" w:rsidRPr="0052658F" w:rsidRDefault="004031BA" w:rsidP="002B4764">
            <w:pPr>
              <w:spacing w:before="240"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Pr>
                <w:rFonts w:ascii="Segoe UI" w:eastAsia="Times New Roman" w:hAnsi="Segoe UI" w:cs="Segoe UI"/>
                <w:sz w:val="21"/>
                <w:szCs w:val="21"/>
                <w:lang w:eastAsia="es-CO"/>
              </w:rPr>
              <w:t>N/A</w:t>
            </w:r>
          </w:p>
        </w:tc>
        <w:tc>
          <w:tcPr>
            <w:tcW w:w="0" w:type="auto"/>
            <w:hideMark/>
          </w:tcPr>
          <w:p w14:paraId="6611E65A" w14:textId="1AAF57E6" w:rsidR="004031BA" w:rsidRPr="0052658F" w:rsidRDefault="00774B93" w:rsidP="00774B93">
            <w:pPr>
              <w:spacing w:before="240"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Pr>
                <w:rFonts w:ascii="Segoe UI" w:eastAsia="Times New Roman" w:hAnsi="Segoe UI" w:cs="Segoe UI"/>
                <w:sz w:val="21"/>
                <w:szCs w:val="21"/>
                <w:lang w:eastAsia="es-CO"/>
              </w:rPr>
              <w:t>-</w:t>
            </w:r>
          </w:p>
        </w:tc>
      </w:tr>
      <w:tr w:rsidR="004031BA" w:rsidRPr="0052658F" w14:paraId="627231C2" w14:textId="77777777" w:rsidTr="002B47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55967C4C" w14:textId="76219299" w:rsidR="004031BA" w:rsidRPr="0052658F" w:rsidRDefault="004031BA" w:rsidP="002B4764">
            <w:pPr>
              <w:spacing w:before="240" w:after="24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T</w:t>
            </w:r>
            <w:r w:rsidR="00BD3B71">
              <w:rPr>
                <w:rFonts w:ascii="Segoe UI" w:eastAsia="Times New Roman" w:hAnsi="Segoe UI" w:cs="Segoe UI"/>
                <w:sz w:val="21"/>
                <w:szCs w:val="21"/>
                <w:lang w:eastAsia="es-CO"/>
              </w:rPr>
              <w:t>D</w:t>
            </w:r>
            <w:r w:rsidRPr="0052658F">
              <w:rPr>
                <w:rFonts w:ascii="Segoe UI" w:eastAsia="Times New Roman" w:hAnsi="Segoe UI" w:cs="Segoe UI"/>
                <w:sz w:val="21"/>
                <w:szCs w:val="21"/>
                <w:lang w:eastAsia="es-CO"/>
              </w:rPr>
              <w:t>003</w:t>
            </w:r>
          </w:p>
        </w:tc>
        <w:tc>
          <w:tcPr>
            <w:tcW w:w="1480" w:type="dxa"/>
            <w:hideMark/>
          </w:tcPr>
          <w:p w14:paraId="092B4FE5" w14:textId="0018C648" w:rsidR="004031BA" w:rsidRPr="0052658F" w:rsidRDefault="008527BD" w:rsidP="002B4764">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8527BD">
              <w:rPr>
                <w:rFonts w:ascii="Segoe UI" w:eastAsia="Times New Roman" w:hAnsi="Segoe UI" w:cs="Segoe UI"/>
                <w:sz w:val="21"/>
                <w:szCs w:val="21"/>
                <w:lang w:eastAsia="es-CO"/>
              </w:rPr>
              <w:t>Verificar que los precios de las laptops se muestren correctamente</w:t>
            </w:r>
            <w:r w:rsidRPr="008527BD">
              <w:rPr>
                <w:rFonts w:ascii="Segoe UI" w:eastAsia="Times New Roman" w:hAnsi="Segoe UI" w:cs="Segoe UI"/>
                <w:sz w:val="21"/>
                <w:szCs w:val="21"/>
                <w:lang w:eastAsia="es-CO"/>
              </w:rPr>
              <w:tab/>
            </w:r>
          </w:p>
        </w:tc>
        <w:tc>
          <w:tcPr>
            <w:tcW w:w="0" w:type="auto"/>
            <w:hideMark/>
          </w:tcPr>
          <w:p w14:paraId="5DA4C753" w14:textId="7CC41441" w:rsidR="004031BA" w:rsidRPr="0052658F" w:rsidRDefault="008527BD" w:rsidP="002B4764">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8527BD">
              <w:rPr>
                <w:rFonts w:ascii="Segoe UI" w:eastAsia="Times New Roman" w:hAnsi="Segoe UI" w:cs="Segoe UI"/>
                <w:sz w:val="21"/>
                <w:szCs w:val="21"/>
                <w:lang w:eastAsia="es-CO"/>
              </w:rPr>
              <w:t>Se espera que se muestren los precios de las laptops en su respectiva tarjeta</w:t>
            </w:r>
            <w:r w:rsidRPr="008527BD">
              <w:rPr>
                <w:rFonts w:ascii="Segoe UI" w:eastAsia="Times New Roman" w:hAnsi="Segoe UI" w:cs="Segoe UI"/>
                <w:sz w:val="21"/>
                <w:szCs w:val="21"/>
                <w:lang w:eastAsia="es-CO"/>
              </w:rPr>
              <w:tab/>
            </w:r>
          </w:p>
        </w:tc>
        <w:tc>
          <w:tcPr>
            <w:tcW w:w="0" w:type="auto"/>
            <w:hideMark/>
          </w:tcPr>
          <w:p w14:paraId="157FB1C4" w14:textId="526B62AE" w:rsidR="004031BA" w:rsidRPr="0052658F" w:rsidRDefault="008527BD" w:rsidP="002B4764">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8527BD">
              <w:rPr>
                <w:rFonts w:ascii="Segoe UI" w:eastAsia="Times New Roman" w:hAnsi="Segoe UI" w:cs="Segoe UI"/>
                <w:sz w:val="21"/>
                <w:szCs w:val="21"/>
                <w:lang w:eastAsia="es-CO"/>
              </w:rPr>
              <w:t>Se muestran los precios de las laptops en su respectiva tarjeta</w:t>
            </w:r>
            <w:r w:rsidRPr="008527BD">
              <w:rPr>
                <w:rFonts w:ascii="Segoe UI" w:eastAsia="Times New Roman" w:hAnsi="Segoe UI" w:cs="Segoe UI"/>
                <w:sz w:val="21"/>
                <w:szCs w:val="21"/>
                <w:lang w:eastAsia="es-CO"/>
              </w:rPr>
              <w:tab/>
            </w:r>
          </w:p>
        </w:tc>
        <w:tc>
          <w:tcPr>
            <w:tcW w:w="0" w:type="auto"/>
            <w:hideMark/>
          </w:tcPr>
          <w:p w14:paraId="5ED37448" w14:textId="77777777" w:rsidR="004031BA" w:rsidRPr="0052658F" w:rsidRDefault="004031BA" w:rsidP="002B4764">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Exitoso (pasó)</w:t>
            </w:r>
          </w:p>
        </w:tc>
        <w:tc>
          <w:tcPr>
            <w:tcW w:w="0" w:type="auto"/>
            <w:hideMark/>
          </w:tcPr>
          <w:p w14:paraId="7120E451" w14:textId="77777777" w:rsidR="004031BA" w:rsidRPr="0052658F" w:rsidRDefault="004031BA" w:rsidP="002B4764">
            <w:pPr>
              <w:spacing w:before="240"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Pr>
                <w:rFonts w:ascii="Segoe UI" w:eastAsia="Times New Roman" w:hAnsi="Segoe UI" w:cs="Segoe UI"/>
                <w:sz w:val="21"/>
                <w:szCs w:val="21"/>
                <w:lang w:eastAsia="es-CO"/>
              </w:rPr>
              <w:t>N/A</w:t>
            </w:r>
          </w:p>
        </w:tc>
        <w:tc>
          <w:tcPr>
            <w:tcW w:w="0" w:type="auto"/>
            <w:hideMark/>
          </w:tcPr>
          <w:p w14:paraId="15E3E26D" w14:textId="53CBCE32" w:rsidR="004031BA" w:rsidRPr="0052658F" w:rsidRDefault="00774B93" w:rsidP="00774B93">
            <w:pPr>
              <w:spacing w:before="240"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Pr>
                <w:rFonts w:ascii="Segoe UI" w:eastAsia="Times New Roman" w:hAnsi="Segoe UI" w:cs="Segoe UI"/>
                <w:sz w:val="21"/>
                <w:szCs w:val="21"/>
                <w:lang w:eastAsia="es-CO"/>
              </w:rPr>
              <w:t>-</w:t>
            </w:r>
          </w:p>
        </w:tc>
      </w:tr>
    </w:tbl>
    <w:p w14:paraId="011DC37D" w14:textId="0D9A055D" w:rsidR="000F45D2" w:rsidRDefault="000F45D2" w:rsidP="00DF027C"/>
    <w:p w14:paraId="0B5A9F61" w14:textId="7CB58CF7" w:rsidR="000F3744" w:rsidRDefault="000F3744" w:rsidP="000F3744"/>
    <w:p w14:paraId="5BEDE52D" w14:textId="77777777" w:rsidR="008527BD" w:rsidRPr="0052658F" w:rsidRDefault="008527BD" w:rsidP="000F3744"/>
    <w:p w14:paraId="2EA113DF" w14:textId="21B89026" w:rsidR="000F3744" w:rsidRPr="00AE142F" w:rsidRDefault="000F3744" w:rsidP="000F3744">
      <w:pPr>
        <w:pStyle w:val="Ttulo2"/>
        <w:rPr>
          <w:b/>
          <w:bCs/>
          <w:sz w:val="32"/>
          <w:szCs w:val="22"/>
        </w:rPr>
      </w:pPr>
      <w:bookmarkStart w:id="7" w:name="_Toc130872439"/>
      <w:r>
        <w:rPr>
          <w:rStyle w:val="Ttulo2Car"/>
          <w:b/>
          <w:bCs/>
          <w:i/>
          <w:sz w:val="32"/>
          <w:szCs w:val="22"/>
        </w:rPr>
        <w:t xml:space="preserve">3.5 Pruebas: </w:t>
      </w:r>
      <w:r w:rsidR="00A357FC">
        <w:rPr>
          <w:rStyle w:val="Ttulo2Car"/>
          <w:b/>
          <w:bCs/>
          <w:i/>
          <w:sz w:val="32"/>
          <w:szCs w:val="22"/>
        </w:rPr>
        <w:t>Vista de detalle de los productos</w:t>
      </w:r>
      <w:bookmarkEnd w:id="7"/>
    </w:p>
    <w:p w14:paraId="74841E5C" w14:textId="22D23526" w:rsidR="000F3744" w:rsidRDefault="000F3744" w:rsidP="000F3744">
      <w:r w:rsidRPr="00275AA1">
        <w:t xml:space="preserve">Se </w:t>
      </w:r>
      <w:r>
        <w:t>realizar</w:t>
      </w:r>
      <w:r w:rsidR="00BD50AC">
        <w:t>o</w:t>
      </w:r>
      <w:r>
        <w:t>n las siguientes pruebas para verificar</w:t>
      </w:r>
      <w:r w:rsidR="00B76CC3" w:rsidRPr="00B76CC3">
        <w:t xml:space="preserve"> que la vista de detalles del producto funcione correctamente.</w:t>
      </w:r>
      <w:r w:rsidRPr="00275AA1">
        <w:br/>
      </w:r>
      <w:r w:rsidRPr="00275AA1">
        <w:br/>
      </w:r>
    </w:p>
    <w:p w14:paraId="0B8DB326" w14:textId="77777777" w:rsidR="000F3744" w:rsidRDefault="000F3744" w:rsidP="000F3744"/>
    <w:tbl>
      <w:tblPr>
        <w:tblStyle w:val="Tablaconcuadrcula5oscura-nfasis4"/>
        <w:tblW w:w="9795" w:type="dxa"/>
        <w:tblLook w:val="04A0" w:firstRow="1" w:lastRow="0" w:firstColumn="1" w:lastColumn="0" w:noHBand="0" w:noVBand="1"/>
      </w:tblPr>
      <w:tblGrid>
        <w:gridCol w:w="5542"/>
        <w:gridCol w:w="4253"/>
      </w:tblGrid>
      <w:tr w:rsidR="000F3744" w:rsidRPr="001347C8" w14:paraId="79963709" w14:textId="77777777" w:rsidTr="00E53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1E78DE" w14:textId="77777777" w:rsidR="000F3744" w:rsidRPr="00EC6A22" w:rsidRDefault="000F3744" w:rsidP="00E533A6">
            <w:pPr>
              <w:jc w:val="center"/>
              <w:rPr>
                <w:rFonts w:eastAsia="Times New Roman" w:cs="Arial"/>
                <w:sz w:val="24"/>
                <w:szCs w:val="24"/>
                <w:lang w:eastAsia="es-CO"/>
              </w:rPr>
            </w:pPr>
            <w:r w:rsidRPr="00EC6A22">
              <w:rPr>
                <w:rFonts w:eastAsia="Times New Roman" w:cs="Arial"/>
                <w:sz w:val="24"/>
                <w:szCs w:val="24"/>
                <w:lang w:eastAsia="es-CO"/>
              </w:rPr>
              <w:t>Estado del Test de Prueba</w:t>
            </w:r>
          </w:p>
        </w:tc>
        <w:tc>
          <w:tcPr>
            <w:tcW w:w="0" w:type="auto"/>
            <w:hideMark/>
          </w:tcPr>
          <w:p w14:paraId="6A0FC219" w14:textId="77777777" w:rsidR="000F3744" w:rsidRPr="00EC6A22" w:rsidRDefault="000F3744" w:rsidP="00E533A6">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sz w:val="24"/>
                <w:szCs w:val="24"/>
                <w:lang w:eastAsia="es-CO"/>
              </w:rPr>
            </w:pPr>
            <w:r w:rsidRPr="00EC6A22">
              <w:rPr>
                <w:rFonts w:eastAsia="Times New Roman" w:cs="Arial"/>
                <w:sz w:val="24"/>
                <w:szCs w:val="24"/>
                <w:lang w:eastAsia="es-CO"/>
              </w:rPr>
              <w:t>Número de Casos de Prueba</w:t>
            </w:r>
          </w:p>
        </w:tc>
      </w:tr>
      <w:tr w:rsidR="000F3744" w:rsidRPr="001347C8" w14:paraId="5316FBF1" w14:textId="77777777" w:rsidTr="00E5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CA3B13" w14:textId="77777777" w:rsidR="000F3744" w:rsidRPr="00EC6A22" w:rsidRDefault="000F3744" w:rsidP="00E533A6">
            <w:pPr>
              <w:rPr>
                <w:rFonts w:eastAsia="Times New Roman" w:cs="Arial"/>
                <w:b w:val="0"/>
                <w:bCs w:val="0"/>
                <w:sz w:val="24"/>
                <w:szCs w:val="24"/>
                <w:lang w:eastAsia="es-CO"/>
              </w:rPr>
            </w:pPr>
            <w:r w:rsidRPr="001347C8">
              <w:rPr>
                <w:rFonts w:eastAsia="Times New Roman" w:cs="Arial"/>
                <w:b w:val="0"/>
                <w:bCs w:val="0"/>
                <w:sz w:val="24"/>
                <w:szCs w:val="24"/>
                <w:lang w:eastAsia="es-CO"/>
              </w:rPr>
              <w:t>Número de</w:t>
            </w:r>
            <w:r w:rsidRPr="00EC6A22">
              <w:rPr>
                <w:rFonts w:eastAsia="Times New Roman" w:cs="Arial"/>
                <w:b w:val="0"/>
                <w:bCs w:val="0"/>
                <w:sz w:val="24"/>
                <w:szCs w:val="24"/>
                <w:lang w:eastAsia="es-CO"/>
              </w:rPr>
              <w:t xml:space="preserve"> Casos de Prueba</w:t>
            </w:r>
          </w:p>
        </w:tc>
        <w:tc>
          <w:tcPr>
            <w:tcW w:w="0" w:type="auto"/>
            <w:hideMark/>
          </w:tcPr>
          <w:p w14:paraId="73490378" w14:textId="307AB680" w:rsidR="000F3744" w:rsidRPr="00EC6A22" w:rsidRDefault="00B76CC3" w:rsidP="00E533A6">
            <w:pPr>
              <w:jc w:val="center"/>
              <w:cnfStyle w:val="000000100000" w:firstRow="0" w:lastRow="0" w:firstColumn="0" w:lastColumn="0" w:oddVBand="0" w:evenVBand="0" w:oddHBand="1" w:evenHBand="0" w:firstRowFirstColumn="0" w:firstRowLastColumn="0" w:lastRowFirstColumn="0" w:lastRowLastColumn="0"/>
              <w:rPr>
                <w:rFonts w:eastAsia="Times New Roman" w:cs="Arial"/>
                <w:sz w:val="24"/>
                <w:szCs w:val="24"/>
                <w:lang w:eastAsia="es-CO"/>
              </w:rPr>
            </w:pPr>
            <w:r>
              <w:rPr>
                <w:rFonts w:eastAsia="Times New Roman" w:cs="Arial"/>
                <w:sz w:val="24"/>
                <w:szCs w:val="24"/>
                <w:lang w:eastAsia="es-CO"/>
              </w:rPr>
              <w:t>3</w:t>
            </w:r>
          </w:p>
        </w:tc>
      </w:tr>
      <w:tr w:rsidR="000F3744" w:rsidRPr="001347C8" w14:paraId="79153F85" w14:textId="77777777" w:rsidTr="00E533A6">
        <w:tc>
          <w:tcPr>
            <w:cnfStyle w:val="001000000000" w:firstRow="0" w:lastRow="0" w:firstColumn="1" w:lastColumn="0" w:oddVBand="0" w:evenVBand="0" w:oddHBand="0" w:evenHBand="0" w:firstRowFirstColumn="0" w:firstRowLastColumn="0" w:lastRowFirstColumn="0" w:lastRowLastColumn="0"/>
            <w:tcW w:w="0" w:type="auto"/>
            <w:hideMark/>
          </w:tcPr>
          <w:p w14:paraId="33CC3560" w14:textId="77777777" w:rsidR="000F3744" w:rsidRPr="00A05BAE" w:rsidRDefault="000F3744" w:rsidP="00E533A6">
            <w:pPr>
              <w:rPr>
                <w:rFonts w:eastAsia="Times New Roman" w:cs="Arial"/>
                <w:b w:val="0"/>
                <w:bCs w:val="0"/>
                <w:sz w:val="24"/>
                <w:szCs w:val="24"/>
                <w:lang w:eastAsia="es-CO"/>
              </w:rPr>
            </w:pPr>
            <w:r w:rsidRPr="00A05BAE">
              <w:rPr>
                <w:rFonts w:eastAsia="Times New Roman" w:cs="Arial"/>
                <w:b w:val="0"/>
                <w:bCs w:val="0"/>
                <w:sz w:val="24"/>
                <w:szCs w:val="24"/>
                <w:lang w:eastAsia="es-CO"/>
              </w:rPr>
              <w:t>Casos de Prueba Pasados</w:t>
            </w:r>
          </w:p>
        </w:tc>
        <w:tc>
          <w:tcPr>
            <w:tcW w:w="0" w:type="auto"/>
            <w:hideMark/>
          </w:tcPr>
          <w:p w14:paraId="3C288223" w14:textId="252E7C9F" w:rsidR="000F3744" w:rsidRPr="00EC6A22" w:rsidRDefault="00B76CC3" w:rsidP="00E533A6">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4"/>
                <w:szCs w:val="24"/>
                <w:lang w:eastAsia="es-CO"/>
              </w:rPr>
            </w:pPr>
            <w:r>
              <w:rPr>
                <w:rFonts w:eastAsia="Times New Roman" w:cs="Arial"/>
                <w:sz w:val="24"/>
                <w:szCs w:val="24"/>
                <w:lang w:eastAsia="es-CO"/>
              </w:rPr>
              <w:t>3</w:t>
            </w:r>
          </w:p>
        </w:tc>
      </w:tr>
      <w:tr w:rsidR="000F3744" w:rsidRPr="001347C8" w14:paraId="496934DF" w14:textId="77777777" w:rsidTr="00E5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32C41B" w14:textId="77777777" w:rsidR="000F3744" w:rsidRPr="00A05BAE" w:rsidRDefault="000F3744" w:rsidP="00E533A6">
            <w:pPr>
              <w:rPr>
                <w:rFonts w:eastAsia="Times New Roman" w:cs="Arial"/>
                <w:b w:val="0"/>
                <w:bCs w:val="0"/>
                <w:sz w:val="24"/>
                <w:szCs w:val="24"/>
                <w:lang w:eastAsia="es-CO"/>
              </w:rPr>
            </w:pPr>
            <w:r w:rsidRPr="00A05BAE">
              <w:rPr>
                <w:rFonts w:eastAsia="Times New Roman" w:cs="Arial"/>
                <w:b w:val="0"/>
                <w:bCs w:val="0"/>
                <w:sz w:val="24"/>
                <w:szCs w:val="24"/>
                <w:lang w:eastAsia="es-CO"/>
              </w:rPr>
              <w:t>Casos de Prueba Fallidos</w:t>
            </w:r>
          </w:p>
        </w:tc>
        <w:tc>
          <w:tcPr>
            <w:tcW w:w="0" w:type="auto"/>
            <w:hideMark/>
          </w:tcPr>
          <w:p w14:paraId="199A2424" w14:textId="6E1972AB" w:rsidR="000F3744" w:rsidRPr="00EC6A22" w:rsidRDefault="00B76CC3" w:rsidP="00E533A6">
            <w:pPr>
              <w:jc w:val="center"/>
              <w:cnfStyle w:val="000000100000" w:firstRow="0" w:lastRow="0" w:firstColumn="0" w:lastColumn="0" w:oddVBand="0" w:evenVBand="0" w:oddHBand="1" w:evenHBand="0" w:firstRowFirstColumn="0" w:firstRowLastColumn="0" w:lastRowFirstColumn="0" w:lastRowLastColumn="0"/>
              <w:rPr>
                <w:rFonts w:eastAsia="Times New Roman" w:cs="Arial"/>
                <w:sz w:val="24"/>
                <w:szCs w:val="24"/>
                <w:lang w:eastAsia="es-CO"/>
              </w:rPr>
            </w:pPr>
            <w:r>
              <w:rPr>
                <w:rFonts w:eastAsia="Times New Roman" w:cs="Arial"/>
                <w:sz w:val="24"/>
                <w:szCs w:val="24"/>
                <w:lang w:eastAsia="es-CO"/>
              </w:rPr>
              <w:t>0</w:t>
            </w:r>
          </w:p>
        </w:tc>
      </w:tr>
      <w:tr w:rsidR="000F3744" w:rsidRPr="001347C8" w14:paraId="3F2AD0E2" w14:textId="77777777" w:rsidTr="00E533A6">
        <w:tc>
          <w:tcPr>
            <w:cnfStyle w:val="001000000000" w:firstRow="0" w:lastRow="0" w:firstColumn="1" w:lastColumn="0" w:oddVBand="0" w:evenVBand="0" w:oddHBand="0" w:evenHBand="0" w:firstRowFirstColumn="0" w:firstRowLastColumn="0" w:lastRowFirstColumn="0" w:lastRowLastColumn="0"/>
            <w:tcW w:w="0" w:type="auto"/>
            <w:hideMark/>
          </w:tcPr>
          <w:p w14:paraId="641E26E7" w14:textId="77777777" w:rsidR="000F3744" w:rsidRPr="00A05BAE" w:rsidRDefault="000F3744" w:rsidP="00E533A6">
            <w:pPr>
              <w:rPr>
                <w:rFonts w:eastAsia="Times New Roman" w:cs="Arial"/>
                <w:b w:val="0"/>
                <w:bCs w:val="0"/>
                <w:sz w:val="24"/>
                <w:szCs w:val="24"/>
                <w:lang w:eastAsia="es-CO"/>
              </w:rPr>
            </w:pPr>
            <w:r w:rsidRPr="00A05BAE">
              <w:rPr>
                <w:rFonts w:eastAsia="Times New Roman" w:cs="Arial"/>
                <w:b w:val="0"/>
                <w:bCs w:val="0"/>
                <w:sz w:val="24"/>
                <w:szCs w:val="24"/>
                <w:lang w:eastAsia="es-CO"/>
              </w:rPr>
              <w:t>Casos de Prueba Bloqueados / Saltados</w:t>
            </w:r>
          </w:p>
        </w:tc>
        <w:tc>
          <w:tcPr>
            <w:tcW w:w="0" w:type="auto"/>
            <w:hideMark/>
          </w:tcPr>
          <w:p w14:paraId="73C7483A" w14:textId="77777777" w:rsidR="000F3744" w:rsidRPr="00EC6A22" w:rsidRDefault="000F3744" w:rsidP="00E533A6">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4"/>
                <w:szCs w:val="24"/>
                <w:lang w:eastAsia="es-CO"/>
              </w:rPr>
            </w:pPr>
            <w:r w:rsidRPr="00EC6A22">
              <w:rPr>
                <w:rFonts w:eastAsia="Times New Roman" w:cs="Arial"/>
                <w:sz w:val="24"/>
                <w:szCs w:val="24"/>
                <w:lang w:eastAsia="es-CO"/>
              </w:rPr>
              <w:t>NA</w:t>
            </w:r>
          </w:p>
        </w:tc>
      </w:tr>
    </w:tbl>
    <w:p w14:paraId="689C32A9" w14:textId="77777777" w:rsidR="000F3744" w:rsidRDefault="000F3744" w:rsidP="000F3744"/>
    <w:p w14:paraId="4B505EF3" w14:textId="54EA609E" w:rsidR="000F3744" w:rsidRDefault="000F3744" w:rsidP="000F3744"/>
    <w:p w14:paraId="3E896AE9" w14:textId="77777777" w:rsidR="008527BD" w:rsidRDefault="008527BD" w:rsidP="000F3744"/>
    <w:tbl>
      <w:tblPr>
        <w:tblStyle w:val="Tablaconcuadrcula5oscura-nfasis4"/>
        <w:tblW w:w="10802" w:type="dxa"/>
        <w:jc w:val="center"/>
        <w:tblLook w:val="04A0" w:firstRow="1" w:lastRow="0" w:firstColumn="1" w:lastColumn="0" w:noHBand="0" w:noVBand="1"/>
      </w:tblPr>
      <w:tblGrid>
        <w:gridCol w:w="1565"/>
        <w:gridCol w:w="1558"/>
        <w:gridCol w:w="2027"/>
        <w:gridCol w:w="2034"/>
        <w:gridCol w:w="916"/>
        <w:gridCol w:w="1234"/>
        <w:gridCol w:w="1468"/>
      </w:tblGrid>
      <w:tr w:rsidR="00A1589C" w:rsidRPr="0052658F" w14:paraId="66C076E0" w14:textId="77777777" w:rsidTr="00A158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123EEEBE" w14:textId="77777777" w:rsidR="008527BD" w:rsidRPr="0052658F" w:rsidRDefault="008527BD" w:rsidP="007D0781">
            <w:pPr>
              <w:spacing w:before="240" w:after="240"/>
              <w:jc w:val="center"/>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lastRenderedPageBreak/>
              <w:t>Identificación</w:t>
            </w:r>
          </w:p>
        </w:tc>
        <w:tc>
          <w:tcPr>
            <w:tcW w:w="1558" w:type="dxa"/>
            <w:hideMark/>
          </w:tcPr>
          <w:p w14:paraId="1359B9A8" w14:textId="77777777" w:rsidR="008527BD" w:rsidRPr="0052658F" w:rsidRDefault="008527BD" w:rsidP="007D0781">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Descripción</w:t>
            </w:r>
          </w:p>
        </w:tc>
        <w:tc>
          <w:tcPr>
            <w:tcW w:w="2027" w:type="dxa"/>
            <w:hideMark/>
          </w:tcPr>
          <w:p w14:paraId="74341235" w14:textId="77777777" w:rsidR="008527BD" w:rsidRPr="0052658F" w:rsidRDefault="008527BD" w:rsidP="007D0781">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Resultado esperado</w:t>
            </w:r>
          </w:p>
        </w:tc>
        <w:tc>
          <w:tcPr>
            <w:tcW w:w="0" w:type="auto"/>
            <w:hideMark/>
          </w:tcPr>
          <w:p w14:paraId="0CAB7398" w14:textId="77777777" w:rsidR="008527BD" w:rsidRPr="0052658F" w:rsidRDefault="008527BD" w:rsidP="007D0781">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Resultado obtenido</w:t>
            </w:r>
          </w:p>
        </w:tc>
        <w:tc>
          <w:tcPr>
            <w:tcW w:w="0" w:type="auto"/>
            <w:hideMark/>
          </w:tcPr>
          <w:p w14:paraId="287E36E8" w14:textId="77777777" w:rsidR="008527BD" w:rsidRPr="0052658F" w:rsidRDefault="008527BD" w:rsidP="007D0781">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Estado</w:t>
            </w:r>
          </w:p>
        </w:tc>
        <w:tc>
          <w:tcPr>
            <w:tcW w:w="0" w:type="auto"/>
            <w:hideMark/>
          </w:tcPr>
          <w:p w14:paraId="0D0D2DF6" w14:textId="77777777" w:rsidR="008527BD" w:rsidRPr="0052658F" w:rsidRDefault="008527BD" w:rsidP="007D0781">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Capturas de pantalla o registros</w:t>
            </w:r>
          </w:p>
        </w:tc>
        <w:tc>
          <w:tcPr>
            <w:tcW w:w="0" w:type="auto"/>
            <w:hideMark/>
          </w:tcPr>
          <w:p w14:paraId="4DA8FB60" w14:textId="77777777" w:rsidR="008527BD" w:rsidRPr="0052658F" w:rsidRDefault="008527BD" w:rsidP="007D0781">
            <w:pPr>
              <w:spacing w:before="240"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Comentarios</w:t>
            </w:r>
          </w:p>
        </w:tc>
      </w:tr>
      <w:tr w:rsidR="00A1589C" w:rsidRPr="0052658F" w14:paraId="6CB8F5A1" w14:textId="77777777" w:rsidTr="00A158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009D69E3" w14:textId="62C2BF9B" w:rsidR="008527BD" w:rsidRPr="0052658F" w:rsidRDefault="008527BD" w:rsidP="007D0781">
            <w:pPr>
              <w:spacing w:before="24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T</w:t>
            </w:r>
            <w:r w:rsidR="004B5F56">
              <w:rPr>
                <w:rFonts w:ascii="Segoe UI" w:eastAsia="Times New Roman" w:hAnsi="Segoe UI" w:cs="Segoe UI"/>
                <w:sz w:val="21"/>
                <w:szCs w:val="21"/>
                <w:lang w:eastAsia="es-CO"/>
              </w:rPr>
              <w:t>E</w:t>
            </w:r>
            <w:r w:rsidRPr="0052658F">
              <w:rPr>
                <w:rFonts w:ascii="Segoe UI" w:eastAsia="Times New Roman" w:hAnsi="Segoe UI" w:cs="Segoe UI"/>
                <w:sz w:val="21"/>
                <w:szCs w:val="21"/>
                <w:lang w:eastAsia="es-CO"/>
              </w:rPr>
              <w:t>001</w:t>
            </w:r>
          </w:p>
        </w:tc>
        <w:tc>
          <w:tcPr>
            <w:tcW w:w="1558" w:type="dxa"/>
            <w:hideMark/>
          </w:tcPr>
          <w:p w14:paraId="31F3DC44" w14:textId="4D8D9B72" w:rsidR="008527BD" w:rsidRPr="0052658F" w:rsidRDefault="004B5F56" w:rsidP="007D0781">
            <w:pPr>
              <w:spacing w:before="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4B5F56">
              <w:rPr>
                <w:rFonts w:ascii="Segoe UI" w:eastAsia="Times New Roman" w:hAnsi="Segoe UI" w:cs="Segoe UI"/>
                <w:sz w:val="21"/>
                <w:szCs w:val="21"/>
                <w:lang w:eastAsia="es-CO"/>
              </w:rPr>
              <w:t>Prueba de</w:t>
            </w:r>
            <w:r w:rsidR="00A1589C">
              <w:rPr>
                <w:rFonts w:ascii="Segoe UI" w:eastAsia="Times New Roman" w:hAnsi="Segoe UI" w:cs="Segoe UI"/>
                <w:sz w:val="21"/>
                <w:szCs w:val="21"/>
                <w:lang w:eastAsia="es-CO"/>
              </w:rPr>
              <w:t xml:space="preserve"> la</w:t>
            </w:r>
            <w:r w:rsidRPr="004B5F56">
              <w:rPr>
                <w:rFonts w:ascii="Segoe UI" w:eastAsia="Times New Roman" w:hAnsi="Segoe UI" w:cs="Segoe UI"/>
                <w:sz w:val="21"/>
                <w:szCs w:val="21"/>
                <w:lang w:eastAsia="es-CO"/>
              </w:rPr>
              <w:t xml:space="preserve"> </w:t>
            </w:r>
            <w:r w:rsidR="00A1589C">
              <w:rPr>
                <w:rFonts w:ascii="Segoe UI" w:eastAsia="Times New Roman" w:hAnsi="Segoe UI" w:cs="Segoe UI"/>
                <w:sz w:val="21"/>
                <w:szCs w:val="21"/>
                <w:lang w:eastAsia="es-CO"/>
              </w:rPr>
              <w:t xml:space="preserve">vista de </w:t>
            </w:r>
            <w:r w:rsidRPr="004B5F56">
              <w:rPr>
                <w:rFonts w:ascii="Segoe UI" w:eastAsia="Times New Roman" w:hAnsi="Segoe UI" w:cs="Segoe UI"/>
                <w:sz w:val="21"/>
                <w:szCs w:val="21"/>
                <w:lang w:eastAsia="es-CO"/>
              </w:rPr>
              <w:t xml:space="preserve">detalles del producto de </w:t>
            </w:r>
            <w:r w:rsidR="00A1589C">
              <w:rPr>
                <w:rFonts w:ascii="Segoe UI" w:eastAsia="Times New Roman" w:hAnsi="Segoe UI" w:cs="Segoe UI"/>
                <w:sz w:val="21"/>
                <w:szCs w:val="21"/>
                <w:lang w:eastAsia="es-CO"/>
              </w:rPr>
              <w:t>phones</w:t>
            </w:r>
            <w:r w:rsidRPr="004B5F56">
              <w:rPr>
                <w:rFonts w:ascii="Segoe UI" w:eastAsia="Times New Roman" w:hAnsi="Segoe UI" w:cs="Segoe UI"/>
                <w:sz w:val="21"/>
                <w:szCs w:val="21"/>
                <w:lang w:eastAsia="es-CO"/>
              </w:rPr>
              <w:tab/>
            </w:r>
          </w:p>
        </w:tc>
        <w:tc>
          <w:tcPr>
            <w:tcW w:w="2027" w:type="dxa"/>
            <w:hideMark/>
          </w:tcPr>
          <w:p w14:paraId="7355FC63" w14:textId="5FEB1447" w:rsidR="008527BD" w:rsidRPr="0052658F" w:rsidRDefault="00877C54" w:rsidP="00877C54">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877C54">
              <w:rPr>
                <w:rFonts w:ascii="Segoe UI" w:eastAsia="Times New Roman" w:hAnsi="Segoe UI" w:cs="Segoe UI"/>
                <w:sz w:val="21"/>
                <w:szCs w:val="21"/>
                <w:lang w:eastAsia="es-CO"/>
              </w:rPr>
              <w:t xml:space="preserve">Verificar que todas las tarjetas de detalles del producto de </w:t>
            </w:r>
            <w:r>
              <w:rPr>
                <w:rFonts w:ascii="Segoe UI" w:eastAsia="Times New Roman" w:hAnsi="Segoe UI" w:cs="Segoe UI"/>
                <w:sz w:val="21"/>
                <w:szCs w:val="21"/>
                <w:lang w:eastAsia="es-CO"/>
              </w:rPr>
              <w:t>Phones</w:t>
            </w:r>
            <w:r w:rsidRPr="00877C54">
              <w:rPr>
                <w:rFonts w:ascii="Segoe UI" w:eastAsia="Times New Roman" w:hAnsi="Segoe UI" w:cs="Segoe UI"/>
                <w:sz w:val="21"/>
                <w:szCs w:val="21"/>
                <w:lang w:eastAsia="es-CO"/>
              </w:rPr>
              <w:t xml:space="preserve"> muestren adecuadamente la información</w:t>
            </w:r>
            <w:r>
              <w:rPr>
                <w:rFonts w:ascii="Segoe UI" w:eastAsia="Times New Roman" w:hAnsi="Segoe UI" w:cs="Segoe UI"/>
                <w:sz w:val="21"/>
                <w:szCs w:val="21"/>
                <w:lang w:eastAsia="es-CO"/>
              </w:rPr>
              <w:t>.</w:t>
            </w:r>
          </w:p>
        </w:tc>
        <w:tc>
          <w:tcPr>
            <w:tcW w:w="0" w:type="auto"/>
            <w:hideMark/>
          </w:tcPr>
          <w:p w14:paraId="44C04595" w14:textId="12A80A9A" w:rsidR="008527BD" w:rsidRPr="0052658F" w:rsidRDefault="00FB73C5" w:rsidP="007D0781">
            <w:pPr>
              <w:spacing w:before="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FB73C5">
              <w:rPr>
                <w:rFonts w:ascii="Segoe UI" w:eastAsia="Times New Roman" w:hAnsi="Segoe UI" w:cs="Segoe UI"/>
                <w:sz w:val="21"/>
                <w:szCs w:val="21"/>
                <w:lang w:eastAsia="es-CO"/>
              </w:rPr>
              <w:t xml:space="preserve">Todas las tarjetas de detalles del producto de </w:t>
            </w:r>
            <w:r>
              <w:rPr>
                <w:rFonts w:ascii="Segoe UI" w:eastAsia="Times New Roman" w:hAnsi="Segoe UI" w:cs="Segoe UI"/>
                <w:sz w:val="21"/>
                <w:szCs w:val="21"/>
                <w:lang w:eastAsia="es-CO"/>
              </w:rPr>
              <w:t>Phones</w:t>
            </w:r>
            <w:r w:rsidRPr="00FB73C5">
              <w:rPr>
                <w:rFonts w:ascii="Segoe UI" w:eastAsia="Times New Roman" w:hAnsi="Segoe UI" w:cs="Segoe UI"/>
                <w:sz w:val="21"/>
                <w:szCs w:val="21"/>
                <w:lang w:eastAsia="es-CO"/>
              </w:rPr>
              <w:t xml:space="preserve"> muestran correctamente la información</w:t>
            </w:r>
            <w:r>
              <w:rPr>
                <w:rFonts w:ascii="Segoe UI" w:eastAsia="Times New Roman" w:hAnsi="Segoe UI" w:cs="Segoe UI"/>
                <w:sz w:val="21"/>
                <w:szCs w:val="21"/>
                <w:lang w:eastAsia="es-CO"/>
              </w:rPr>
              <w:t>.</w:t>
            </w:r>
          </w:p>
        </w:tc>
        <w:tc>
          <w:tcPr>
            <w:tcW w:w="0" w:type="auto"/>
            <w:hideMark/>
          </w:tcPr>
          <w:p w14:paraId="1F3A3EAC" w14:textId="77777777" w:rsidR="008527BD" w:rsidRPr="0052658F" w:rsidRDefault="008527BD" w:rsidP="007D0781">
            <w:pPr>
              <w:spacing w:before="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Exitoso (pasó)</w:t>
            </w:r>
          </w:p>
        </w:tc>
        <w:tc>
          <w:tcPr>
            <w:tcW w:w="0" w:type="auto"/>
            <w:hideMark/>
          </w:tcPr>
          <w:p w14:paraId="18830249" w14:textId="77777777" w:rsidR="008527BD" w:rsidRPr="0052658F" w:rsidRDefault="008527BD" w:rsidP="007D0781">
            <w:pPr>
              <w:spacing w:before="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Pr>
                <w:rFonts w:ascii="Segoe UI" w:eastAsia="Times New Roman" w:hAnsi="Segoe UI" w:cs="Segoe UI"/>
                <w:sz w:val="21"/>
                <w:szCs w:val="21"/>
                <w:lang w:eastAsia="es-CO"/>
              </w:rPr>
              <w:t>N/A</w:t>
            </w:r>
          </w:p>
        </w:tc>
        <w:tc>
          <w:tcPr>
            <w:tcW w:w="0" w:type="auto"/>
            <w:hideMark/>
          </w:tcPr>
          <w:p w14:paraId="74FB6E07" w14:textId="77777777" w:rsidR="008527BD" w:rsidRPr="0052658F" w:rsidRDefault="008527BD" w:rsidP="007D0781">
            <w:pPr>
              <w:spacing w:before="240"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Pr>
                <w:rFonts w:ascii="Segoe UI" w:eastAsia="Times New Roman" w:hAnsi="Segoe UI" w:cs="Segoe UI"/>
                <w:sz w:val="21"/>
                <w:szCs w:val="21"/>
                <w:lang w:eastAsia="es-CO"/>
              </w:rPr>
              <w:t>-</w:t>
            </w:r>
          </w:p>
        </w:tc>
      </w:tr>
      <w:tr w:rsidR="00877C54" w:rsidRPr="0052658F" w14:paraId="54FDA048" w14:textId="77777777" w:rsidTr="00A1589C">
        <w:trPr>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0EB421B2" w14:textId="2A240406" w:rsidR="00877C54" w:rsidRPr="0052658F" w:rsidRDefault="00877C54" w:rsidP="00877C54">
            <w:pPr>
              <w:spacing w:before="240" w:after="24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T</w:t>
            </w:r>
            <w:r>
              <w:rPr>
                <w:rFonts w:ascii="Segoe UI" w:eastAsia="Times New Roman" w:hAnsi="Segoe UI" w:cs="Segoe UI"/>
                <w:sz w:val="21"/>
                <w:szCs w:val="21"/>
                <w:lang w:eastAsia="es-CO"/>
              </w:rPr>
              <w:t>E</w:t>
            </w:r>
            <w:r w:rsidRPr="0052658F">
              <w:rPr>
                <w:rFonts w:ascii="Segoe UI" w:eastAsia="Times New Roman" w:hAnsi="Segoe UI" w:cs="Segoe UI"/>
                <w:sz w:val="21"/>
                <w:szCs w:val="21"/>
                <w:lang w:eastAsia="es-CO"/>
              </w:rPr>
              <w:t>002</w:t>
            </w:r>
          </w:p>
        </w:tc>
        <w:tc>
          <w:tcPr>
            <w:tcW w:w="1558" w:type="dxa"/>
            <w:hideMark/>
          </w:tcPr>
          <w:p w14:paraId="2F7D550D" w14:textId="60473759" w:rsidR="00877C54" w:rsidRPr="0052658F" w:rsidRDefault="00877C54" w:rsidP="00877C54">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36674E">
              <w:rPr>
                <w:rFonts w:ascii="Segoe UI" w:eastAsia="Times New Roman" w:hAnsi="Segoe UI" w:cs="Segoe UI"/>
                <w:sz w:val="21"/>
                <w:szCs w:val="21"/>
                <w:lang w:eastAsia="es-CO"/>
              </w:rPr>
              <w:t xml:space="preserve">Prueba de la vista de detalles del producto de </w:t>
            </w:r>
            <w:r>
              <w:rPr>
                <w:rFonts w:ascii="Segoe UI" w:eastAsia="Times New Roman" w:hAnsi="Segoe UI" w:cs="Segoe UI"/>
                <w:sz w:val="21"/>
                <w:szCs w:val="21"/>
                <w:lang w:eastAsia="es-CO"/>
              </w:rPr>
              <w:t>tablets</w:t>
            </w:r>
            <w:r w:rsidRPr="0036674E">
              <w:rPr>
                <w:rFonts w:ascii="Segoe UI" w:eastAsia="Times New Roman" w:hAnsi="Segoe UI" w:cs="Segoe UI"/>
                <w:sz w:val="21"/>
                <w:szCs w:val="21"/>
                <w:lang w:eastAsia="es-CO"/>
              </w:rPr>
              <w:tab/>
            </w:r>
          </w:p>
        </w:tc>
        <w:tc>
          <w:tcPr>
            <w:tcW w:w="2027" w:type="dxa"/>
            <w:hideMark/>
          </w:tcPr>
          <w:p w14:paraId="76348DB7" w14:textId="17369D5E" w:rsidR="00877C54" w:rsidRPr="0052658F" w:rsidRDefault="00877C54" w:rsidP="00877C54">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877C54">
              <w:rPr>
                <w:rFonts w:ascii="Segoe UI" w:eastAsia="Times New Roman" w:hAnsi="Segoe UI" w:cs="Segoe UI"/>
                <w:sz w:val="21"/>
                <w:szCs w:val="21"/>
                <w:lang w:eastAsia="es-CO"/>
              </w:rPr>
              <w:t xml:space="preserve">Verificar que todas las tarjetas de detalles del producto de </w:t>
            </w:r>
            <w:r w:rsidR="00FB73C5">
              <w:rPr>
                <w:rFonts w:ascii="Segoe UI" w:eastAsia="Times New Roman" w:hAnsi="Segoe UI" w:cs="Segoe UI"/>
                <w:sz w:val="21"/>
                <w:szCs w:val="21"/>
                <w:lang w:eastAsia="es-CO"/>
              </w:rPr>
              <w:t>Tablets</w:t>
            </w:r>
            <w:r w:rsidRPr="00877C54">
              <w:rPr>
                <w:rFonts w:ascii="Segoe UI" w:eastAsia="Times New Roman" w:hAnsi="Segoe UI" w:cs="Segoe UI"/>
                <w:sz w:val="21"/>
                <w:szCs w:val="21"/>
                <w:lang w:eastAsia="es-CO"/>
              </w:rPr>
              <w:t xml:space="preserve"> muestren adecuadamente la información</w:t>
            </w:r>
            <w:r>
              <w:rPr>
                <w:rFonts w:ascii="Segoe UI" w:eastAsia="Times New Roman" w:hAnsi="Segoe UI" w:cs="Segoe UI"/>
                <w:sz w:val="21"/>
                <w:szCs w:val="21"/>
                <w:lang w:eastAsia="es-CO"/>
              </w:rPr>
              <w:t>.</w:t>
            </w:r>
          </w:p>
        </w:tc>
        <w:tc>
          <w:tcPr>
            <w:tcW w:w="0" w:type="auto"/>
            <w:hideMark/>
          </w:tcPr>
          <w:p w14:paraId="592D95F2" w14:textId="3E65936E" w:rsidR="00877C54" w:rsidRPr="0052658F" w:rsidRDefault="00FB73C5" w:rsidP="00877C54">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FB73C5">
              <w:rPr>
                <w:rFonts w:ascii="Segoe UI" w:eastAsia="Times New Roman" w:hAnsi="Segoe UI" w:cs="Segoe UI"/>
                <w:sz w:val="21"/>
                <w:szCs w:val="21"/>
                <w:lang w:eastAsia="es-CO"/>
              </w:rPr>
              <w:t xml:space="preserve">Todas las tarjetas de detalles del producto de </w:t>
            </w:r>
            <w:r>
              <w:rPr>
                <w:rFonts w:ascii="Segoe UI" w:eastAsia="Times New Roman" w:hAnsi="Segoe UI" w:cs="Segoe UI"/>
                <w:sz w:val="21"/>
                <w:szCs w:val="21"/>
                <w:lang w:eastAsia="es-CO"/>
              </w:rPr>
              <w:t>Tablets</w:t>
            </w:r>
            <w:r w:rsidRPr="00FB73C5">
              <w:rPr>
                <w:rFonts w:ascii="Segoe UI" w:eastAsia="Times New Roman" w:hAnsi="Segoe UI" w:cs="Segoe UI"/>
                <w:sz w:val="21"/>
                <w:szCs w:val="21"/>
                <w:lang w:eastAsia="es-CO"/>
              </w:rPr>
              <w:t xml:space="preserve"> muestran correctamente la información.</w:t>
            </w:r>
          </w:p>
        </w:tc>
        <w:tc>
          <w:tcPr>
            <w:tcW w:w="0" w:type="auto"/>
            <w:hideMark/>
          </w:tcPr>
          <w:p w14:paraId="44DE577B" w14:textId="77777777" w:rsidR="00877C54" w:rsidRPr="0052658F" w:rsidRDefault="00877C54" w:rsidP="00877C54">
            <w:pPr>
              <w:spacing w:before="240"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Exitoso (pasó)</w:t>
            </w:r>
          </w:p>
        </w:tc>
        <w:tc>
          <w:tcPr>
            <w:tcW w:w="0" w:type="auto"/>
            <w:hideMark/>
          </w:tcPr>
          <w:p w14:paraId="20CED91C" w14:textId="77777777" w:rsidR="00877C54" w:rsidRPr="0052658F" w:rsidRDefault="00877C54" w:rsidP="00877C54">
            <w:pPr>
              <w:spacing w:before="240"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Pr>
                <w:rFonts w:ascii="Segoe UI" w:eastAsia="Times New Roman" w:hAnsi="Segoe UI" w:cs="Segoe UI"/>
                <w:sz w:val="21"/>
                <w:szCs w:val="21"/>
                <w:lang w:eastAsia="es-CO"/>
              </w:rPr>
              <w:t>N/A</w:t>
            </w:r>
          </w:p>
        </w:tc>
        <w:tc>
          <w:tcPr>
            <w:tcW w:w="0" w:type="auto"/>
            <w:hideMark/>
          </w:tcPr>
          <w:p w14:paraId="3A6BCF54" w14:textId="77777777" w:rsidR="00877C54" w:rsidRPr="0052658F" w:rsidRDefault="00877C54" w:rsidP="00877C54">
            <w:pPr>
              <w:spacing w:before="240"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es-CO"/>
              </w:rPr>
            </w:pPr>
            <w:r>
              <w:rPr>
                <w:rFonts w:ascii="Segoe UI" w:eastAsia="Times New Roman" w:hAnsi="Segoe UI" w:cs="Segoe UI"/>
                <w:sz w:val="21"/>
                <w:szCs w:val="21"/>
                <w:lang w:eastAsia="es-CO"/>
              </w:rPr>
              <w:t>-</w:t>
            </w:r>
          </w:p>
        </w:tc>
      </w:tr>
      <w:tr w:rsidR="00FB73C5" w:rsidRPr="0052658F" w14:paraId="4C257AF2" w14:textId="77777777" w:rsidTr="00A158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dxa"/>
            <w:hideMark/>
          </w:tcPr>
          <w:p w14:paraId="20FAD109" w14:textId="1F85DAFF" w:rsidR="00FB73C5" w:rsidRPr="0052658F" w:rsidRDefault="00FB73C5" w:rsidP="00FB73C5">
            <w:pPr>
              <w:spacing w:before="240" w:after="24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T</w:t>
            </w:r>
            <w:r>
              <w:rPr>
                <w:rFonts w:ascii="Segoe UI" w:eastAsia="Times New Roman" w:hAnsi="Segoe UI" w:cs="Segoe UI"/>
                <w:sz w:val="21"/>
                <w:szCs w:val="21"/>
                <w:lang w:eastAsia="es-CO"/>
              </w:rPr>
              <w:t>E</w:t>
            </w:r>
            <w:r w:rsidRPr="0052658F">
              <w:rPr>
                <w:rFonts w:ascii="Segoe UI" w:eastAsia="Times New Roman" w:hAnsi="Segoe UI" w:cs="Segoe UI"/>
                <w:sz w:val="21"/>
                <w:szCs w:val="21"/>
                <w:lang w:eastAsia="es-CO"/>
              </w:rPr>
              <w:t>003</w:t>
            </w:r>
          </w:p>
        </w:tc>
        <w:tc>
          <w:tcPr>
            <w:tcW w:w="1558" w:type="dxa"/>
            <w:hideMark/>
          </w:tcPr>
          <w:p w14:paraId="513208CE" w14:textId="41E82D6C" w:rsidR="00FB73C5" w:rsidRPr="0052658F" w:rsidRDefault="00FB73C5" w:rsidP="00FB73C5">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4B5F56">
              <w:rPr>
                <w:rFonts w:ascii="Segoe UI" w:eastAsia="Times New Roman" w:hAnsi="Segoe UI" w:cs="Segoe UI"/>
                <w:sz w:val="21"/>
                <w:szCs w:val="21"/>
                <w:lang w:eastAsia="es-CO"/>
              </w:rPr>
              <w:t>Prueba de</w:t>
            </w:r>
            <w:r>
              <w:rPr>
                <w:rFonts w:ascii="Segoe UI" w:eastAsia="Times New Roman" w:hAnsi="Segoe UI" w:cs="Segoe UI"/>
                <w:sz w:val="21"/>
                <w:szCs w:val="21"/>
                <w:lang w:eastAsia="es-CO"/>
              </w:rPr>
              <w:t xml:space="preserve"> la</w:t>
            </w:r>
            <w:r w:rsidRPr="004B5F56">
              <w:rPr>
                <w:rFonts w:ascii="Segoe UI" w:eastAsia="Times New Roman" w:hAnsi="Segoe UI" w:cs="Segoe UI"/>
                <w:sz w:val="21"/>
                <w:szCs w:val="21"/>
                <w:lang w:eastAsia="es-CO"/>
              </w:rPr>
              <w:t xml:space="preserve"> </w:t>
            </w:r>
            <w:r>
              <w:rPr>
                <w:rFonts w:ascii="Segoe UI" w:eastAsia="Times New Roman" w:hAnsi="Segoe UI" w:cs="Segoe UI"/>
                <w:sz w:val="21"/>
                <w:szCs w:val="21"/>
                <w:lang w:eastAsia="es-CO"/>
              </w:rPr>
              <w:t xml:space="preserve">vista de </w:t>
            </w:r>
            <w:r w:rsidRPr="004B5F56">
              <w:rPr>
                <w:rFonts w:ascii="Segoe UI" w:eastAsia="Times New Roman" w:hAnsi="Segoe UI" w:cs="Segoe UI"/>
                <w:sz w:val="21"/>
                <w:szCs w:val="21"/>
                <w:lang w:eastAsia="es-CO"/>
              </w:rPr>
              <w:t xml:space="preserve">detalles del producto de </w:t>
            </w:r>
            <w:r>
              <w:rPr>
                <w:rFonts w:ascii="Segoe UI" w:eastAsia="Times New Roman" w:hAnsi="Segoe UI" w:cs="Segoe UI"/>
                <w:sz w:val="21"/>
                <w:szCs w:val="21"/>
                <w:lang w:eastAsia="es-CO"/>
              </w:rPr>
              <w:t>laptops</w:t>
            </w:r>
            <w:r w:rsidRPr="004B5F56">
              <w:rPr>
                <w:rFonts w:ascii="Segoe UI" w:eastAsia="Times New Roman" w:hAnsi="Segoe UI" w:cs="Segoe UI"/>
                <w:sz w:val="21"/>
                <w:szCs w:val="21"/>
                <w:lang w:eastAsia="es-CO"/>
              </w:rPr>
              <w:tab/>
            </w:r>
          </w:p>
        </w:tc>
        <w:tc>
          <w:tcPr>
            <w:tcW w:w="2027" w:type="dxa"/>
            <w:hideMark/>
          </w:tcPr>
          <w:p w14:paraId="0788AC11" w14:textId="12CBC155" w:rsidR="00FB73C5" w:rsidRPr="0052658F" w:rsidRDefault="00FB73C5" w:rsidP="00FB73C5">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877C54">
              <w:rPr>
                <w:rFonts w:ascii="Segoe UI" w:eastAsia="Times New Roman" w:hAnsi="Segoe UI" w:cs="Segoe UI"/>
                <w:sz w:val="21"/>
                <w:szCs w:val="21"/>
                <w:lang w:eastAsia="es-CO"/>
              </w:rPr>
              <w:t xml:space="preserve">Verificar que todas las tarjetas de detalles del producto de </w:t>
            </w:r>
            <w:r>
              <w:rPr>
                <w:rFonts w:ascii="Segoe UI" w:eastAsia="Times New Roman" w:hAnsi="Segoe UI" w:cs="Segoe UI"/>
                <w:sz w:val="21"/>
                <w:szCs w:val="21"/>
                <w:lang w:eastAsia="es-CO"/>
              </w:rPr>
              <w:t>Laptops</w:t>
            </w:r>
            <w:r w:rsidRPr="00877C54">
              <w:rPr>
                <w:rFonts w:ascii="Segoe UI" w:eastAsia="Times New Roman" w:hAnsi="Segoe UI" w:cs="Segoe UI"/>
                <w:sz w:val="21"/>
                <w:szCs w:val="21"/>
                <w:lang w:eastAsia="es-CO"/>
              </w:rPr>
              <w:t xml:space="preserve"> muestren adecuadamente la información</w:t>
            </w:r>
            <w:r>
              <w:rPr>
                <w:rFonts w:ascii="Segoe UI" w:eastAsia="Times New Roman" w:hAnsi="Segoe UI" w:cs="Segoe UI"/>
                <w:sz w:val="21"/>
                <w:szCs w:val="21"/>
                <w:lang w:eastAsia="es-CO"/>
              </w:rPr>
              <w:t>.</w:t>
            </w:r>
          </w:p>
        </w:tc>
        <w:tc>
          <w:tcPr>
            <w:tcW w:w="0" w:type="auto"/>
            <w:hideMark/>
          </w:tcPr>
          <w:p w14:paraId="213DCADD" w14:textId="562C435B" w:rsidR="00FB73C5" w:rsidRPr="0052658F" w:rsidRDefault="00FB73C5" w:rsidP="00FB73C5">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FB73C5">
              <w:rPr>
                <w:rFonts w:ascii="Segoe UI" w:eastAsia="Times New Roman" w:hAnsi="Segoe UI" w:cs="Segoe UI"/>
                <w:sz w:val="21"/>
                <w:szCs w:val="21"/>
                <w:lang w:eastAsia="es-CO"/>
              </w:rPr>
              <w:t xml:space="preserve">Todas las tarjetas de detalles del producto de </w:t>
            </w:r>
            <w:r w:rsidR="00653621">
              <w:rPr>
                <w:rFonts w:ascii="Segoe UI" w:eastAsia="Times New Roman" w:hAnsi="Segoe UI" w:cs="Segoe UI"/>
                <w:sz w:val="21"/>
                <w:szCs w:val="21"/>
                <w:lang w:eastAsia="es-CO"/>
              </w:rPr>
              <w:t>Laptops</w:t>
            </w:r>
            <w:r w:rsidRPr="00FB73C5">
              <w:rPr>
                <w:rFonts w:ascii="Segoe UI" w:eastAsia="Times New Roman" w:hAnsi="Segoe UI" w:cs="Segoe UI"/>
                <w:sz w:val="21"/>
                <w:szCs w:val="21"/>
                <w:lang w:eastAsia="es-CO"/>
              </w:rPr>
              <w:t xml:space="preserve"> muestran correctamente la información</w:t>
            </w:r>
            <w:r>
              <w:rPr>
                <w:rFonts w:ascii="Segoe UI" w:eastAsia="Times New Roman" w:hAnsi="Segoe UI" w:cs="Segoe UI"/>
                <w:sz w:val="21"/>
                <w:szCs w:val="21"/>
                <w:lang w:eastAsia="es-CO"/>
              </w:rPr>
              <w:t>.</w:t>
            </w:r>
          </w:p>
        </w:tc>
        <w:tc>
          <w:tcPr>
            <w:tcW w:w="0" w:type="auto"/>
            <w:hideMark/>
          </w:tcPr>
          <w:p w14:paraId="5A9C4D16" w14:textId="77777777" w:rsidR="00FB73C5" w:rsidRPr="0052658F" w:rsidRDefault="00FB73C5" w:rsidP="00FB73C5">
            <w:pPr>
              <w:spacing w:before="240" w:after="240"/>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sidRPr="0052658F">
              <w:rPr>
                <w:rFonts w:ascii="Segoe UI" w:eastAsia="Times New Roman" w:hAnsi="Segoe UI" w:cs="Segoe UI"/>
                <w:sz w:val="21"/>
                <w:szCs w:val="21"/>
                <w:lang w:eastAsia="es-CO"/>
              </w:rPr>
              <w:t>Exitoso (pasó)</w:t>
            </w:r>
          </w:p>
        </w:tc>
        <w:tc>
          <w:tcPr>
            <w:tcW w:w="0" w:type="auto"/>
            <w:hideMark/>
          </w:tcPr>
          <w:p w14:paraId="394625CD" w14:textId="77777777" w:rsidR="00FB73C5" w:rsidRPr="0052658F" w:rsidRDefault="00FB73C5" w:rsidP="00FB73C5">
            <w:pPr>
              <w:spacing w:before="240"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Pr>
                <w:rFonts w:ascii="Segoe UI" w:eastAsia="Times New Roman" w:hAnsi="Segoe UI" w:cs="Segoe UI"/>
                <w:sz w:val="21"/>
                <w:szCs w:val="21"/>
                <w:lang w:eastAsia="es-CO"/>
              </w:rPr>
              <w:t>N/A</w:t>
            </w:r>
          </w:p>
        </w:tc>
        <w:tc>
          <w:tcPr>
            <w:tcW w:w="0" w:type="auto"/>
            <w:hideMark/>
          </w:tcPr>
          <w:p w14:paraId="5324F706" w14:textId="77777777" w:rsidR="00FB73C5" w:rsidRPr="0052658F" w:rsidRDefault="00FB73C5" w:rsidP="00FB73C5">
            <w:pPr>
              <w:spacing w:before="240"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es-CO"/>
              </w:rPr>
            </w:pPr>
            <w:r>
              <w:rPr>
                <w:rFonts w:ascii="Segoe UI" w:eastAsia="Times New Roman" w:hAnsi="Segoe UI" w:cs="Segoe UI"/>
                <w:sz w:val="21"/>
                <w:szCs w:val="21"/>
                <w:lang w:eastAsia="es-CO"/>
              </w:rPr>
              <w:t>-</w:t>
            </w:r>
          </w:p>
        </w:tc>
      </w:tr>
    </w:tbl>
    <w:p w14:paraId="68CC74C9" w14:textId="06A91F1C" w:rsidR="000F3744" w:rsidRDefault="000F3744" w:rsidP="00DF027C"/>
    <w:p w14:paraId="211B31B7" w14:textId="35EA6695" w:rsidR="000F3744" w:rsidRDefault="000F3744" w:rsidP="00DF027C"/>
    <w:p w14:paraId="7C6E451B" w14:textId="77777777" w:rsidR="00557B3A" w:rsidRPr="00275AA1" w:rsidRDefault="00557B3A" w:rsidP="00DF027C"/>
    <w:p w14:paraId="5F80B69A" w14:textId="7AE9C549" w:rsidR="00552025" w:rsidRDefault="005367DD" w:rsidP="004C0D7B">
      <w:pPr>
        <w:pStyle w:val="Ttulo1"/>
        <w:spacing w:line="360" w:lineRule="auto"/>
        <w:rPr>
          <w:sz w:val="44"/>
          <w:szCs w:val="24"/>
          <w:u w:val="single"/>
          <w:lang w:bidi="es-ES"/>
        </w:rPr>
      </w:pPr>
      <w:bookmarkStart w:id="8" w:name="_Toc130872440"/>
      <w:r>
        <w:rPr>
          <w:sz w:val="44"/>
          <w:szCs w:val="24"/>
          <w:u w:val="single"/>
          <w:lang w:bidi="es-ES"/>
        </w:rPr>
        <w:t xml:space="preserve">4. </w:t>
      </w:r>
      <w:r w:rsidR="00820FF1">
        <w:rPr>
          <w:sz w:val="44"/>
          <w:szCs w:val="24"/>
          <w:u w:val="single"/>
          <w:lang w:bidi="es-ES"/>
        </w:rPr>
        <w:t>Conclusiones</w:t>
      </w:r>
      <w:bookmarkEnd w:id="8"/>
    </w:p>
    <w:p w14:paraId="0F2750A1" w14:textId="07DD4BC6" w:rsidR="0087605E" w:rsidRPr="00C07472" w:rsidRDefault="00820FF1" w:rsidP="00123B20">
      <w:pPr>
        <w:pStyle w:val="Prrafodelista"/>
        <w:numPr>
          <w:ilvl w:val="0"/>
          <w:numId w:val="10"/>
        </w:numPr>
        <w:spacing w:after="240"/>
        <w:jc w:val="both"/>
        <w:rPr>
          <w:b/>
          <w:bCs/>
        </w:rPr>
      </w:pPr>
      <w:r w:rsidRPr="00820FF1">
        <w:t>Todas las pruebas realizadas para el menú de navegación fueron exitosas, lo que indica que la funcionalidad del menú de navegación del sitio web es</w:t>
      </w:r>
      <w:r w:rsidR="00566D81">
        <w:t xml:space="preserve"> </w:t>
      </w:r>
      <w:r w:rsidR="00BD50AC">
        <w:t>ó</w:t>
      </w:r>
      <w:r w:rsidR="00566D81">
        <w:t>ptima</w:t>
      </w:r>
      <w:r w:rsidRPr="00820FF1">
        <w:t xml:space="preserve">. </w:t>
      </w:r>
    </w:p>
    <w:p w14:paraId="47AB0B6B" w14:textId="77777777" w:rsidR="00C07472" w:rsidRPr="007873B9" w:rsidRDefault="00C07472" w:rsidP="00C07472">
      <w:pPr>
        <w:pStyle w:val="Prrafodelista"/>
        <w:spacing w:after="240"/>
        <w:jc w:val="both"/>
        <w:rPr>
          <w:b/>
          <w:bCs/>
        </w:rPr>
      </w:pPr>
    </w:p>
    <w:p w14:paraId="6A2A1C90" w14:textId="5235C818" w:rsidR="00C07472" w:rsidRPr="00566D81" w:rsidRDefault="00566D81" w:rsidP="00C07472">
      <w:pPr>
        <w:pStyle w:val="Prrafodelista"/>
        <w:numPr>
          <w:ilvl w:val="0"/>
          <w:numId w:val="10"/>
        </w:numPr>
        <w:jc w:val="both"/>
      </w:pPr>
      <w:r w:rsidRPr="00566D81">
        <w:t>La prueba</w:t>
      </w:r>
      <w:r>
        <w:t xml:space="preserve">s </w:t>
      </w:r>
      <w:r w:rsidRPr="00566D81">
        <w:t>para asegurar el correcto funcionamiento en la carga de las tarjetas de productos ha</w:t>
      </w:r>
      <w:r>
        <w:t>n</w:t>
      </w:r>
      <w:r w:rsidRPr="00566D81">
        <w:t xml:space="preserve"> sido exitosa</w:t>
      </w:r>
      <w:r>
        <w:t>s</w:t>
      </w:r>
      <w:r w:rsidRPr="00566D81">
        <w:t>, ya que se ha pasado sin errores. Esto indica que el proceso de carga de las tarjetas de productos está funcionando correctamente.</w:t>
      </w:r>
    </w:p>
    <w:p w14:paraId="7F57E647" w14:textId="77777777" w:rsidR="00C07472" w:rsidRDefault="00C07472" w:rsidP="00C07472">
      <w:pPr>
        <w:pStyle w:val="Prrafodelista"/>
        <w:spacing w:after="240"/>
        <w:jc w:val="both"/>
        <w:rPr>
          <w:b/>
          <w:bCs/>
        </w:rPr>
      </w:pPr>
    </w:p>
    <w:p w14:paraId="6425F86E" w14:textId="173C478C" w:rsidR="00C07472" w:rsidRPr="001A45CB" w:rsidRDefault="001A45CB" w:rsidP="00123B20">
      <w:pPr>
        <w:pStyle w:val="Prrafodelista"/>
        <w:numPr>
          <w:ilvl w:val="0"/>
          <w:numId w:val="10"/>
        </w:numPr>
        <w:spacing w:after="240"/>
        <w:jc w:val="both"/>
      </w:pPr>
      <w:r w:rsidRPr="001A45CB">
        <w:t>Se concluye que la funcionalidad de búsqueda de productos no existe, lo que resulta en un fallo de la prueba. Es importante tomar medidas para implementar esta función, ya que es esencial para la experiencia del usuario y para garantizar la accesibilidad a los productos.</w:t>
      </w:r>
    </w:p>
    <w:p w14:paraId="65E4B151" w14:textId="77777777" w:rsidR="00552025" w:rsidRPr="00552025" w:rsidRDefault="00552025" w:rsidP="00123B20">
      <w:pPr>
        <w:pStyle w:val="Prrafodelista"/>
        <w:spacing w:after="240"/>
        <w:jc w:val="both"/>
        <w:rPr>
          <w:b/>
          <w:bCs/>
        </w:rPr>
      </w:pPr>
    </w:p>
    <w:p w14:paraId="47214885" w14:textId="3B3EAD2C" w:rsidR="007873B9" w:rsidRDefault="00552025" w:rsidP="00C07472">
      <w:pPr>
        <w:pStyle w:val="Prrafodelista"/>
        <w:numPr>
          <w:ilvl w:val="0"/>
          <w:numId w:val="10"/>
        </w:numPr>
        <w:jc w:val="both"/>
      </w:pPr>
      <w:r w:rsidRPr="00552025">
        <w:t>Las pruebas realizadas en la funcionalidad de los precios de los productos de distintas categorías fueron exitosas. No se encontraron errores en el proceso y los precios se mostraron correctamente en el sitio web.</w:t>
      </w:r>
    </w:p>
    <w:p w14:paraId="6E864487" w14:textId="77777777" w:rsidR="00C07472" w:rsidRDefault="00C07472" w:rsidP="00C07472">
      <w:pPr>
        <w:pStyle w:val="Prrafodelista"/>
        <w:jc w:val="both"/>
      </w:pPr>
    </w:p>
    <w:p w14:paraId="00F96D27" w14:textId="7402E3E6" w:rsidR="007873B9" w:rsidRPr="00552025" w:rsidRDefault="00123B20" w:rsidP="00123B20">
      <w:pPr>
        <w:pStyle w:val="Prrafodelista"/>
        <w:numPr>
          <w:ilvl w:val="0"/>
          <w:numId w:val="10"/>
        </w:numPr>
        <w:spacing w:after="240"/>
        <w:jc w:val="both"/>
      </w:pPr>
      <w:r>
        <w:t>T</w:t>
      </w:r>
      <w:r w:rsidRPr="00123B20">
        <w:t>odas las tarjetas de detalles del producto muestran correctamente la información</w:t>
      </w:r>
      <w:r w:rsidR="00C64ED8">
        <w:t xml:space="preserve"> </w:t>
      </w:r>
      <w:r w:rsidRPr="00123B20">
        <w:t xml:space="preserve">en la </w:t>
      </w:r>
      <w:r w:rsidR="00C64ED8">
        <w:t>página web</w:t>
      </w:r>
      <w:r w:rsidRPr="00123B20">
        <w:t>. No se encontraron problemas o errores durante la ejecución de las pruebas.</w:t>
      </w:r>
    </w:p>
    <w:p w14:paraId="244206FB" w14:textId="0D8CB845" w:rsidR="00820FF1" w:rsidRDefault="00820FF1" w:rsidP="00820FF1">
      <w:pPr>
        <w:jc w:val="both"/>
        <w:rPr>
          <w:b/>
          <w:bCs/>
        </w:rPr>
      </w:pPr>
    </w:p>
    <w:p w14:paraId="6A85F51F" w14:textId="1CF68279" w:rsidR="00820FF1" w:rsidRDefault="00820FF1" w:rsidP="00820FF1">
      <w:pPr>
        <w:jc w:val="both"/>
        <w:rPr>
          <w:b/>
          <w:bCs/>
        </w:rPr>
      </w:pPr>
    </w:p>
    <w:p w14:paraId="37F82443" w14:textId="77777777" w:rsidR="00820FF1" w:rsidRDefault="00820FF1" w:rsidP="00820FF1">
      <w:pPr>
        <w:jc w:val="both"/>
        <w:rPr>
          <w:b/>
          <w:bCs/>
        </w:rPr>
      </w:pPr>
    </w:p>
    <w:p w14:paraId="58909175" w14:textId="22BE5376" w:rsidR="00DF64FE" w:rsidRPr="00DF64FE" w:rsidRDefault="00820FF1" w:rsidP="00DF64FE">
      <w:pPr>
        <w:pStyle w:val="Ttulo1"/>
        <w:spacing w:line="360" w:lineRule="auto"/>
        <w:rPr>
          <w:sz w:val="44"/>
          <w:szCs w:val="24"/>
          <w:u w:val="single"/>
          <w:lang w:bidi="es-ES"/>
        </w:rPr>
      </w:pPr>
      <w:bookmarkStart w:id="9" w:name="_Toc130872441"/>
      <w:r>
        <w:rPr>
          <w:sz w:val="44"/>
          <w:szCs w:val="24"/>
          <w:u w:val="single"/>
          <w:lang w:bidi="es-ES"/>
        </w:rPr>
        <w:t>5. Recomendaciones</w:t>
      </w:r>
      <w:bookmarkEnd w:id="9"/>
    </w:p>
    <w:p w14:paraId="2DE9FDAB" w14:textId="77777777" w:rsidR="001A45CB" w:rsidRDefault="00DF64FE" w:rsidP="00DF64FE">
      <w:pPr>
        <w:pStyle w:val="Prrafodelista"/>
        <w:numPr>
          <w:ilvl w:val="0"/>
          <w:numId w:val="11"/>
        </w:numPr>
        <w:jc w:val="both"/>
      </w:pPr>
      <w:r w:rsidRPr="00DF64FE">
        <w:t xml:space="preserve">Se recomienda continuar realizando pruebas periódicas para garantizar que todas las funciones de la web se muestren correctamente y operen </w:t>
      </w:r>
    </w:p>
    <w:p w14:paraId="7056CAFD" w14:textId="04B56690" w:rsidR="004C0D7B" w:rsidRDefault="00DF64FE" w:rsidP="001A45CB">
      <w:pPr>
        <w:pStyle w:val="Prrafodelista"/>
        <w:jc w:val="both"/>
      </w:pPr>
      <w:r w:rsidRPr="00DF64FE">
        <w:t>adecuadamente en futuras actualizaciones del sitio web.</w:t>
      </w:r>
    </w:p>
    <w:p w14:paraId="3E2C42D5" w14:textId="77777777" w:rsidR="001A45CB" w:rsidRDefault="001A45CB" w:rsidP="001A45CB">
      <w:pPr>
        <w:pStyle w:val="Prrafodelista"/>
        <w:jc w:val="both"/>
      </w:pPr>
    </w:p>
    <w:p w14:paraId="4DE585C8" w14:textId="58678CE0" w:rsidR="001A45CB" w:rsidRDefault="001A45CB" w:rsidP="00DF64FE">
      <w:pPr>
        <w:pStyle w:val="Prrafodelista"/>
        <w:numPr>
          <w:ilvl w:val="0"/>
          <w:numId w:val="11"/>
        </w:numPr>
        <w:jc w:val="both"/>
      </w:pPr>
      <w:r>
        <w:t>Se recomienda realizar un analisis más detallado para identificar la causa de la ausencia de la función de b</w:t>
      </w:r>
      <w:r w:rsidR="001A3596">
        <w:t>ú</w:t>
      </w:r>
      <w:r>
        <w:t xml:space="preserve">squeda. </w:t>
      </w:r>
      <w:r w:rsidR="00050247">
        <w:t>S</w:t>
      </w:r>
      <w:r w:rsidR="00050247" w:rsidRPr="00050247">
        <w:t>e deben tomar medidas para desarrollar y implementar esta función de manera efectiva, incluyendo pruebas</w:t>
      </w:r>
      <w:r w:rsidR="00050247">
        <w:t xml:space="preserve"> </w:t>
      </w:r>
      <w:r w:rsidR="00050247" w:rsidRPr="00DF64FE">
        <w:t>periódicas</w:t>
      </w:r>
      <w:r w:rsidR="00050247" w:rsidRPr="00050247">
        <w:t xml:space="preserve"> para garantizar su correcto funcionamiento.</w:t>
      </w:r>
    </w:p>
    <w:p w14:paraId="5F399457" w14:textId="77777777" w:rsidR="00DF64FE" w:rsidRPr="00937499" w:rsidRDefault="00DF64FE" w:rsidP="004C0D7B">
      <w:pPr>
        <w:pStyle w:val="Prrafodelista"/>
        <w:jc w:val="both"/>
        <w:rPr>
          <w:b/>
          <w:bCs/>
        </w:rPr>
      </w:pPr>
    </w:p>
    <w:p w14:paraId="16BFC2EE" w14:textId="3F5E51D9" w:rsidR="00937499" w:rsidRPr="001A45CB" w:rsidRDefault="00937499" w:rsidP="00820FF1">
      <w:pPr>
        <w:pStyle w:val="Prrafodelista"/>
        <w:numPr>
          <w:ilvl w:val="0"/>
          <w:numId w:val="10"/>
        </w:numPr>
        <w:jc w:val="both"/>
        <w:rPr>
          <w:b/>
          <w:bCs/>
        </w:rPr>
      </w:pPr>
      <w:r>
        <w:t>Se recomienda ampliar el alcance de las pruebas para incluir otras funcionalidades del sitio</w:t>
      </w:r>
      <w:r w:rsidR="00F45D32">
        <w:t xml:space="preserve"> web, puesto esto ayudar</w:t>
      </w:r>
      <w:r w:rsidR="001A3596">
        <w:t>á</w:t>
      </w:r>
      <w:r w:rsidR="00F45D32">
        <w:t xml:space="preserve"> a identificar posibles errores en otras </w:t>
      </w:r>
      <w:r w:rsidR="001A3596">
        <w:t>á</w:t>
      </w:r>
      <w:r w:rsidR="00F45D32">
        <w:t>reas que podr</w:t>
      </w:r>
      <w:r w:rsidR="001A3596">
        <w:t>í</w:t>
      </w:r>
      <w:r w:rsidR="00F45D32">
        <w:t>an afectar la experiencia de usuario.</w:t>
      </w:r>
    </w:p>
    <w:p w14:paraId="3218D9AD" w14:textId="77777777" w:rsidR="001A45CB" w:rsidRPr="0063023C" w:rsidRDefault="001A45CB" w:rsidP="001A45CB">
      <w:pPr>
        <w:pStyle w:val="Prrafodelista"/>
        <w:jc w:val="both"/>
        <w:rPr>
          <w:b/>
          <w:bCs/>
        </w:rPr>
      </w:pPr>
    </w:p>
    <w:p w14:paraId="621F9FE5" w14:textId="77777777" w:rsidR="00820FF1" w:rsidRPr="00820FF1" w:rsidRDefault="00820FF1" w:rsidP="00820FF1">
      <w:pPr>
        <w:jc w:val="both"/>
        <w:rPr>
          <w:b/>
          <w:bCs/>
        </w:rPr>
      </w:pPr>
    </w:p>
    <w:sectPr w:rsidR="00820FF1" w:rsidRPr="00820FF1" w:rsidSect="00AB02A7">
      <w:headerReference w:type="default" r:id="rId10"/>
      <w:footerReference w:type="default" r:id="rId11"/>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98549" w14:textId="77777777" w:rsidR="00F26596" w:rsidRDefault="00F26596">
      <w:r>
        <w:separator/>
      </w:r>
    </w:p>
    <w:p w14:paraId="42DB1EBB" w14:textId="77777777" w:rsidR="00F26596" w:rsidRDefault="00F26596"/>
  </w:endnote>
  <w:endnote w:type="continuationSeparator" w:id="0">
    <w:p w14:paraId="313C785C" w14:textId="77777777" w:rsidR="00F26596" w:rsidRDefault="00F26596">
      <w:r>
        <w:continuationSeparator/>
      </w:r>
    </w:p>
    <w:p w14:paraId="77E228AD" w14:textId="77777777" w:rsidR="00F26596" w:rsidRDefault="00F265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Content>
      <w:p w14:paraId="58440C9A" w14:textId="77777777" w:rsidR="00DF027C" w:rsidRDefault="00DF027C">
        <w:pPr>
          <w:pStyle w:val="Piedepgina"/>
          <w:jc w:val="center"/>
        </w:pPr>
        <w:r>
          <w:rPr>
            <w:lang w:bidi="es-ES"/>
          </w:rPr>
          <w:fldChar w:fldCharType="begin"/>
        </w:r>
        <w:r>
          <w:rPr>
            <w:lang w:bidi="es-ES"/>
          </w:rPr>
          <w:instrText xml:space="preserve"> PAGE   \* MERGEFORMAT </w:instrText>
        </w:r>
        <w:r>
          <w:rPr>
            <w:lang w:bidi="es-ES"/>
          </w:rPr>
          <w:fldChar w:fldCharType="separate"/>
        </w:r>
        <w:r w:rsidR="00AB02A7">
          <w:rPr>
            <w:lang w:bidi="es-ES"/>
          </w:rPr>
          <w:t>2</w:t>
        </w:r>
        <w:r>
          <w:rPr>
            <w:lang w:bidi="es-ES"/>
          </w:rPr>
          <w:fldChar w:fldCharType="end"/>
        </w:r>
      </w:p>
    </w:sdtContent>
  </w:sdt>
  <w:p w14:paraId="45A44DFB" w14:textId="77777777" w:rsidR="00DF027C" w:rsidRDefault="00DF02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40496" w14:textId="77777777" w:rsidR="00F26596" w:rsidRDefault="00F26596">
      <w:r>
        <w:separator/>
      </w:r>
    </w:p>
    <w:p w14:paraId="4B00D2E5" w14:textId="77777777" w:rsidR="00F26596" w:rsidRDefault="00F26596"/>
  </w:footnote>
  <w:footnote w:type="continuationSeparator" w:id="0">
    <w:p w14:paraId="2A8BEB32" w14:textId="77777777" w:rsidR="00F26596" w:rsidRDefault="00F26596">
      <w:r>
        <w:continuationSeparator/>
      </w:r>
    </w:p>
    <w:p w14:paraId="54CABA00" w14:textId="77777777" w:rsidR="00F26596" w:rsidRDefault="00F265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3C40B4CA" w14:textId="77777777" w:rsidTr="00360494">
      <w:trPr>
        <w:trHeight w:val="978"/>
      </w:trPr>
      <w:tc>
        <w:tcPr>
          <w:tcW w:w="10035" w:type="dxa"/>
          <w:tcBorders>
            <w:top w:val="nil"/>
            <w:left w:val="nil"/>
            <w:bottom w:val="single" w:sz="36" w:space="0" w:color="34ABA2" w:themeColor="accent3"/>
            <w:right w:val="nil"/>
          </w:tcBorders>
        </w:tcPr>
        <w:p w14:paraId="55A87FEE" w14:textId="77777777" w:rsidR="00D077E9" w:rsidRDefault="00D077E9">
          <w:pPr>
            <w:pStyle w:val="Encabezado"/>
          </w:pPr>
        </w:p>
      </w:tc>
    </w:tr>
  </w:tbl>
  <w:p w14:paraId="19646F5E" w14:textId="77777777" w:rsidR="00D077E9" w:rsidRDefault="00D077E9" w:rsidP="00D077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0441"/>
    <w:multiLevelType w:val="hybridMultilevel"/>
    <w:tmpl w:val="6C988F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15A3660"/>
    <w:multiLevelType w:val="hybridMultilevel"/>
    <w:tmpl w:val="876A785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6CC2748"/>
    <w:multiLevelType w:val="hybridMultilevel"/>
    <w:tmpl w:val="760E58D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8E90279"/>
    <w:multiLevelType w:val="hybridMultilevel"/>
    <w:tmpl w:val="13A2A8A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F211A76"/>
    <w:multiLevelType w:val="hybridMultilevel"/>
    <w:tmpl w:val="B6649E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62F6D4B"/>
    <w:multiLevelType w:val="hybridMultilevel"/>
    <w:tmpl w:val="50DEAC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E4D55A3"/>
    <w:multiLevelType w:val="hybridMultilevel"/>
    <w:tmpl w:val="45621AB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26B4A01"/>
    <w:multiLevelType w:val="hybridMultilevel"/>
    <w:tmpl w:val="99DC16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4604FF4"/>
    <w:multiLevelType w:val="hybridMultilevel"/>
    <w:tmpl w:val="15CA2D7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8CD2210"/>
    <w:multiLevelType w:val="hybridMultilevel"/>
    <w:tmpl w:val="0EA424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97300FF"/>
    <w:multiLevelType w:val="hybridMultilevel"/>
    <w:tmpl w:val="ACC2380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90080178">
    <w:abstractNumId w:val="3"/>
  </w:num>
  <w:num w:numId="2" w16cid:durableId="1842549260">
    <w:abstractNumId w:val="10"/>
  </w:num>
  <w:num w:numId="3" w16cid:durableId="299845054">
    <w:abstractNumId w:val="4"/>
  </w:num>
  <w:num w:numId="4" w16cid:durableId="269558041">
    <w:abstractNumId w:val="7"/>
  </w:num>
  <w:num w:numId="5" w16cid:durableId="1261766525">
    <w:abstractNumId w:val="5"/>
  </w:num>
  <w:num w:numId="6" w16cid:durableId="1380283377">
    <w:abstractNumId w:val="2"/>
  </w:num>
  <w:num w:numId="7" w16cid:durableId="1365793531">
    <w:abstractNumId w:val="0"/>
  </w:num>
  <w:num w:numId="8" w16cid:durableId="679891402">
    <w:abstractNumId w:val="9"/>
  </w:num>
  <w:num w:numId="9" w16cid:durableId="345443055">
    <w:abstractNumId w:val="1"/>
  </w:num>
  <w:num w:numId="10" w16cid:durableId="89356115">
    <w:abstractNumId w:val="8"/>
  </w:num>
  <w:num w:numId="11" w16cid:durableId="14232548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A2"/>
    <w:rsid w:val="00003F7D"/>
    <w:rsid w:val="0000617E"/>
    <w:rsid w:val="0002482E"/>
    <w:rsid w:val="00033E73"/>
    <w:rsid w:val="00041C6F"/>
    <w:rsid w:val="00050247"/>
    <w:rsid w:val="00050324"/>
    <w:rsid w:val="000631AA"/>
    <w:rsid w:val="000747A0"/>
    <w:rsid w:val="0008209D"/>
    <w:rsid w:val="00095E58"/>
    <w:rsid w:val="000A0150"/>
    <w:rsid w:val="000B6366"/>
    <w:rsid w:val="000C3157"/>
    <w:rsid w:val="000D1507"/>
    <w:rsid w:val="000E63C9"/>
    <w:rsid w:val="000F3744"/>
    <w:rsid w:val="000F45D2"/>
    <w:rsid w:val="00123B20"/>
    <w:rsid w:val="001265F6"/>
    <w:rsid w:val="00130E9D"/>
    <w:rsid w:val="001347C8"/>
    <w:rsid w:val="00150A6D"/>
    <w:rsid w:val="001609B6"/>
    <w:rsid w:val="00176013"/>
    <w:rsid w:val="00185B35"/>
    <w:rsid w:val="00192EBF"/>
    <w:rsid w:val="001A3596"/>
    <w:rsid w:val="001A45CB"/>
    <w:rsid w:val="001C5ED2"/>
    <w:rsid w:val="001D4258"/>
    <w:rsid w:val="001F2BC8"/>
    <w:rsid w:val="001F5F6B"/>
    <w:rsid w:val="001F6DDF"/>
    <w:rsid w:val="002210FE"/>
    <w:rsid w:val="00231887"/>
    <w:rsid w:val="00231BB0"/>
    <w:rsid w:val="00243EBC"/>
    <w:rsid w:val="002446F6"/>
    <w:rsid w:val="00246A35"/>
    <w:rsid w:val="0026320E"/>
    <w:rsid w:val="00275AA1"/>
    <w:rsid w:val="00284348"/>
    <w:rsid w:val="00291FE9"/>
    <w:rsid w:val="002B08C7"/>
    <w:rsid w:val="002F51F5"/>
    <w:rsid w:val="00312137"/>
    <w:rsid w:val="00330359"/>
    <w:rsid w:val="00332304"/>
    <w:rsid w:val="0033762F"/>
    <w:rsid w:val="0035149E"/>
    <w:rsid w:val="00360494"/>
    <w:rsid w:val="0036674E"/>
    <w:rsid w:val="00366C7E"/>
    <w:rsid w:val="00384EA3"/>
    <w:rsid w:val="003851BC"/>
    <w:rsid w:val="003A39A1"/>
    <w:rsid w:val="003A4CC2"/>
    <w:rsid w:val="003C2191"/>
    <w:rsid w:val="003D3863"/>
    <w:rsid w:val="003D4B8E"/>
    <w:rsid w:val="003D7CAE"/>
    <w:rsid w:val="004031BA"/>
    <w:rsid w:val="004110DE"/>
    <w:rsid w:val="00411AC1"/>
    <w:rsid w:val="00423F1E"/>
    <w:rsid w:val="0044085A"/>
    <w:rsid w:val="00446AE3"/>
    <w:rsid w:val="004B21A5"/>
    <w:rsid w:val="004B5F56"/>
    <w:rsid w:val="004C0D7B"/>
    <w:rsid w:val="004E0C62"/>
    <w:rsid w:val="004E5FEE"/>
    <w:rsid w:val="00501B31"/>
    <w:rsid w:val="005037F0"/>
    <w:rsid w:val="00507523"/>
    <w:rsid w:val="005111CE"/>
    <w:rsid w:val="00515E54"/>
    <w:rsid w:val="00516A86"/>
    <w:rsid w:val="005209D3"/>
    <w:rsid w:val="0052658F"/>
    <w:rsid w:val="005275F6"/>
    <w:rsid w:val="00534FA3"/>
    <w:rsid w:val="005367DD"/>
    <w:rsid w:val="00552025"/>
    <w:rsid w:val="00557B3A"/>
    <w:rsid w:val="00566D81"/>
    <w:rsid w:val="00572102"/>
    <w:rsid w:val="00573405"/>
    <w:rsid w:val="005A7A5E"/>
    <w:rsid w:val="005C1105"/>
    <w:rsid w:val="005E19D3"/>
    <w:rsid w:val="005E3F5A"/>
    <w:rsid w:val="005E46E8"/>
    <w:rsid w:val="005F00DE"/>
    <w:rsid w:val="005F1BB0"/>
    <w:rsid w:val="005F69D6"/>
    <w:rsid w:val="0063023C"/>
    <w:rsid w:val="00653621"/>
    <w:rsid w:val="00656C4D"/>
    <w:rsid w:val="006634FA"/>
    <w:rsid w:val="00693731"/>
    <w:rsid w:val="006A7284"/>
    <w:rsid w:val="006C0D1E"/>
    <w:rsid w:val="006D6732"/>
    <w:rsid w:val="006D76DE"/>
    <w:rsid w:val="006E5716"/>
    <w:rsid w:val="0072536F"/>
    <w:rsid w:val="007302B3"/>
    <w:rsid w:val="00730733"/>
    <w:rsid w:val="007309A6"/>
    <w:rsid w:val="00730E3A"/>
    <w:rsid w:val="007359CF"/>
    <w:rsid w:val="00736AAF"/>
    <w:rsid w:val="007405CF"/>
    <w:rsid w:val="00761BD7"/>
    <w:rsid w:val="00765B2A"/>
    <w:rsid w:val="00774B93"/>
    <w:rsid w:val="00783A34"/>
    <w:rsid w:val="007873B9"/>
    <w:rsid w:val="007902D4"/>
    <w:rsid w:val="00791A09"/>
    <w:rsid w:val="007A1FBF"/>
    <w:rsid w:val="007C190C"/>
    <w:rsid w:val="007C6B52"/>
    <w:rsid w:val="007D16C5"/>
    <w:rsid w:val="007D4901"/>
    <w:rsid w:val="007D56CF"/>
    <w:rsid w:val="007D64D3"/>
    <w:rsid w:val="007E00ED"/>
    <w:rsid w:val="007F0380"/>
    <w:rsid w:val="008048E4"/>
    <w:rsid w:val="00820FF1"/>
    <w:rsid w:val="00834B70"/>
    <w:rsid w:val="008527BD"/>
    <w:rsid w:val="00860577"/>
    <w:rsid w:val="00862FE4"/>
    <w:rsid w:val="0086389A"/>
    <w:rsid w:val="0087605E"/>
    <w:rsid w:val="00877C54"/>
    <w:rsid w:val="00891357"/>
    <w:rsid w:val="008941AE"/>
    <w:rsid w:val="00897FD8"/>
    <w:rsid w:val="008B1FEE"/>
    <w:rsid w:val="008C03D0"/>
    <w:rsid w:val="008C58DE"/>
    <w:rsid w:val="00903C32"/>
    <w:rsid w:val="00916B16"/>
    <w:rsid w:val="009173B9"/>
    <w:rsid w:val="0093335D"/>
    <w:rsid w:val="00933F30"/>
    <w:rsid w:val="0093613E"/>
    <w:rsid w:val="00937499"/>
    <w:rsid w:val="00943026"/>
    <w:rsid w:val="00966B81"/>
    <w:rsid w:val="00977F79"/>
    <w:rsid w:val="00996D4D"/>
    <w:rsid w:val="009B6234"/>
    <w:rsid w:val="009B6BBF"/>
    <w:rsid w:val="009C7720"/>
    <w:rsid w:val="00A05BAE"/>
    <w:rsid w:val="00A06408"/>
    <w:rsid w:val="00A1589C"/>
    <w:rsid w:val="00A2013E"/>
    <w:rsid w:val="00A234AA"/>
    <w:rsid w:val="00A23AFA"/>
    <w:rsid w:val="00A31B3E"/>
    <w:rsid w:val="00A357FC"/>
    <w:rsid w:val="00A532F3"/>
    <w:rsid w:val="00A57753"/>
    <w:rsid w:val="00A70A2F"/>
    <w:rsid w:val="00A7115F"/>
    <w:rsid w:val="00A8489E"/>
    <w:rsid w:val="00A86F8C"/>
    <w:rsid w:val="00A919F8"/>
    <w:rsid w:val="00AA0EFE"/>
    <w:rsid w:val="00AA4DA6"/>
    <w:rsid w:val="00AB02A7"/>
    <w:rsid w:val="00AC29F3"/>
    <w:rsid w:val="00AC5AE2"/>
    <w:rsid w:val="00AE142F"/>
    <w:rsid w:val="00B066B9"/>
    <w:rsid w:val="00B10155"/>
    <w:rsid w:val="00B231E5"/>
    <w:rsid w:val="00B31A8F"/>
    <w:rsid w:val="00B3309D"/>
    <w:rsid w:val="00B377B9"/>
    <w:rsid w:val="00B60648"/>
    <w:rsid w:val="00B76CC3"/>
    <w:rsid w:val="00BC1319"/>
    <w:rsid w:val="00BD3B71"/>
    <w:rsid w:val="00BD50AC"/>
    <w:rsid w:val="00BE286D"/>
    <w:rsid w:val="00C02B87"/>
    <w:rsid w:val="00C05055"/>
    <w:rsid w:val="00C05AA2"/>
    <w:rsid w:val="00C07472"/>
    <w:rsid w:val="00C12FF8"/>
    <w:rsid w:val="00C4086D"/>
    <w:rsid w:val="00C64ED8"/>
    <w:rsid w:val="00C740D8"/>
    <w:rsid w:val="00C82A6B"/>
    <w:rsid w:val="00C93511"/>
    <w:rsid w:val="00C957A5"/>
    <w:rsid w:val="00CA03BB"/>
    <w:rsid w:val="00CA0EB8"/>
    <w:rsid w:val="00CA0F06"/>
    <w:rsid w:val="00CA1896"/>
    <w:rsid w:val="00CA437D"/>
    <w:rsid w:val="00CB55D1"/>
    <w:rsid w:val="00CB5B28"/>
    <w:rsid w:val="00CE56AA"/>
    <w:rsid w:val="00CE65CB"/>
    <w:rsid w:val="00CF5371"/>
    <w:rsid w:val="00D0323A"/>
    <w:rsid w:val="00D0559F"/>
    <w:rsid w:val="00D064B5"/>
    <w:rsid w:val="00D077E9"/>
    <w:rsid w:val="00D147EE"/>
    <w:rsid w:val="00D23438"/>
    <w:rsid w:val="00D35FD8"/>
    <w:rsid w:val="00D42CB7"/>
    <w:rsid w:val="00D5413D"/>
    <w:rsid w:val="00D55BA8"/>
    <w:rsid w:val="00D570A9"/>
    <w:rsid w:val="00D70D02"/>
    <w:rsid w:val="00D770C7"/>
    <w:rsid w:val="00D86945"/>
    <w:rsid w:val="00D90290"/>
    <w:rsid w:val="00DA02EB"/>
    <w:rsid w:val="00DC48E0"/>
    <w:rsid w:val="00DC706A"/>
    <w:rsid w:val="00DD152F"/>
    <w:rsid w:val="00DE0C99"/>
    <w:rsid w:val="00DE213F"/>
    <w:rsid w:val="00DE4F70"/>
    <w:rsid w:val="00DF027C"/>
    <w:rsid w:val="00DF2602"/>
    <w:rsid w:val="00DF62F2"/>
    <w:rsid w:val="00DF64FE"/>
    <w:rsid w:val="00E00A32"/>
    <w:rsid w:val="00E03EF0"/>
    <w:rsid w:val="00E0486B"/>
    <w:rsid w:val="00E1724F"/>
    <w:rsid w:val="00E22ACD"/>
    <w:rsid w:val="00E47BCA"/>
    <w:rsid w:val="00E620B0"/>
    <w:rsid w:val="00E63243"/>
    <w:rsid w:val="00E81B40"/>
    <w:rsid w:val="00EA5288"/>
    <w:rsid w:val="00EB0A5D"/>
    <w:rsid w:val="00EB52C4"/>
    <w:rsid w:val="00EC6A22"/>
    <w:rsid w:val="00ED2398"/>
    <w:rsid w:val="00EE288C"/>
    <w:rsid w:val="00EF555B"/>
    <w:rsid w:val="00EF7A67"/>
    <w:rsid w:val="00F027BB"/>
    <w:rsid w:val="00F07CA5"/>
    <w:rsid w:val="00F11DCF"/>
    <w:rsid w:val="00F162EA"/>
    <w:rsid w:val="00F22471"/>
    <w:rsid w:val="00F26521"/>
    <w:rsid w:val="00F26596"/>
    <w:rsid w:val="00F26734"/>
    <w:rsid w:val="00F370C8"/>
    <w:rsid w:val="00F45D32"/>
    <w:rsid w:val="00F508C8"/>
    <w:rsid w:val="00F52D27"/>
    <w:rsid w:val="00F55E0E"/>
    <w:rsid w:val="00F80FA3"/>
    <w:rsid w:val="00F83527"/>
    <w:rsid w:val="00FA7E5A"/>
    <w:rsid w:val="00FB59BD"/>
    <w:rsid w:val="00FB73C5"/>
    <w:rsid w:val="00FC7EDF"/>
    <w:rsid w:val="00FD0DBB"/>
    <w:rsid w:val="00FD583F"/>
    <w:rsid w:val="00FD7488"/>
    <w:rsid w:val="00FF0380"/>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D55CE2"/>
  <w15:docId w15:val="{523FA949-1C2F-4DF7-9F6B-5CB04556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0C8"/>
    <w:pPr>
      <w:spacing w:after="0"/>
    </w:pPr>
    <w:rPr>
      <w:rFonts w:ascii="Arial" w:eastAsiaTheme="minorEastAsia" w:hAnsi="Arial"/>
      <w:noProof/>
      <w:color w:val="0F0D29" w:themeColor="text1"/>
      <w:sz w:val="28"/>
      <w:szCs w:val="22"/>
      <w:lang w:val="es-CO"/>
    </w:rPr>
  </w:style>
  <w:style w:type="paragraph" w:styleId="Ttulo1">
    <w:name w:val="heading 1"/>
    <w:basedOn w:val="Normal"/>
    <w:link w:val="Ttulo1Car"/>
    <w:uiPriority w:val="4"/>
    <w:qFormat/>
    <w:rsid w:val="001265F6"/>
    <w:pPr>
      <w:keepNext/>
      <w:spacing w:before="240" w:after="60"/>
      <w:jc w:val="center"/>
      <w:outlineLvl w:val="0"/>
    </w:pPr>
    <w:rPr>
      <w:rFonts w:asciiTheme="majorHAnsi" w:eastAsiaTheme="majorEastAsia" w:hAnsiTheme="majorHAnsi" w:cstheme="majorBidi"/>
      <w:b/>
      <w:color w:val="061F57" w:themeColor="text2" w:themeShade="BF"/>
      <w:kern w:val="28"/>
      <w:sz w:val="40"/>
      <w:szCs w:val="32"/>
    </w:rPr>
  </w:style>
  <w:style w:type="paragraph" w:styleId="Ttulo2">
    <w:name w:val="heading 2"/>
    <w:basedOn w:val="Ttulo1"/>
    <w:next w:val="Normal"/>
    <w:link w:val="Ttulo2Car"/>
    <w:uiPriority w:val="4"/>
    <w:qFormat/>
    <w:rsid w:val="00BC1319"/>
    <w:pPr>
      <w:spacing w:before="120" w:after="120"/>
      <w:jc w:val="left"/>
      <w:outlineLvl w:val="1"/>
    </w:pPr>
    <w:rPr>
      <w:b w:val="0"/>
      <w:i/>
      <w:sz w:val="36"/>
      <w:szCs w:val="24"/>
      <w:lang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1265F6"/>
    <w:rPr>
      <w:rFonts w:asciiTheme="majorHAnsi" w:eastAsiaTheme="majorEastAsia" w:hAnsiTheme="majorHAnsi" w:cstheme="majorBidi"/>
      <w:b/>
      <w:color w:val="061F57" w:themeColor="text2" w:themeShade="BF"/>
      <w:kern w:val="28"/>
      <w:sz w:val="40"/>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BC1319"/>
    <w:rPr>
      <w:rFonts w:asciiTheme="majorHAnsi" w:eastAsiaTheme="majorEastAsia" w:hAnsiTheme="majorHAnsi" w:cstheme="majorBidi"/>
      <w:i/>
      <w:noProof/>
      <w:color w:val="061F57" w:themeColor="text2" w:themeShade="BF"/>
      <w:kern w:val="28"/>
      <w:sz w:val="36"/>
      <w:lang w:bidi="es-ES"/>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table" w:styleId="Tablaconcuadrcula4-nfasis2">
    <w:name w:val="Grid Table 4 Accent 2"/>
    <w:basedOn w:val="Tablanormal"/>
    <w:uiPriority w:val="49"/>
    <w:rsid w:val="00897FD8"/>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paragraph" w:styleId="TtuloTDC">
    <w:name w:val="TOC Heading"/>
    <w:basedOn w:val="Ttulo1"/>
    <w:next w:val="Normal"/>
    <w:uiPriority w:val="39"/>
    <w:unhideWhenUsed/>
    <w:qFormat/>
    <w:rsid w:val="00F508C8"/>
    <w:pPr>
      <w:keepLines/>
      <w:spacing w:after="0" w:line="259" w:lineRule="auto"/>
      <w:outlineLvl w:val="9"/>
    </w:pPr>
    <w:rPr>
      <w:b w:val="0"/>
      <w:color w:val="013A57" w:themeColor="accent1" w:themeShade="BF"/>
      <w:kern w:val="0"/>
      <w:sz w:val="32"/>
      <w:lang w:eastAsia="es-CO"/>
    </w:rPr>
  </w:style>
  <w:style w:type="paragraph" w:styleId="TDC1">
    <w:name w:val="toc 1"/>
    <w:basedOn w:val="Normal"/>
    <w:next w:val="Normal"/>
    <w:autoRedefine/>
    <w:uiPriority w:val="39"/>
    <w:unhideWhenUsed/>
    <w:rsid w:val="00F508C8"/>
    <w:pPr>
      <w:spacing w:after="100"/>
    </w:pPr>
  </w:style>
  <w:style w:type="paragraph" w:styleId="TDC2">
    <w:name w:val="toc 2"/>
    <w:basedOn w:val="Normal"/>
    <w:next w:val="Normal"/>
    <w:autoRedefine/>
    <w:uiPriority w:val="39"/>
    <w:unhideWhenUsed/>
    <w:rsid w:val="00F508C8"/>
    <w:pPr>
      <w:spacing w:after="100"/>
      <w:ind w:left="280"/>
    </w:pPr>
  </w:style>
  <w:style w:type="character" w:styleId="Hipervnculo">
    <w:name w:val="Hyperlink"/>
    <w:basedOn w:val="Fuentedeprrafopredeter"/>
    <w:uiPriority w:val="99"/>
    <w:unhideWhenUsed/>
    <w:rsid w:val="00F508C8"/>
    <w:rPr>
      <w:color w:val="3592CF" w:themeColor="hyperlink"/>
      <w:u w:val="single"/>
    </w:rPr>
  </w:style>
  <w:style w:type="paragraph" w:styleId="Prrafodelista">
    <w:name w:val="List Paragraph"/>
    <w:basedOn w:val="Normal"/>
    <w:uiPriority w:val="34"/>
    <w:unhideWhenUsed/>
    <w:qFormat/>
    <w:rsid w:val="00F370C8"/>
    <w:pPr>
      <w:ind w:left="720"/>
      <w:contextualSpacing/>
    </w:pPr>
  </w:style>
  <w:style w:type="character" w:styleId="Mencinsinresolver">
    <w:name w:val="Unresolved Mention"/>
    <w:basedOn w:val="Fuentedeprrafopredeter"/>
    <w:uiPriority w:val="99"/>
    <w:semiHidden/>
    <w:unhideWhenUsed/>
    <w:rsid w:val="001F6DDF"/>
    <w:rPr>
      <w:color w:val="605E5C"/>
      <w:shd w:val="clear" w:color="auto" w:fill="E1DFDD"/>
    </w:rPr>
  </w:style>
  <w:style w:type="table" w:styleId="Tablaconcuadrcula5oscura-nfasis5">
    <w:name w:val="Grid Table 5 Dark Accent 5"/>
    <w:basedOn w:val="Tablanormal"/>
    <w:uiPriority w:val="50"/>
    <w:rsid w:val="00423F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D9C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D9C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D9C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D9CB" w:themeFill="accent5"/>
      </w:tcPr>
    </w:tblStylePr>
    <w:tblStylePr w:type="band1Vert">
      <w:tblPr/>
      <w:tcPr>
        <w:shd w:val="clear" w:color="auto" w:fill="E6EFEA" w:themeFill="accent5" w:themeFillTint="66"/>
      </w:tcPr>
    </w:tblStylePr>
    <w:tblStylePr w:type="band1Horz">
      <w:tblPr/>
      <w:tcPr>
        <w:shd w:val="clear" w:color="auto" w:fill="E6EFEA" w:themeFill="accent5" w:themeFillTint="66"/>
      </w:tcPr>
    </w:tblStylePr>
  </w:style>
  <w:style w:type="table" w:styleId="Tablaconcuadrcula4-nfasis6">
    <w:name w:val="Grid Table 4 Accent 6"/>
    <w:basedOn w:val="Tablanormal"/>
    <w:uiPriority w:val="49"/>
    <w:rsid w:val="00231887"/>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insideV w:val="nil"/>
        </w:tcBorders>
        <w:shd w:val="clear" w:color="auto" w:fill="34ABA2" w:themeFill="accent6"/>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laconcuadrcula3-nfasis4">
    <w:name w:val="Grid Table 3 Accent 4"/>
    <w:basedOn w:val="Tablanormal"/>
    <w:uiPriority w:val="48"/>
    <w:rsid w:val="00501B31"/>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bottom w:val="single" w:sz="4" w:space="0" w:color="A3D0DF" w:themeColor="accent4" w:themeTint="99"/>
        </w:tcBorders>
      </w:tcPr>
    </w:tblStylePr>
    <w:tblStylePr w:type="nwCell">
      <w:tblPr/>
      <w:tcPr>
        <w:tcBorders>
          <w:bottom w:val="single" w:sz="4" w:space="0" w:color="A3D0DF" w:themeColor="accent4" w:themeTint="99"/>
        </w:tcBorders>
      </w:tcPr>
    </w:tblStylePr>
    <w:tblStylePr w:type="seCell">
      <w:tblPr/>
      <w:tcPr>
        <w:tcBorders>
          <w:top w:val="single" w:sz="4" w:space="0" w:color="A3D0DF" w:themeColor="accent4" w:themeTint="99"/>
        </w:tcBorders>
      </w:tcPr>
    </w:tblStylePr>
    <w:tblStylePr w:type="swCell">
      <w:tblPr/>
      <w:tcPr>
        <w:tcBorders>
          <w:top w:val="single" w:sz="4" w:space="0" w:color="A3D0DF" w:themeColor="accent4" w:themeTint="99"/>
        </w:tcBorders>
      </w:tcPr>
    </w:tblStylePr>
  </w:style>
  <w:style w:type="table" w:styleId="Tablaconcuadrcula5oscura-nfasis4">
    <w:name w:val="Grid Table 5 Dark Accent 4"/>
    <w:basedOn w:val="Tablanormal"/>
    <w:uiPriority w:val="50"/>
    <w:rsid w:val="001347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Tablaconcuadrcula4-nfasis3">
    <w:name w:val="Grid Table 4 Accent 3"/>
    <w:basedOn w:val="Tablanormal"/>
    <w:uiPriority w:val="49"/>
    <w:rsid w:val="000C3157"/>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color w:val="FFFFFF" w:themeColor="background1"/>
      </w:rPr>
      <w:tblPr/>
      <w:tcPr>
        <w:tcBorders>
          <w:top w:val="single" w:sz="4" w:space="0" w:color="34ABA2" w:themeColor="accent3"/>
          <w:left w:val="single" w:sz="4" w:space="0" w:color="34ABA2" w:themeColor="accent3"/>
          <w:bottom w:val="single" w:sz="4" w:space="0" w:color="34ABA2" w:themeColor="accent3"/>
          <w:right w:val="single" w:sz="4" w:space="0" w:color="34ABA2" w:themeColor="accent3"/>
          <w:insideH w:val="nil"/>
          <w:insideV w:val="nil"/>
        </w:tcBorders>
        <w:shd w:val="clear" w:color="auto" w:fill="34ABA2" w:themeFill="accent3"/>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63198">
      <w:bodyDiv w:val="1"/>
      <w:marLeft w:val="0"/>
      <w:marRight w:val="0"/>
      <w:marTop w:val="0"/>
      <w:marBottom w:val="0"/>
      <w:divBdr>
        <w:top w:val="none" w:sz="0" w:space="0" w:color="auto"/>
        <w:left w:val="none" w:sz="0" w:space="0" w:color="auto"/>
        <w:bottom w:val="none" w:sz="0" w:space="0" w:color="auto"/>
        <w:right w:val="none" w:sz="0" w:space="0" w:color="auto"/>
      </w:divBdr>
    </w:div>
    <w:div w:id="267740445">
      <w:bodyDiv w:val="1"/>
      <w:marLeft w:val="0"/>
      <w:marRight w:val="0"/>
      <w:marTop w:val="0"/>
      <w:marBottom w:val="0"/>
      <w:divBdr>
        <w:top w:val="none" w:sz="0" w:space="0" w:color="auto"/>
        <w:left w:val="none" w:sz="0" w:space="0" w:color="auto"/>
        <w:bottom w:val="none" w:sz="0" w:space="0" w:color="auto"/>
        <w:right w:val="none" w:sz="0" w:space="0" w:color="auto"/>
      </w:divBdr>
    </w:div>
    <w:div w:id="289215909">
      <w:bodyDiv w:val="1"/>
      <w:marLeft w:val="0"/>
      <w:marRight w:val="0"/>
      <w:marTop w:val="0"/>
      <w:marBottom w:val="0"/>
      <w:divBdr>
        <w:top w:val="none" w:sz="0" w:space="0" w:color="auto"/>
        <w:left w:val="none" w:sz="0" w:space="0" w:color="auto"/>
        <w:bottom w:val="none" w:sz="0" w:space="0" w:color="auto"/>
        <w:right w:val="none" w:sz="0" w:space="0" w:color="auto"/>
      </w:divBdr>
    </w:div>
    <w:div w:id="862742643">
      <w:bodyDiv w:val="1"/>
      <w:marLeft w:val="0"/>
      <w:marRight w:val="0"/>
      <w:marTop w:val="0"/>
      <w:marBottom w:val="0"/>
      <w:divBdr>
        <w:top w:val="none" w:sz="0" w:space="0" w:color="auto"/>
        <w:left w:val="none" w:sz="0" w:space="0" w:color="auto"/>
        <w:bottom w:val="none" w:sz="0" w:space="0" w:color="auto"/>
        <w:right w:val="none" w:sz="0" w:space="0" w:color="auto"/>
      </w:divBdr>
      <w:divsChild>
        <w:div w:id="847208196">
          <w:marLeft w:val="0"/>
          <w:marRight w:val="0"/>
          <w:marTop w:val="0"/>
          <w:marBottom w:val="0"/>
          <w:divBdr>
            <w:top w:val="single" w:sz="2" w:space="0" w:color="auto"/>
            <w:left w:val="single" w:sz="2" w:space="0" w:color="auto"/>
            <w:bottom w:val="single" w:sz="6" w:space="0" w:color="auto"/>
            <w:right w:val="single" w:sz="2" w:space="0" w:color="auto"/>
          </w:divBdr>
          <w:divsChild>
            <w:div w:id="773087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73488996">
                  <w:marLeft w:val="0"/>
                  <w:marRight w:val="0"/>
                  <w:marTop w:val="0"/>
                  <w:marBottom w:val="0"/>
                  <w:divBdr>
                    <w:top w:val="single" w:sz="2" w:space="0" w:color="D9D9E3"/>
                    <w:left w:val="single" w:sz="2" w:space="0" w:color="D9D9E3"/>
                    <w:bottom w:val="single" w:sz="2" w:space="0" w:color="D9D9E3"/>
                    <w:right w:val="single" w:sz="2" w:space="0" w:color="D9D9E3"/>
                  </w:divBdr>
                  <w:divsChild>
                    <w:div w:id="1752972685">
                      <w:marLeft w:val="0"/>
                      <w:marRight w:val="0"/>
                      <w:marTop w:val="0"/>
                      <w:marBottom w:val="0"/>
                      <w:divBdr>
                        <w:top w:val="single" w:sz="2" w:space="0" w:color="D9D9E3"/>
                        <w:left w:val="single" w:sz="2" w:space="0" w:color="D9D9E3"/>
                        <w:bottom w:val="single" w:sz="2" w:space="0" w:color="D9D9E3"/>
                        <w:right w:val="single" w:sz="2" w:space="0" w:color="D9D9E3"/>
                      </w:divBdr>
                      <w:divsChild>
                        <w:div w:id="1380350904">
                          <w:marLeft w:val="0"/>
                          <w:marRight w:val="0"/>
                          <w:marTop w:val="0"/>
                          <w:marBottom w:val="0"/>
                          <w:divBdr>
                            <w:top w:val="single" w:sz="2" w:space="0" w:color="D9D9E3"/>
                            <w:left w:val="single" w:sz="2" w:space="0" w:color="D9D9E3"/>
                            <w:bottom w:val="single" w:sz="2" w:space="0" w:color="D9D9E3"/>
                            <w:right w:val="single" w:sz="2" w:space="0" w:color="D9D9E3"/>
                          </w:divBdr>
                          <w:divsChild>
                            <w:div w:id="1974676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9149810">
      <w:bodyDiv w:val="1"/>
      <w:marLeft w:val="0"/>
      <w:marRight w:val="0"/>
      <w:marTop w:val="0"/>
      <w:marBottom w:val="0"/>
      <w:divBdr>
        <w:top w:val="none" w:sz="0" w:space="0" w:color="auto"/>
        <w:left w:val="none" w:sz="0" w:space="0" w:color="auto"/>
        <w:bottom w:val="none" w:sz="0" w:space="0" w:color="auto"/>
        <w:right w:val="none" w:sz="0" w:space="0" w:color="auto"/>
      </w:divBdr>
    </w:div>
    <w:div w:id="1288858286">
      <w:bodyDiv w:val="1"/>
      <w:marLeft w:val="0"/>
      <w:marRight w:val="0"/>
      <w:marTop w:val="0"/>
      <w:marBottom w:val="0"/>
      <w:divBdr>
        <w:top w:val="none" w:sz="0" w:space="0" w:color="auto"/>
        <w:left w:val="none" w:sz="0" w:space="0" w:color="auto"/>
        <w:bottom w:val="none" w:sz="0" w:space="0" w:color="auto"/>
        <w:right w:val="none" w:sz="0" w:space="0" w:color="auto"/>
      </w:divBdr>
    </w:div>
    <w:div w:id="1923759098">
      <w:bodyDiv w:val="1"/>
      <w:marLeft w:val="0"/>
      <w:marRight w:val="0"/>
      <w:marTop w:val="0"/>
      <w:marBottom w:val="0"/>
      <w:divBdr>
        <w:top w:val="none" w:sz="0" w:space="0" w:color="auto"/>
        <w:left w:val="none" w:sz="0" w:space="0" w:color="auto"/>
        <w:bottom w:val="none" w:sz="0" w:space="0" w:color="auto"/>
        <w:right w:val="none" w:sz="0" w:space="0" w:color="auto"/>
      </w:divBdr>
    </w:div>
    <w:div w:id="212526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gyo\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376AE0DB564FA8BDAD6237460EDFA0"/>
        <w:category>
          <w:name w:val="General"/>
          <w:gallery w:val="placeholder"/>
        </w:category>
        <w:types>
          <w:type w:val="bbPlcHdr"/>
        </w:types>
        <w:behaviors>
          <w:behavior w:val="content"/>
        </w:behaviors>
        <w:guid w:val="{3975E4B0-211D-4DA6-99B8-CDE62EBA757A}"/>
      </w:docPartPr>
      <w:docPartBody>
        <w:p w:rsidR="00EC578C" w:rsidRDefault="00000000">
          <w:pPr>
            <w:pStyle w:val="7D376AE0DB564FA8BDAD6237460EDFA0"/>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marzo 24</w:t>
          </w:r>
          <w:r w:rsidRPr="00D86945">
            <w:rPr>
              <w:rStyle w:val="SubttuloCar"/>
              <w:b/>
              <w:lang w:bidi="es-ES"/>
            </w:rPr>
            <w:fldChar w:fldCharType="end"/>
          </w:r>
        </w:p>
      </w:docPartBody>
    </w:docPart>
    <w:docPart>
      <w:docPartPr>
        <w:name w:val="226CB74B01B3435CB17450D94820105F"/>
        <w:category>
          <w:name w:val="General"/>
          <w:gallery w:val="placeholder"/>
        </w:category>
        <w:types>
          <w:type w:val="bbPlcHdr"/>
        </w:types>
        <w:behaviors>
          <w:behavior w:val="content"/>
        </w:behaviors>
        <w:guid w:val="{DC38548A-8640-41DE-A855-A90D65AC9A2B}"/>
      </w:docPartPr>
      <w:docPartBody>
        <w:p w:rsidR="00EC578C" w:rsidRDefault="00000000">
          <w:pPr>
            <w:pStyle w:val="226CB74B01B3435CB17450D94820105F"/>
          </w:pPr>
          <w:r>
            <w:rPr>
              <w:noProof/>
              <w:lang w:bidi="es-ES"/>
            </w:rPr>
            <w:t>Su nombre</w:t>
          </w:r>
        </w:p>
      </w:docPartBody>
    </w:docPart>
    <w:docPart>
      <w:docPartPr>
        <w:name w:val="BD27C5AC5D48494D85A503FD29B9F266"/>
        <w:category>
          <w:name w:val="General"/>
          <w:gallery w:val="placeholder"/>
        </w:category>
        <w:types>
          <w:type w:val="bbPlcHdr"/>
        </w:types>
        <w:behaviors>
          <w:behavior w:val="content"/>
        </w:behaviors>
        <w:guid w:val="{EA288F8E-49E2-4703-8723-CBA5177C74F2}"/>
      </w:docPartPr>
      <w:docPartBody>
        <w:p w:rsidR="00EC578C" w:rsidRDefault="000702F8" w:rsidP="000702F8">
          <w:pPr>
            <w:pStyle w:val="BD27C5AC5D48494D85A503FD29B9F266"/>
          </w:pPr>
          <w:r w:rsidRPr="00DF027C">
            <w:rPr>
              <w:noProof/>
              <w:lang w:bidi="es-ES"/>
            </w:rPr>
            <w:t>Texto del subtítulo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F8"/>
    <w:rsid w:val="000702F8"/>
    <w:rsid w:val="001B4443"/>
    <w:rsid w:val="002345D5"/>
    <w:rsid w:val="00291E16"/>
    <w:rsid w:val="007D3B63"/>
    <w:rsid w:val="009F6CED"/>
    <w:rsid w:val="00BB1D56"/>
    <w:rsid w:val="00E40BAA"/>
    <w:rsid w:val="00EC578C"/>
    <w:rsid w:val="00FB3635"/>
    <w:rsid w:val="00FD3D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val="es-ES" w:eastAsia="en-US"/>
    </w:rPr>
  </w:style>
  <w:style w:type="character" w:customStyle="1" w:styleId="SubttuloCar">
    <w:name w:val="Subtítulo Car"/>
    <w:basedOn w:val="Fuentedeprrafopredeter"/>
    <w:link w:val="Subttulo"/>
    <w:uiPriority w:val="2"/>
    <w:rPr>
      <w:caps/>
      <w:color w:val="44546A" w:themeColor="text2"/>
      <w:spacing w:val="20"/>
      <w:sz w:val="32"/>
      <w:lang w:val="es-ES" w:eastAsia="en-US"/>
    </w:rPr>
  </w:style>
  <w:style w:type="paragraph" w:customStyle="1" w:styleId="7D376AE0DB564FA8BDAD6237460EDFA0">
    <w:name w:val="7D376AE0DB564FA8BDAD6237460EDFA0"/>
  </w:style>
  <w:style w:type="paragraph" w:customStyle="1" w:styleId="226CB74B01B3435CB17450D94820105F">
    <w:name w:val="226CB74B01B3435CB17450D94820105F"/>
  </w:style>
  <w:style w:type="paragraph" w:customStyle="1" w:styleId="D83D08EFF06F4C508684B0F1943024C5">
    <w:name w:val="D83D08EFF06F4C508684B0F1943024C5"/>
  </w:style>
  <w:style w:type="paragraph" w:customStyle="1" w:styleId="BD27C5AC5D48494D85A503FD29B9F266">
    <w:name w:val="BD27C5AC5D48494D85A503FD29B9F266"/>
    <w:rsid w:val="000702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Josue Vallejo</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03B95-0D89-423E-B1E8-41CDD3B89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.dotx</Template>
  <TotalTime>2003</TotalTime>
  <Pages>10</Pages>
  <Words>1740</Words>
  <Characters>9573</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Josue Vallejo</dc:creator>
  <cp:keywords/>
  <cp:lastModifiedBy>Josue Vallejo</cp:lastModifiedBy>
  <cp:revision>23</cp:revision>
  <cp:lastPrinted>2006-08-01T17:47:00Z</cp:lastPrinted>
  <dcterms:created xsi:type="dcterms:W3CDTF">2023-03-24T21:42:00Z</dcterms:created>
  <dcterms:modified xsi:type="dcterms:W3CDTF">2023-03-28T21:23:00Z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